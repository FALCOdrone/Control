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iagrams/data1.xml" ContentType="application/vnd.openxmlformats-officedocument.drawingml.diagramData+xml"/>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settings.xml" ContentType="application/vnd.openxmlformats-officedocument.wordprocessingml.settings+xml"/>
  <Override PartName="/word/webSettings.xml" ContentType="application/vnd.openxmlformats-officedocument.wordprocessingml.webSettings+xml"/>
  <Override PartName="/customXml/itemProps2.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61E94" w14:textId="39BBD4C2" w:rsidR="00796B35" w:rsidRPr="00796B35" w:rsidRDefault="00796B35" w:rsidP="00796B35">
      <w:pPr>
        <w:pStyle w:val="Title"/>
        <w:rPr>
          <w:lang w:val="en-GB"/>
        </w:rPr>
      </w:pPr>
      <w:r w:rsidRPr="00796B35">
        <w:rPr>
          <w:lang w:val="en-GB"/>
        </w:rPr>
        <w:t>Quadcopter Design</w:t>
      </w:r>
      <w:r w:rsidR="00E25ECE">
        <w:rPr>
          <w:lang w:val="en-GB"/>
        </w:rPr>
        <w:t xml:space="preserve"> in Matlab</w:t>
      </w:r>
    </w:p>
    <w:p w14:paraId="5CF0A086" w14:textId="77777777" w:rsidR="00796B35" w:rsidRPr="00796B35" w:rsidRDefault="00796B35" w:rsidP="00796B35">
      <w:pPr>
        <w:rPr>
          <w:rFonts w:ascii="Segoe UI Symbol" w:hAnsi="Segoe UI Symbol" w:cs="Segoe UI Symbol"/>
        </w:rPr>
      </w:pPr>
    </w:p>
    <w:sdt>
      <w:sdtPr>
        <w:rPr>
          <w:caps w:val="0"/>
          <w:color w:val="auto"/>
          <w:spacing w:val="0"/>
          <w:sz w:val="18"/>
          <w:szCs w:val="18"/>
        </w:rPr>
        <w:id w:val="1427928556"/>
        <w:docPartObj>
          <w:docPartGallery w:val="Table of Contents"/>
          <w:docPartUnique/>
        </w:docPartObj>
      </w:sdtPr>
      <w:sdtEndPr>
        <w:rPr>
          <w:b/>
          <w:bCs/>
          <w:noProof/>
        </w:rPr>
      </w:sdtEndPr>
      <w:sdtContent>
        <w:p w14:paraId="0B63E922" w14:textId="5435AF30" w:rsidR="008A5434" w:rsidRDefault="008A5434">
          <w:pPr>
            <w:pStyle w:val="TOCHeading"/>
          </w:pPr>
          <w:r>
            <w:t>Table of Contents</w:t>
          </w:r>
        </w:p>
        <w:p w14:paraId="15ACD08E" w14:textId="036171E1" w:rsidR="00826396" w:rsidRDefault="00ED74BF">
          <w:pPr>
            <w:pStyle w:val="TOC1"/>
            <w:tabs>
              <w:tab w:val="right" w:pos="9736"/>
            </w:tabs>
            <w:rPr>
              <w:rFonts w:eastAsiaTheme="minorEastAsia" w:cstheme="minorBidi"/>
              <w:b w:val="0"/>
              <w:caps w:val="0"/>
              <w:sz w:val="24"/>
              <w:szCs w:val="24"/>
              <w:lang w:eastAsia="en-GB"/>
            </w:rPr>
          </w:pPr>
          <w:r>
            <w:rPr>
              <w:i/>
              <w:iCs/>
              <w:caps w:val="0"/>
              <w:sz w:val="24"/>
              <w:szCs w:val="24"/>
            </w:rPr>
            <w:fldChar w:fldCharType="begin"/>
          </w:r>
          <w:r>
            <w:rPr>
              <w:i/>
              <w:iCs/>
              <w:caps w:val="0"/>
              <w:sz w:val="24"/>
              <w:szCs w:val="24"/>
            </w:rPr>
            <w:instrText xml:space="preserve"> TOC \o "1-7" \h \z \u </w:instrText>
          </w:r>
          <w:r>
            <w:rPr>
              <w:i/>
              <w:iCs/>
              <w:caps w:val="0"/>
              <w:sz w:val="24"/>
              <w:szCs w:val="24"/>
            </w:rPr>
            <w:fldChar w:fldCharType="separate"/>
          </w:r>
          <w:hyperlink w:anchor="_Toc150169682" w:history="1">
            <w:r w:rsidR="00826396" w:rsidRPr="00FB2A07">
              <w:rPr>
                <w:rStyle w:val="Hyperlink"/>
                <w:rFonts w:ascii="Segoe UI Symbol" w:hAnsi="Segoe UI Symbol" w:cs="Segoe UI Symbol" w:hint="eastAsia"/>
                <w:noProof/>
              </w:rPr>
              <w:t>①</w:t>
            </w:r>
            <w:r w:rsidR="00826396" w:rsidRPr="00FB2A07">
              <w:rPr>
                <w:rStyle w:val="Hyperlink"/>
                <w:noProof/>
              </w:rPr>
              <w:t xml:space="preserve"> Why a drone is a drone? #how quadcopters generate motion</w:t>
            </w:r>
            <w:r w:rsidR="00826396">
              <w:rPr>
                <w:noProof/>
                <w:webHidden/>
              </w:rPr>
              <w:tab/>
            </w:r>
            <w:r w:rsidR="00826396">
              <w:rPr>
                <w:noProof/>
                <w:webHidden/>
              </w:rPr>
              <w:fldChar w:fldCharType="begin"/>
            </w:r>
            <w:r w:rsidR="00826396">
              <w:rPr>
                <w:noProof/>
                <w:webHidden/>
              </w:rPr>
              <w:instrText xml:space="preserve"> PAGEREF _Toc150169682 \h </w:instrText>
            </w:r>
            <w:r w:rsidR="00826396">
              <w:rPr>
                <w:noProof/>
                <w:webHidden/>
              </w:rPr>
            </w:r>
            <w:r w:rsidR="00826396">
              <w:rPr>
                <w:noProof/>
                <w:webHidden/>
              </w:rPr>
              <w:fldChar w:fldCharType="separate"/>
            </w:r>
            <w:r w:rsidR="00826396">
              <w:rPr>
                <w:noProof/>
                <w:webHidden/>
              </w:rPr>
              <w:t>2</w:t>
            </w:r>
            <w:r w:rsidR="00826396">
              <w:rPr>
                <w:noProof/>
                <w:webHidden/>
              </w:rPr>
              <w:fldChar w:fldCharType="end"/>
            </w:r>
          </w:hyperlink>
        </w:p>
        <w:p w14:paraId="21C98BF7" w14:textId="0A8F1201" w:rsidR="00826396" w:rsidRDefault="00000000">
          <w:pPr>
            <w:pStyle w:val="TOC3"/>
            <w:tabs>
              <w:tab w:val="right" w:pos="9736"/>
            </w:tabs>
            <w:rPr>
              <w:rFonts w:eastAsiaTheme="minorEastAsia" w:cstheme="minorBidi"/>
              <w:i w:val="0"/>
              <w:sz w:val="24"/>
              <w:szCs w:val="24"/>
              <w:lang w:eastAsia="en-GB"/>
            </w:rPr>
          </w:pPr>
          <w:hyperlink w:anchor="_Toc150169683" w:history="1">
            <w:r w:rsidR="00826396" w:rsidRPr="00FB2A07">
              <w:rPr>
                <w:rStyle w:val="Hyperlink"/>
                <w:noProof/>
              </w:rPr>
              <w:t>How we generate thrust, roll, pitch and yaw. They are decoupled to each other?</w:t>
            </w:r>
            <w:r w:rsidR="00826396">
              <w:rPr>
                <w:noProof/>
                <w:webHidden/>
              </w:rPr>
              <w:tab/>
            </w:r>
            <w:r w:rsidR="00826396">
              <w:rPr>
                <w:noProof/>
                <w:webHidden/>
              </w:rPr>
              <w:fldChar w:fldCharType="begin"/>
            </w:r>
            <w:r w:rsidR="00826396">
              <w:rPr>
                <w:noProof/>
                <w:webHidden/>
              </w:rPr>
              <w:instrText xml:space="preserve"> PAGEREF _Toc150169683 \h </w:instrText>
            </w:r>
            <w:r w:rsidR="00826396">
              <w:rPr>
                <w:noProof/>
                <w:webHidden/>
              </w:rPr>
            </w:r>
            <w:r w:rsidR="00826396">
              <w:rPr>
                <w:noProof/>
                <w:webHidden/>
              </w:rPr>
              <w:fldChar w:fldCharType="separate"/>
            </w:r>
            <w:r w:rsidR="00826396">
              <w:rPr>
                <w:noProof/>
                <w:webHidden/>
              </w:rPr>
              <w:t>3</w:t>
            </w:r>
            <w:r w:rsidR="00826396">
              <w:rPr>
                <w:noProof/>
                <w:webHidden/>
              </w:rPr>
              <w:fldChar w:fldCharType="end"/>
            </w:r>
          </w:hyperlink>
        </w:p>
        <w:p w14:paraId="4C0B34EF" w14:textId="48186954" w:rsidR="00826396" w:rsidRDefault="00000000">
          <w:pPr>
            <w:pStyle w:val="TOC3"/>
            <w:tabs>
              <w:tab w:val="right" w:pos="9736"/>
            </w:tabs>
            <w:rPr>
              <w:rFonts w:eastAsiaTheme="minorEastAsia" w:cstheme="minorBidi"/>
              <w:i w:val="0"/>
              <w:sz w:val="24"/>
              <w:szCs w:val="24"/>
              <w:lang w:eastAsia="en-GB"/>
            </w:rPr>
          </w:pPr>
          <w:hyperlink w:anchor="_Toc150169684" w:history="1">
            <w:r w:rsidR="00826396" w:rsidRPr="00FB2A07">
              <w:rPr>
                <w:rStyle w:val="Hyperlink"/>
                <w:noProof/>
              </w:rPr>
              <w:t>M.M.A. Motor Mixing Algorithm</w:t>
            </w:r>
            <w:r w:rsidR="00826396">
              <w:rPr>
                <w:noProof/>
                <w:webHidden/>
              </w:rPr>
              <w:tab/>
            </w:r>
            <w:r w:rsidR="00826396">
              <w:rPr>
                <w:noProof/>
                <w:webHidden/>
              </w:rPr>
              <w:fldChar w:fldCharType="begin"/>
            </w:r>
            <w:r w:rsidR="00826396">
              <w:rPr>
                <w:noProof/>
                <w:webHidden/>
              </w:rPr>
              <w:instrText xml:space="preserve"> PAGEREF _Toc150169684 \h </w:instrText>
            </w:r>
            <w:r w:rsidR="00826396">
              <w:rPr>
                <w:noProof/>
                <w:webHidden/>
              </w:rPr>
            </w:r>
            <w:r w:rsidR="00826396">
              <w:rPr>
                <w:noProof/>
                <w:webHidden/>
              </w:rPr>
              <w:fldChar w:fldCharType="separate"/>
            </w:r>
            <w:r w:rsidR="00826396">
              <w:rPr>
                <w:noProof/>
                <w:webHidden/>
              </w:rPr>
              <w:t>4</w:t>
            </w:r>
            <w:r w:rsidR="00826396">
              <w:rPr>
                <w:noProof/>
                <w:webHidden/>
              </w:rPr>
              <w:fldChar w:fldCharType="end"/>
            </w:r>
          </w:hyperlink>
        </w:p>
        <w:p w14:paraId="64FA831F" w14:textId="1519CF7A" w:rsidR="00826396" w:rsidRDefault="00000000">
          <w:pPr>
            <w:pStyle w:val="TOC1"/>
            <w:tabs>
              <w:tab w:val="right" w:pos="9736"/>
            </w:tabs>
            <w:rPr>
              <w:rFonts w:eastAsiaTheme="minorEastAsia" w:cstheme="minorBidi"/>
              <w:b w:val="0"/>
              <w:caps w:val="0"/>
              <w:sz w:val="24"/>
              <w:szCs w:val="24"/>
              <w:lang w:eastAsia="en-GB"/>
            </w:rPr>
          </w:pPr>
          <w:hyperlink w:anchor="_Toc150169685" w:history="1">
            <w:r w:rsidR="00826396" w:rsidRPr="00FB2A07">
              <w:rPr>
                <w:rStyle w:val="Hyperlink"/>
                <w:rFonts w:ascii="Segoe UI Symbol" w:hAnsi="Segoe UI Symbol" w:cs="Segoe UI Symbol" w:hint="eastAsia"/>
                <w:noProof/>
              </w:rPr>
              <w:t>②</w:t>
            </w:r>
            <w:r w:rsidR="00826396" w:rsidRPr="00FB2A07">
              <w:rPr>
                <w:rStyle w:val="Hyperlink"/>
                <w:noProof/>
              </w:rPr>
              <w:t xml:space="preserve"> Control system architecture for an Autonomous Hovering Drone</w:t>
            </w:r>
            <w:r w:rsidR="00826396">
              <w:rPr>
                <w:noProof/>
                <w:webHidden/>
              </w:rPr>
              <w:tab/>
            </w:r>
            <w:r w:rsidR="00826396">
              <w:rPr>
                <w:noProof/>
                <w:webHidden/>
              </w:rPr>
              <w:fldChar w:fldCharType="begin"/>
            </w:r>
            <w:r w:rsidR="00826396">
              <w:rPr>
                <w:noProof/>
                <w:webHidden/>
              </w:rPr>
              <w:instrText xml:space="preserve"> PAGEREF _Toc150169685 \h </w:instrText>
            </w:r>
            <w:r w:rsidR="00826396">
              <w:rPr>
                <w:noProof/>
                <w:webHidden/>
              </w:rPr>
            </w:r>
            <w:r w:rsidR="00826396">
              <w:rPr>
                <w:noProof/>
                <w:webHidden/>
              </w:rPr>
              <w:fldChar w:fldCharType="separate"/>
            </w:r>
            <w:r w:rsidR="00826396">
              <w:rPr>
                <w:noProof/>
                <w:webHidden/>
              </w:rPr>
              <w:t>5</w:t>
            </w:r>
            <w:r w:rsidR="00826396">
              <w:rPr>
                <w:noProof/>
                <w:webHidden/>
              </w:rPr>
              <w:fldChar w:fldCharType="end"/>
            </w:r>
          </w:hyperlink>
        </w:p>
        <w:p w14:paraId="79853558" w14:textId="2F3965CC" w:rsidR="00826396" w:rsidRDefault="00000000">
          <w:pPr>
            <w:pStyle w:val="TOC4"/>
            <w:tabs>
              <w:tab w:val="right" w:pos="9736"/>
            </w:tabs>
            <w:rPr>
              <w:rFonts w:eastAsiaTheme="minorEastAsia" w:cstheme="minorBidi"/>
              <w:sz w:val="24"/>
              <w:szCs w:val="24"/>
              <w:lang w:eastAsia="en-GB"/>
            </w:rPr>
          </w:pPr>
          <w:hyperlink w:anchor="_Toc150169686" w:history="1">
            <w:r w:rsidR="00826396" w:rsidRPr="00FB2A07">
              <w:rPr>
                <w:rStyle w:val="Hyperlink"/>
                <w:noProof/>
              </w:rPr>
              <w:t>#Exercise: how does it maintain position and altitude?</w:t>
            </w:r>
            <w:r w:rsidR="00826396">
              <w:rPr>
                <w:noProof/>
                <w:webHidden/>
              </w:rPr>
              <w:tab/>
            </w:r>
            <w:r w:rsidR="00826396">
              <w:rPr>
                <w:noProof/>
                <w:webHidden/>
              </w:rPr>
              <w:fldChar w:fldCharType="begin"/>
            </w:r>
            <w:r w:rsidR="00826396">
              <w:rPr>
                <w:noProof/>
                <w:webHidden/>
              </w:rPr>
              <w:instrText xml:space="preserve"> PAGEREF _Toc150169686 \h </w:instrText>
            </w:r>
            <w:r w:rsidR="00826396">
              <w:rPr>
                <w:noProof/>
                <w:webHidden/>
              </w:rPr>
            </w:r>
            <w:r w:rsidR="00826396">
              <w:rPr>
                <w:noProof/>
                <w:webHidden/>
              </w:rPr>
              <w:fldChar w:fldCharType="separate"/>
            </w:r>
            <w:r w:rsidR="00826396">
              <w:rPr>
                <w:noProof/>
                <w:webHidden/>
              </w:rPr>
              <w:t>7</w:t>
            </w:r>
            <w:r w:rsidR="00826396">
              <w:rPr>
                <w:noProof/>
                <w:webHidden/>
              </w:rPr>
              <w:fldChar w:fldCharType="end"/>
            </w:r>
          </w:hyperlink>
        </w:p>
        <w:p w14:paraId="065C5F31" w14:textId="44B9EB47" w:rsidR="00826396" w:rsidRDefault="00000000">
          <w:pPr>
            <w:pStyle w:val="TOC1"/>
            <w:tabs>
              <w:tab w:val="right" w:pos="9736"/>
            </w:tabs>
            <w:rPr>
              <w:rFonts w:eastAsiaTheme="minorEastAsia" w:cstheme="minorBidi"/>
              <w:b w:val="0"/>
              <w:caps w:val="0"/>
              <w:sz w:val="24"/>
              <w:szCs w:val="24"/>
              <w:lang w:eastAsia="en-GB"/>
            </w:rPr>
          </w:pPr>
          <w:hyperlink w:anchor="_Toc150169687" w:history="1">
            <w:r w:rsidR="00826396" w:rsidRPr="00FB2A07">
              <w:rPr>
                <w:rStyle w:val="Hyperlink"/>
                <w:rFonts w:ascii="Segoe UI Symbol" w:hAnsi="Segoe UI Symbol" w:cs="Segoe UI Symbol" w:hint="eastAsia"/>
                <w:noProof/>
              </w:rPr>
              <w:t>③</w:t>
            </w:r>
            <w:r w:rsidR="00826396" w:rsidRPr="00FB2A07">
              <w:rPr>
                <w:rStyle w:val="Hyperlink"/>
                <w:noProof/>
              </w:rPr>
              <w:t xml:space="preserve"> The process</w:t>
            </w:r>
            <w:r w:rsidR="00826396">
              <w:rPr>
                <w:noProof/>
                <w:webHidden/>
              </w:rPr>
              <w:tab/>
            </w:r>
            <w:r w:rsidR="00826396">
              <w:rPr>
                <w:noProof/>
                <w:webHidden/>
              </w:rPr>
              <w:fldChar w:fldCharType="begin"/>
            </w:r>
            <w:r w:rsidR="00826396">
              <w:rPr>
                <w:noProof/>
                <w:webHidden/>
              </w:rPr>
              <w:instrText xml:space="preserve"> PAGEREF _Toc150169687 \h </w:instrText>
            </w:r>
            <w:r w:rsidR="00826396">
              <w:rPr>
                <w:noProof/>
                <w:webHidden/>
              </w:rPr>
            </w:r>
            <w:r w:rsidR="00826396">
              <w:rPr>
                <w:noProof/>
                <w:webHidden/>
              </w:rPr>
              <w:fldChar w:fldCharType="separate"/>
            </w:r>
            <w:r w:rsidR="00826396">
              <w:rPr>
                <w:noProof/>
                <w:webHidden/>
              </w:rPr>
              <w:t>8</w:t>
            </w:r>
            <w:r w:rsidR="00826396">
              <w:rPr>
                <w:noProof/>
                <w:webHidden/>
              </w:rPr>
              <w:fldChar w:fldCharType="end"/>
            </w:r>
          </w:hyperlink>
        </w:p>
        <w:p w14:paraId="20BC95C6" w14:textId="4EAF9424" w:rsidR="00826396" w:rsidRDefault="00000000">
          <w:pPr>
            <w:pStyle w:val="TOC1"/>
            <w:tabs>
              <w:tab w:val="right" w:pos="9736"/>
            </w:tabs>
            <w:rPr>
              <w:rFonts w:eastAsiaTheme="minorEastAsia" w:cstheme="minorBidi"/>
              <w:b w:val="0"/>
              <w:caps w:val="0"/>
              <w:sz w:val="24"/>
              <w:szCs w:val="24"/>
              <w:lang w:eastAsia="en-GB"/>
            </w:rPr>
          </w:pPr>
          <w:hyperlink w:anchor="_Toc150169688" w:history="1">
            <w:r w:rsidR="00826396" w:rsidRPr="00FB2A07">
              <w:rPr>
                <w:rStyle w:val="Hyperlink"/>
                <w:rFonts w:ascii="Segoe UI Symbol" w:hAnsi="Segoe UI Symbol" w:cs="Segoe UI Symbol" w:hint="eastAsia"/>
                <w:noProof/>
              </w:rPr>
              <w:t>④</w:t>
            </w:r>
            <w:r w:rsidR="00826396" w:rsidRPr="00FB2A07">
              <w:rPr>
                <w:rStyle w:val="Hyperlink"/>
                <w:noProof/>
              </w:rPr>
              <w:t xml:space="preserve"> Option2: Model-Based-Design – asbQuadcopterStart (Aerospace Package): The Whole Code</w:t>
            </w:r>
            <w:r w:rsidR="00826396">
              <w:rPr>
                <w:noProof/>
                <w:webHidden/>
              </w:rPr>
              <w:tab/>
            </w:r>
            <w:r w:rsidR="00826396">
              <w:rPr>
                <w:noProof/>
                <w:webHidden/>
              </w:rPr>
              <w:fldChar w:fldCharType="begin"/>
            </w:r>
            <w:r w:rsidR="00826396">
              <w:rPr>
                <w:noProof/>
                <w:webHidden/>
              </w:rPr>
              <w:instrText xml:space="preserve"> PAGEREF _Toc150169688 \h </w:instrText>
            </w:r>
            <w:r w:rsidR="00826396">
              <w:rPr>
                <w:noProof/>
                <w:webHidden/>
              </w:rPr>
            </w:r>
            <w:r w:rsidR="00826396">
              <w:rPr>
                <w:noProof/>
                <w:webHidden/>
              </w:rPr>
              <w:fldChar w:fldCharType="separate"/>
            </w:r>
            <w:r w:rsidR="00826396">
              <w:rPr>
                <w:noProof/>
                <w:webHidden/>
              </w:rPr>
              <w:t>9</w:t>
            </w:r>
            <w:r w:rsidR="00826396">
              <w:rPr>
                <w:noProof/>
                <w:webHidden/>
              </w:rPr>
              <w:fldChar w:fldCharType="end"/>
            </w:r>
          </w:hyperlink>
        </w:p>
        <w:p w14:paraId="7DCA7E87" w14:textId="5E669784" w:rsidR="00826396" w:rsidRDefault="00000000">
          <w:pPr>
            <w:pStyle w:val="TOC2"/>
            <w:tabs>
              <w:tab w:val="right" w:pos="9736"/>
            </w:tabs>
            <w:rPr>
              <w:rFonts w:eastAsiaTheme="minorEastAsia" w:cstheme="minorBidi"/>
              <w:smallCaps w:val="0"/>
              <w:sz w:val="24"/>
              <w:szCs w:val="24"/>
              <w:lang w:eastAsia="en-GB"/>
            </w:rPr>
          </w:pPr>
          <w:hyperlink w:anchor="_Toc150169689" w:history="1">
            <w:r w:rsidR="00826396" w:rsidRPr="00FB2A07">
              <w:rPr>
                <w:rStyle w:val="Hyperlink"/>
                <w:rFonts w:ascii="Segoe UI Symbol" w:hAnsi="Segoe UI Symbol" w:cs="Segoe UI Symbol"/>
                <w:noProof/>
              </w:rPr>
              <w:t>▨</w:t>
            </w:r>
            <w:r w:rsidR="00826396" w:rsidRPr="00FB2A07">
              <w:rPr>
                <w:rStyle w:val="Hyperlink"/>
                <w:noProof/>
              </w:rPr>
              <w:t xml:space="preserve"> asbQuadcopterStart: FCS block</w:t>
            </w:r>
            <w:r w:rsidR="00826396">
              <w:rPr>
                <w:noProof/>
                <w:webHidden/>
              </w:rPr>
              <w:tab/>
            </w:r>
            <w:r w:rsidR="00826396">
              <w:rPr>
                <w:noProof/>
                <w:webHidden/>
              </w:rPr>
              <w:fldChar w:fldCharType="begin"/>
            </w:r>
            <w:r w:rsidR="00826396">
              <w:rPr>
                <w:noProof/>
                <w:webHidden/>
              </w:rPr>
              <w:instrText xml:space="preserve"> PAGEREF _Toc150169689 \h </w:instrText>
            </w:r>
            <w:r w:rsidR="00826396">
              <w:rPr>
                <w:noProof/>
                <w:webHidden/>
              </w:rPr>
            </w:r>
            <w:r w:rsidR="00826396">
              <w:rPr>
                <w:noProof/>
                <w:webHidden/>
              </w:rPr>
              <w:fldChar w:fldCharType="separate"/>
            </w:r>
            <w:r w:rsidR="00826396">
              <w:rPr>
                <w:noProof/>
                <w:webHidden/>
              </w:rPr>
              <w:t>10</w:t>
            </w:r>
            <w:r w:rsidR="00826396">
              <w:rPr>
                <w:noProof/>
                <w:webHidden/>
              </w:rPr>
              <w:fldChar w:fldCharType="end"/>
            </w:r>
          </w:hyperlink>
        </w:p>
        <w:p w14:paraId="5C650AAF" w14:textId="622E31BA" w:rsidR="00826396" w:rsidRDefault="00000000">
          <w:pPr>
            <w:pStyle w:val="TOC3"/>
            <w:tabs>
              <w:tab w:val="right" w:pos="9736"/>
            </w:tabs>
            <w:rPr>
              <w:rFonts w:eastAsiaTheme="minorEastAsia" w:cstheme="minorBidi"/>
              <w:i w:val="0"/>
              <w:sz w:val="24"/>
              <w:szCs w:val="24"/>
              <w:lang w:eastAsia="en-GB"/>
            </w:rPr>
          </w:pPr>
          <w:hyperlink w:anchor="_Toc150169690" w:history="1">
            <w:r w:rsidR="00826396" w:rsidRPr="00FB2A07">
              <w:rPr>
                <w:rStyle w:val="Hyperlink"/>
                <w:rFonts w:ascii="Segoe UI Symbol" w:hAnsi="Segoe UI Symbol"/>
                <w:noProof/>
                <w:lang w:eastAsia="ko-KR"/>
              </w:rPr>
              <w:t xml:space="preserve">▷ </w:t>
            </w:r>
            <w:r w:rsidR="00826396" w:rsidRPr="00FB2A07">
              <w:rPr>
                <w:rStyle w:val="Hyperlink"/>
                <w:noProof/>
              </w:rPr>
              <w:t>FCS block: Controller</w:t>
            </w:r>
            <w:r w:rsidR="00826396">
              <w:rPr>
                <w:noProof/>
                <w:webHidden/>
              </w:rPr>
              <w:tab/>
            </w:r>
            <w:r w:rsidR="00826396">
              <w:rPr>
                <w:noProof/>
                <w:webHidden/>
              </w:rPr>
              <w:fldChar w:fldCharType="begin"/>
            </w:r>
            <w:r w:rsidR="00826396">
              <w:rPr>
                <w:noProof/>
                <w:webHidden/>
              </w:rPr>
              <w:instrText xml:space="preserve"> PAGEREF _Toc150169690 \h </w:instrText>
            </w:r>
            <w:r w:rsidR="00826396">
              <w:rPr>
                <w:noProof/>
                <w:webHidden/>
              </w:rPr>
            </w:r>
            <w:r w:rsidR="00826396">
              <w:rPr>
                <w:noProof/>
                <w:webHidden/>
              </w:rPr>
              <w:fldChar w:fldCharType="separate"/>
            </w:r>
            <w:r w:rsidR="00826396">
              <w:rPr>
                <w:noProof/>
                <w:webHidden/>
              </w:rPr>
              <w:t>11</w:t>
            </w:r>
            <w:r w:rsidR="00826396">
              <w:rPr>
                <w:noProof/>
                <w:webHidden/>
              </w:rPr>
              <w:fldChar w:fldCharType="end"/>
            </w:r>
          </w:hyperlink>
        </w:p>
        <w:p w14:paraId="2B57CF57" w14:textId="6FA939A0" w:rsidR="00826396" w:rsidRDefault="00000000">
          <w:pPr>
            <w:pStyle w:val="TOC4"/>
            <w:tabs>
              <w:tab w:val="right" w:pos="9736"/>
            </w:tabs>
            <w:rPr>
              <w:rFonts w:eastAsiaTheme="minorEastAsia" w:cstheme="minorBidi"/>
              <w:sz w:val="24"/>
              <w:szCs w:val="24"/>
              <w:lang w:eastAsia="en-GB"/>
            </w:rPr>
          </w:pPr>
          <w:hyperlink w:anchor="_Toc150169691" w:history="1">
            <w:r w:rsidR="00826396" w:rsidRPr="00FB2A07">
              <w:rPr>
                <w:rStyle w:val="Hyperlink"/>
                <w:noProof/>
              </w:rPr>
              <w:t>• Inner ALTITUDE (thrust) controll</w:t>
            </w:r>
            <w:r w:rsidR="00826396">
              <w:rPr>
                <w:noProof/>
                <w:webHidden/>
              </w:rPr>
              <w:tab/>
            </w:r>
            <w:r w:rsidR="00826396">
              <w:rPr>
                <w:noProof/>
                <w:webHidden/>
              </w:rPr>
              <w:fldChar w:fldCharType="begin"/>
            </w:r>
            <w:r w:rsidR="00826396">
              <w:rPr>
                <w:noProof/>
                <w:webHidden/>
              </w:rPr>
              <w:instrText xml:space="preserve"> PAGEREF _Toc150169691 \h </w:instrText>
            </w:r>
            <w:r w:rsidR="00826396">
              <w:rPr>
                <w:noProof/>
                <w:webHidden/>
              </w:rPr>
            </w:r>
            <w:r w:rsidR="00826396">
              <w:rPr>
                <w:noProof/>
                <w:webHidden/>
              </w:rPr>
              <w:fldChar w:fldCharType="separate"/>
            </w:r>
            <w:r w:rsidR="00826396">
              <w:rPr>
                <w:noProof/>
                <w:webHidden/>
              </w:rPr>
              <w:t>12</w:t>
            </w:r>
            <w:r w:rsidR="00826396">
              <w:rPr>
                <w:noProof/>
                <w:webHidden/>
              </w:rPr>
              <w:fldChar w:fldCharType="end"/>
            </w:r>
          </w:hyperlink>
        </w:p>
        <w:p w14:paraId="62BA086E" w14:textId="6E7DF921" w:rsidR="00826396" w:rsidRDefault="00000000">
          <w:pPr>
            <w:pStyle w:val="TOC4"/>
            <w:tabs>
              <w:tab w:val="right" w:pos="9736"/>
            </w:tabs>
            <w:rPr>
              <w:rFonts w:eastAsiaTheme="minorEastAsia" w:cstheme="minorBidi"/>
              <w:sz w:val="24"/>
              <w:szCs w:val="24"/>
              <w:lang w:eastAsia="en-GB"/>
            </w:rPr>
          </w:pPr>
          <w:hyperlink w:anchor="_Toc150169692" w:history="1">
            <w:r w:rsidR="00826396" w:rsidRPr="00FB2A07">
              <w:rPr>
                <w:rStyle w:val="Hyperlink"/>
                <w:noProof/>
              </w:rPr>
              <w:t>•• Inner yaw controll</w:t>
            </w:r>
            <w:r w:rsidR="00826396">
              <w:rPr>
                <w:noProof/>
                <w:webHidden/>
              </w:rPr>
              <w:tab/>
            </w:r>
            <w:r w:rsidR="00826396">
              <w:rPr>
                <w:noProof/>
                <w:webHidden/>
              </w:rPr>
              <w:fldChar w:fldCharType="begin"/>
            </w:r>
            <w:r w:rsidR="00826396">
              <w:rPr>
                <w:noProof/>
                <w:webHidden/>
              </w:rPr>
              <w:instrText xml:space="preserve"> PAGEREF _Toc150169692 \h </w:instrText>
            </w:r>
            <w:r w:rsidR="00826396">
              <w:rPr>
                <w:noProof/>
                <w:webHidden/>
              </w:rPr>
            </w:r>
            <w:r w:rsidR="00826396">
              <w:rPr>
                <w:noProof/>
                <w:webHidden/>
              </w:rPr>
              <w:fldChar w:fldCharType="separate"/>
            </w:r>
            <w:r w:rsidR="00826396">
              <w:rPr>
                <w:noProof/>
                <w:webHidden/>
              </w:rPr>
              <w:t>12</w:t>
            </w:r>
            <w:r w:rsidR="00826396">
              <w:rPr>
                <w:noProof/>
                <w:webHidden/>
              </w:rPr>
              <w:fldChar w:fldCharType="end"/>
            </w:r>
          </w:hyperlink>
        </w:p>
        <w:p w14:paraId="15E25D46" w14:textId="6DD5E772" w:rsidR="00826396" w:rsidRDefault="00000000">
          <w:pPr>
            <w:pStyle w:val="TOC4"/>
            <w:tabs>
              <w:tab w:val="right" w:pos="9736"/>
            </w:tabs>
            <w:rPr>
              <w:rFonts w:eastAsiaTheme="minorEastAsia" w:cstheme="minorBidi"/>
              <w:sz w:val="24"/>
              <w:szCs w:val="24"/>
              <w:lang w:eastAsia="en-GB"/>
            </w:rPr>
          </w:pPr>
          <w:hyperlink w:anchor="_Toc150169693" w:history="1">
            <w:r w:rsidR="00826396" w:rsidRPr="00FB2A07">
              <w:rPr>
                <w:rStyle w:val="Hyperlink"/>
                <w:noProof/>
              </w:rPr>
              <w:t>••• Inner Roll and Pitch controll</w:t>
            </w:r>
            <w:r w:rsidR="00826396">
              <w:rPr>
                <w:noProof/>
                <w:webHidden/>
              </w:rPr>
              <w:tab/>
            </w:r>
            <w:r w:rsidR="00826396">
              <w:rPr>
                <w:noProof/>
                <w:webHidden/>
              </w:rPr>
              <w:fldChar w:fldCharType="begin"/>
            </w:r>
            <w:r w:rsidR="00826396">
              <w:rPr>
                <w:noProof/>
                <w:webHidden/>
              </w:rPr>
              <w:instrText xml:space="preserve"> PAGEREF _Toc150169693 \h </w:instrText>
            </w:r>
            <w:r w:rsidR="00826396">
              <w:rPr>
                <w:noProof/>
                <w:webHidden/>
              </w:rPr>
            </w:r>
            <w:r w:rsidR="00826396">
              <w:rPr>
                <w:noProof/>
                <w:webHidden/>
              </w:rPr>
              <w:fldChar w:fldCharType="separate"/>
            </w:r>
            <w:r w:rsidR="00826396">
              <w:rPr>
                <w:noProof/>
                <w:webHidden/>
              </w:rPr>
              <w:t>12</w:t>
            </w:r>
            <w:r w:rsidR="00826396">
              <w:rPr>
                <w:noProof/>
                <w:webHidden/>
              </w:rPr>
              <w:fldChar w:fldCharType="end"/>
            </w:r>
          </w:hyperlink>
        </w:p>
        <w:p w14:paraId="2820FCD4" w14:textId="757FB27E" w:rsidR="00826396" w:rsidRDefault="00000000">
          <w:pPr>
            <w:pStyle w:val="TOC4"/>
            <w:tabs>
              <w:tab w:val="right" w:pos="9736"/>
            </w:tabs>
            <w:rPr>
              <w:rFonts w:eastAsiaTheme="minorEastAsia" w:cstheme="minorBidi"/>
              <w:sz w:val="24"/>
              <w:szCs w:val="24"/>
              <w:lang w:eastAsia="en-GB"/>
            </w:rPr>
          </w:pPr>
          <w:hyperlink w:anchor="_Toc150169694" w:history="1">
            <w:r w:rsidR="00826396" w:rsidRPr="00FB2A07">
              <w:rPr>
                <w:rStyle w:val="Hyperlink"/>
                <w:noProof/>
              </w:rPr>
              <w:t>•••• Outer (Position xy ground control) (ROll and Pitch outer Controll)</w:t>
            </w:r>
            <w:r w:rsidR="00826396">
              <w:rPr>
                <w:noProof/>
                <w:webHidden/>
              </w:rPr>
              <w:tab/>
            </w:r>
            <w:r w:rsidR="00826396">
              <w:rPr>
                <w:noProof/>
                <w:webHidden/>
              </w:rPr>
              <w:fldChar w:fldCharType="begin"/>
            </w:r>
            <w:r w:rsidR="00826396">
              <w:rPr>
                <w:noProof/>
                <w:webHidden/>
              </w:rPr>
              <w:instrText xml:space="preserve"> PAGEREF _Toc150169694 \h </w:instrText>
            </w:r>
            <w:r w:rsidR="00826396">
              <w:rPr>
                <w:noProof/>
                <w:webHidden/>
              </w:rPr>
            </w:r>
            <w:r w:rsidR="00826396">
              <w:rPr>
                <w:noProof/>
                <w:webHidden/>
              </w:rPr>
              <w:fldChar w:fldCharType="separate"/>
            </w:r>
            <w:r w:rsidR="00826396">
              <w:rPr>
                <w:noProof/>
                <w:webHidden/>
              </w:rPr>
              <w:t>12</w:t>
            </w:r>
            <w:r w:rsidR="00826396">
              <w:rPr>
                <w:noProof/>
                <w:webHidden/>
              </w:rPr>
              <w:fldChar w:fldCharType="end"/>
            </w:r>
          </w:hyperlink>
        </w:p>
        <w:p w14:paraId="149025EA" w14:textId="156E32E0" w:rsidR="00826396" w:rsidRDefault="00000000">
          <w:pPr>
            <w:pStyle w:val="TOC3"/>
            <w:tabs>
              <w:tab w:val="right" w:pos="9736"/>
            </w:tabs>
            <w:rPr>
              <w:rFonts w:eastAsiaTheme="minorEastAsia" w:cstheme="minorBidi"/>
              <w:i w:val="0"/>
              <w:sz w:val="24"/>
              <w:szCs w:val="24"/>
              <w:lang w:eastAsia="en-GB"/>
            </w:rPr>
          </w:pPr>
          <w:hyperlink w:anchor="_Toc150169695" w:history="1">
            <w:r w:rsidR="00826396" w:rsidRPr="00FB2A07">
              <w:rPr>
                <w:rStyle w:val="Hyperlink"/>
                <w:rFonts w:ascii="Segoe UI Symbol" w:hAnsi="Segoe UI Symbol"/>
                <w:noProof/>
                <w:lang w:eastAsia="ko-KR"/>
              </w:rPr>
              <w:t xml:space="preserve">▷ </w:t>
            </w:r>
            <w:r w:rsidR="00826396" w:rsidRPr="00FB2A07">
              <w:rPr>
                <w:rStyle w:val="Hyperlink"/>
                <w:noProof/>
              </w:rPr>
              <w:t>FCS block: State Estimator block</w:t>
            </w:r>
            <w:r w:rsidR="00826396">
              <w:rPr>
                <w:noProof/>
                <w:webHidden/>
              </w:rPr>
              <w:tab/>
            </w:r>
            <w:r w:rsidR="00826396">
              <w:rPr>
                <w:noProof/>
                <w:webHidden/>
              </w:rPr>
              <w:fldChar w:fldCharType="begin"/>
            </w:r>
            <w:r w:rsidR="00826396">
              <w:rPr>
                <w:noProof/>
                <w:webHidden/>
              </w:rPr>
              <w:instrText xml:space="preserve"> PAGEREF _Toc150169695 \h </w:instrText>
            </w:r>
            <w:r w:rsidR="00826396">
              <w:rPr>
                <w:noProof/>
                <w:webHidden/>
              </w:rPr>
            </w:r>
            <w:r w:rsidR="00826396">
              <w:rPr>
                <w:noProof/>
                <w:webHidden/>
              </w:rPr>
              <w:fldChar w:fldCharType="separate"/>
            </w:r>
            <w:r w:rsidR="00826396">
              <w:rPr>
                <w:noProof/>
                <w:webHidden/>
              </w:rPr>
              <w:t>13</w:t>
            </w:r>
            <w:r w:rsidR="00826396">
              <w:rPr>
                <w:noProof/>
                <w:webHidden/>
              </w:rPr>
              <w:fldChar w:fldCharType="end"/>
            </w:r>
          </w:hyperlink>
        </w:p>
        <w:p w14:paraId="790B2DC3" w14:textId="22F4BB3B" w:rsidR="00826396" w:rsidRDefault="00000000">
          <w:pPr>
            <w:pStyle w:val="TOC4"/>
            <w:tabs>
              <w:tab w:val="right" w:pos="9736"/>
            </w:tabs>
            <w:rPr>
              <w:rFonts w:eastAsiaTheme="minorEastAsia" w:cstheme="minorBidi"/>
              <w:sz w:val="24"/>
              <w:szCs w:val="24"/>
              <w:lang w:eastAsia="en-GB"/>
            </w:rPr>
          </w:pPr>
          <w:hyperlink w:anchor="_Toc150169696" w:history="1">
            <w:r w:rsidR="00826396" w:rsidRPr="00FB2A07">
              <w:rPr>
                <w:rStyle w:val="Hyperlink"/>
                <w:noProof/>
              </w:rPr>
              <w:t>• Sensor Processing</w:t>
            </w:r>
            <w:r w:rsidR="00826396">
              <w:rPr>
                <w:noProof/>
                <w:webHidden/>
              </w:rPr>
              <w:tab/>
            </w:r>
            <w:r w:rsidR="00826396">
              <w:rPr>
                <w:noProof/>
                <w:webHidden/>
              </w:rPr>
              <w:fldChar w:fldCharType="begin"/>
            </w:r>
            <w:r w:rsidR="00826396">
              <w:rPr>
                <w:noProof/>
                <w:webHidden/>
              </w:rPr>
              <w:instrText xml:space="preserve"> PAGEREF _Toc150169696 \h </w:instrText>
            </w:r>
            <w:r w:rsidR="00826396">
              <w:rPr>
                <w:noProof/>
                <w:webHidden/>
              </w:rPr>
            </w:r>
            <w:r w:rsidR="00826396">
              <w:rPr>
                <w:noProof/>
                <w:webHidden/>
              </w:rPr>
              <w:fldChar w:fldCharType="separate"/>
            </w:r>
            <w:r w:rsidR="00826396">
              <w:rPr>
                <w:noProof/>
                <w:webHidden/>
              </w:rPr>
              <w:t>13</w:t>
            </w:r>
            <w:r w:rsidR="00826396">
              <w:rPr>
                <w:noProof/>
                <w:webHidden/>
              </w:rPr>
              <w:fldChar w:fldCharType="end"/>
            </w:r>
          </w:hyperlink>
        </w:p>
        <w:p w14:paraId="3CE7950A" w14:textId="33E42CB6" w:rsidR="00826396" w:rsidRDefault="00000000">
          <w:pPr>
            <w:pStyle w:val="TOC4"/>
            <w:tabs>
              <w:tab w:val="right" w:pos="9736"/>
            </w:tabs>
            <w:rPr>
              <w:rFonts w:eastAsiaTheme="minorEastAsia" w:cstheme="minorBidi"/>
              <w:sz w:val="24"/>
              <w:szCs w:val="24"/>
              <w:lang w:eastAsia="en-GB"/>
            </w:rPr>
          </w:pPr>
          <w:hyperlink w:anchor="_Toc150169697" w:history="1">
            <w:r w:rsidR="00826396" w:rsidRPr="00FB2A07">
              <w:rPr>
                <w:rStyle w:val="Hyperlink"/>
                <w:noProof/>
              </w:rPr>
              <w:t>•• Blending the measurements together</w:t>
            </w:r>
            <w:r w:rsidR="00826396">
              <w:rPr>
                <w:noProof/>
                <w:webHidden/>
              </w:rPr>
              <w:tab/>
            </w:r>
            <w:r w:rsidR="00826396">
              <w:rPr>
                <w:noProof/>
                <w:webHidden/>
              </w:rPr>
              <w:fldChar w:fldCharType="begin"/>
            </w:r>
            <w:r w:rsidR="00826396">
              <w:rPr>
                <w:noProof/>
                <w:webHidden/>
              </w:rPr>
              <w:instrText xml:space="preserve"> PAGEREF _Toc150169697 \h </w:instrText>
            </w:r>
            <w:r w:rsidR="00826396">
              <w:rPr>
                <w:noProof/>
                <w:webHidden/>
              </w:rPr>
            </w:r>
            <w:r w:rsidR="00826396">
              <w:rPr>
                <w:noProof/>
                <w:webHidden/>
              </w:rPr>
              <w:fldChar w:fldCharType="separate"/>
            </w:r>
            <w:r w:rsidR="00826396">
              <w:rPr>
                <w:noProof/>
                <w:webHidden/>
              </w:rPr>
              <w:t>14</w:t>
            </w:r>
            <w:r w:rsidR="00826396">
              <w:rPr>
                <w:noProof/>
                <w:webHidden/>
              </w:rPr>
              <w:fldChar w:fldCharType="end"/>
            </w:r>
          </w:hyperlink>
        </w:p>
        <w:p w14:paraId="1B4D7C93" w14:textId="207BEAA2" w:rsidR="00826396" w:rsidRDefault="00000000">
          <w:pPr>
            <w:pStyle w:val="TOC3"/>
            <w:tabs>
              <w:tab w:val="right" w:pos="9736"/>
            </w:tabs>
            <w:rPr>
              <w:rFonts w:eastAsiaTheme="minorEastAsia" w:cstheme="minorBidi"/>
              <w:i w:val="0"/>
              <w:sz w:val="24"/>
              <w:szCs w:val="24"/>
              <w:lang w:eastAsia="en-GB"/>
            </w:rPr>
          </w:pPr>
          <w:hyperlink w:anchor="_Toc150169698" w:history="1">
            <w:r w:rsidR="00826396" w:rsidRPr="00FB2A07">
              <w:rPr>
                <w:rStyle w:val="Hyperlink"/>
                <w:rFonts w:ascii="Segoe UI Symbol" w:hAnsi="Segoe UI Symbol"/>
                <w:noProof/>
                <w:lang w:eastAsia="ko-KR"/>
              </w:rPr>
              <w:t xml:space="preserve">▷ </w:t>
            </w:r>
            <w:r w:rsidR="00826396" w:rsidRPr="00FB2A07">
              <w:rPr>
                <w:rStyle w:val="Hyperlink"/>
                <w:noProof/>
              </w:rPr>
              <w:t>FCS block: Fault protection block</w:t>
            </w:r>
            <w:r w:rsidR="00826396">
              <w:rPr>
                <w:noProof/>
                <w:webHidden/>
              </w:rPr>
              <w:tab/>
            </w:r>
            <w:r w:rsidR="00826396">
              <w:rPr>
                <w:noProof/>
                <w:webHidden/>
              </w:rPr>
              <w:fldChar w:fldCharType="begin"/>
            </w:r>
            <w:r w:rsidR="00826396">
              <w:rPr>
                <w:noProof/>
                <w:webHidden/>
              </w:rPr>
              <w:instrText xml:space="preserve"> PAGEREF _Toc150169698 \h </w:instrText>
            </w:r>
            <w:r w:rsidR="00826396">
              <w:rPr>
                <w:noProof/>
                <w:webHidden/>
              </w:rPr>
            </w:r>
            <w:r w:rsidR="00826396">
              <w:rPr>
                <w:noProof/>
                <w:webHidden/>
              </w:rPr>
              <w:fldChar w:fldCharType="separate"/>
            </w:r>
            <w:r w:rsidR="00826396">
              <w:rPr>
                <w:noProof/>
                <w:webHidden/>
              </w:rPr>
              <w:t>14</w:t>
            </w:r>
            <w:r w:rsidR="00826396">
              <w:rPr>
                <w:noProof/>
                <w:webHidden/>
              </w:rPr>
              <w:fldChar w:fldCharType="end"/>
            </w:r>
          </w:hyperlink>
        </w:p>
        <w:p w14:paraId="06B0C203" w14:textId="6D30CAB5" w:rsidR="00826396" w:rsidRDefault="00000000">
          <w:pPr>
            <w:pStyle w:val="TOC3"/>
            <w:tabs>
              <w:tab w:val="right" w:pos="9736"/>
            </w:tabs>
            <w:rPr>
              <w:rFonts w:eastAsiaTheme="minorEastAsia" w:cstheme="minorBidi"/>
              <w:i w:val="0"/>
              <w:sz w:val="24"/>
              <w:szCs w:val="24"/>
              <w:lang w:eastAsia="en-GB"/>
            </w:rPr>
          </w:pPr>
          <w:hyperlink w:anchor="_Toc150169699" w:history="1">
            <w:r w:rsidR="00826396" w:rsidRPr="00FB2A07">
              <w:rPr>
                <w:rStyle w:val="Hyperlink"/>
                <w:rFonts w:ascii="Segoe UI Symbol" w:hAnsi="Segoe UI Symbol"/>
                <w:noProof/>
                <w:lang w:eastAsia="ko-KR"/>
              </w:rPr>
              <w:t xml:space="preserve">▷ </w:t>
            </w:r>
            <w:r w:rsidR="00826396" w:rsidRPr="00FB2A07">
              <w:rPr>
                <w:rStyle w:val="Hyperlink"/>
                <w:noProof/>
              </w:rPr>
              <w:t>FCS block: Landing Logic block</w:t>
            </w:r>
            <w:r w:rsidR="00826396">
              <w:rPr>
                <w:noProof/>
                <w:webHidden/>
              </w:rPr>
              <w:tab/>
            </w:r>
            <w:r w:rsidR="00826396">
              <w:rPr>
                <w:noProof/>
                <w:webHidden/>
              </w:rPr>
              <w:fldChar w:fldCharType="begin"/>
            </w:r>
            <w:r w:rsidR="00826396">
              <w:rPr>
                <w:noProof/>
                <w:webHidden/>
              </w:rPr>
              <w:instrText xml:space="preserve"> PAGEREF _Toc150169699 \h </w:instrText>
            </w:r>
            <w:r w:rsidR="00826396">
              <w:rPr>
                <w:noProof/>
                <w:webHidden/>
              </w:rPr>
            </w:r>
            <w:r w:rsidR="00826396">
              <w:rPr>
                <w:noProof/>
                <w:webHidden/>
              </w:rPr>
              <w:fldChar w:fldCharType="separate"/>
            </w:r>
            <w:r w:rsidR="00826396">
              <w:rPr>
                <w:noProof/>
                <w:webHidden/>
              </w:rPr>
              <w:t>14</w:t>
            </w:r>
            <w:r w:rsidR="00826396">
              <w:rPr>
                <w:noProof/>
                <w:webHidden/>
              </w:rPr>
              <w:fldChar w:fldCharType="end"/>
            </w:r>
          </w:hyperlink>
        </w:p>
        <w:p w14:paraId="460F9FD1" w14:textId="153F558F" w:rsidR="00826396" w:rsidRDefault="00000000">
          <w:pPr>
            <w:pStyle w:val="TOC3"/>
            <w:tabs>
              <w:tab w:val="right" w:pos="9736"/>
            </w:tabs>
            <w:rPr>
              <w:rFonts w:eastAsiaTheme="minorEastAsia" w:cstheme="minorBidi"/>
              <w:i w:val="0"/>
              <w:sz w:val="24"/>
              <w:szCs w:val="24"/>
              <w:lang w:eastAsia="en-GB"/>
            </w:rPr>
          </w:pPr>
          <w:hyperlink w:anchor="_Toc150169700" w:history="1">
            <w:r w:rsidR="00826396" w:rsidRPr="00FB2A07">
              <w:rPr>
                <w:rStyle w:val="Hyperlink"/>
                <w:rFonts w:ascii="Segoe UI Symbol" w:hAnsi="Segoe UI Symbol"/>
                <w:noProof/>
                <w:lang w:eastAsia="ko-KR"/>
              </w:rPr>
              <w:t xml:space="preserve">▷ </w:t>
            </w:r>
            <w:r w:rsidR="00826396" w:rsidRPr="00FB2A07">
              <w:rPr>
                <w:rStyle w:val="Hyperlink"/>
                <w:noProof/>
              </w:rPr>
              <w:t>FCS block: Data logging block</w:t>
            </w:r>
            <w:r w:rsidR="00826396">
              <w:rPr>
                <w:noProof/>
                <w:webHidden/>
              </w:rPr>
              <w:tab/>
            </w:r>
            <w:r w:rsidR="00826396">
              <w:rPr>
                <w:noProof/>
                <w:webHidden/>
              </w:rPr>
              <w:fldChar w:fldCharType="begin"/>
            </w:r>
            <w:r w:rsidR="00826396">
              <w:rPr>
                <w:noProof/>
                <w:webHidden/>
              </w:rPr>
              <w:instrText xml:space="preserve"> PAGEREF _Toc150169700 \h </w:instrText>
            </w:r>
            <w:r w:rsidR="00826396">
              <w:rPr>
                <w:noProof/>
                <w:webHidden/>
              </w:rPr>
            </w:r>
            <w:r w:rsidR="00826396">
              <w:rPr>
                <w:noProof/>
                <w:webHidden/>
              </w:rPr>
              <w:fldChar w:fldCharType="separate"/>
            </w:r>
            <w:r w:rsidR="00826396">
              <w:rPr>
                <w:noProof/>
                <w:webHidden/>
              </w:rPr>
              <w:t>14</w:t>
            </w:r>
            <w:r w:rsidR="00826396">
              <w:rPr>
                <w:noProof/>
                <w:webHidden/>
              </w:rPr>
              <w:fldChar w:fldCharType="end"/>
            </w:r>
          </w:hyperlink>
        </w:p>
        <w:p w14:paraId="6072EDA4" w14:textId="66ED800D" w:rsidR="00826396" w:rsidRDefault="00000000">
          <w:pPr>
            <w:pStyle w:val="TOC2"/>
            <w:tabs>
              <w:tab w:val="right" w:pos="9736"/>
            </w:tabs>
            <w:rPr>
              <w:rFonts w:eastAsiaTheme="minorEastAsia" w:cstheme="minorBidi"/>
              <w:smallCaps w:val="0"/>
              <w:sz w:val="24"/>
              <w:szCs w:val="24"/>
              <w:lang w:eastAsia="en-GB"/>
            </w:rPr>
          </w:pPr>
          <w:hyperlink w:anchor="_Toc150169701" w:history="1">
            <w:r w:rsidR="00826396" w:rsidRPr="00FB2A07">
              <w:rPr>
                <w:rStyle w:val="Hyperlink"/>
                <w:rFonts w:ascii="Segoe UI Symbol" w:hAnsi="Segoe UI Symbol" w:cs="Segoe UI Symbol"/>
                <w:noProof/>
              </w:rPr>
              <w:t>▨</w:t>
            </w:r>
            <w:r w:rsidR="00826396" w:rsidRPr="00FB2A07">
              <w:rPr>
                <w:rStyle w:val="Hyperlink"/>
                <w:noProof/>
              </w:rPr>
              <w:t xml:space="preserve"> asbQuadcopterStart: DRONE DYNAMICs block</w:t>
            </w:r>
            <w:r w:rsidR="00826396">
              <w:rPr>
                <w:noProof/>
                <w:webHidden/>
              </w:rPr>
              <w:tab/>
            </w:r>
            <w:r w:rsidR="00826396">
              <w:rPr>
                <w:noProof/>
                <w:webHidden/>
              </w:rPr>
              <w:fldChar w:fldCharType="begin"/>
            </w:r>
            <w:r w:rsidR="00826396">
              <w:rPr>
                <w:noProof/>
                <w:webHidden/>
              </w:rPr>
              <w:instrText xml:space="preserve"> PAGEREF _Toc150169701 \h </w:instrText>
            </w:r>
            <w:r w:rsidR="00826396">
              <w:rPr>
                <w:noProof/>
                <w:webHidden/>
              </w:rPr>
            </w:r>
            <w:r w:rsidR="00826396">
              <w:rPr>
                <w:noProof/>
                <w:webHidden/>
              </w:rPr>
              <w:fldChar w:fldCharType="separate"/>
            </w:r>
            <w:r w:rsidR="00826396">
              <w:rPr>
                <w:noProof/>
                <w:webHidden/>
              </w:rPr>
              <w:t>16</w:t>
            </w:r>
            <w:r w:rsidR="00826396">
              <w:rPr>
                <w:noProof/>
                <w:webHidden/>
              </w:rPr>
              <w:fldChar w:fldCharType="end"/>
            </w:r>
          </w:hyperlink>
        </w:p>
        <w:p w14:paraId="341388D1" w14:textId="7530B9DE" w:rsidR="00826396" w:rsidRDefault="00000000">
          <w:pPr>
            <w:pStyle w:val="TOC2"/>
            <w:tabs>
              <w:tab w:val="right" w:pos="9736"/>
            </w:tabs>
            <w:rPr>
              <w:rFonts w:eastAsiaTheme="minorEastAsia" w:cstheme="minorBidi"/>
              <w:smallCaps w:val="0"/>
              <w:sz w:val="24"/>
              <w:szCs w:val="24"/>
              <w:lang w:eastAsia="en-GB"/>
            </w:rPr>
          </w:pPr>
          <w:hyperlink w:anchor="_Toc150169702" w:history="1">
            <w:r w:rsidR="00826396" w:rsidRPr="00FB2A07">
              <w:rPr>
                <w:rStyle w:val="Hyperlink"/>
                <w:rFonts w:ascii="Segoe UI Symbol" w:hAnsi="Segoe UI Symbol" w:cs="Segoe UI Symbol"/>
                <w:noProof/>
              </w:rPr>
              <w:t>▨</w:t>
            </w:r>
            <w:r w:rsidR="00826396" w:rsidRPr="00FB2A07">
              <w:rPr>
                <w:rStyle w:val="Hyperlink"/>
                <w:noProof/>
              </w:rPr>
              <w:t xml:space="preserve"> asbQuadcopterStart: SENSOR DYNAMICs block</w:t>
            </w:r>
            <w:r w:rsidR="00826396">
              <w:rPr>
                <w:noProof/>
                <w:webHidden/>
              </w:rPr>
              <w:tab/>
            </w:r>
            <w:r w:rsidR="00826396">
              <w:rPr>
                <w:noProof/>
                <w:webHidden/>
              </w:rPr>
              <w:fldChar w:fldCharType="begin"/>
            </w:r>
            <w:r w:rsidR="00826396">
              <w:rPr>
                <w:noProof/>
                <w:webHidden/>
              </w:rPr>
              <w:instrText xml:space="preserve"> PAGEREF _Toc150169702 \h </w:instrText>
            </w:r>
            <w:r w:rsidR="00826396">
              <w:rPr>
                <w:noProof/>
                <w:webHidden/>
              </w:rPr>
            </w:r>
            <w:r w:rsidR="00826396">
              <w:rPr>
                <w:noProof/>
                <w:webHidden/>
              </w:rPr>
              <w:fldChar w:fldCharType="separate"/>
            </w:r>
            <w:r w:rsidR="00826396">
              <w:rPr>
                <w:noProof/>
                <w:webHidden/>
              </w:rPr>
              <w:t>17</w:t>
            </w:r>
            <w:r w:rsidR="00826396">
              <w:rPr>
                <w:noProof/>
                <w:webHidden/>
              </w:rPr>
              <w:fldChar w:fldCharType="end"/>
            </w:r>
          </w:hyperlink>
        </w:p>
        <w:p w14:paraId="6C748467" w14:textId="2D375576" w:rsidR="00826396" w:rsidRDefault="00000000">
          <w:pPr>
            <w:pStyle w:val="TOC2"/>
            <w:tabs>
              <w:tab w:val="right" w:pos="9736"/>
            </w:tabs>
            <w:rPr>
              <w:rFonts w:eastAsiaTheme="minorEastAsia" w:cstheme="minorBidi"/>
              <w:smallCaps w:val="0"/>
              <w:sz w:val="24"/>
              <w:szCs w:val="24"/>
              <w:lang w:eastAsia="en-GB"/>
            </w:rPr>
          </w:pPr>
          <w:hyperlink w:anchor="_Toc150169703" w:history="1">
            <w:r w:rsidR="00826396" w:rsidRPr="00FB2A07">
              <w:rPr>
                <w:rStyle w:val="Hyperlink"/>
                <w:rFonts w:ascii="Segoe UI Symbol" w:hAnsi="Segoe UI Symbol" w:cs="Segoe UI Symbol"/>
                <w:noProof/>
              </w:rPr>
              <w:t>▨</w:t>
            </w:r>
            <w:r w:rsidR="00826396" w:rsidRPr="00FB2A07">
              <w:rPr>
                <w:rStyle w:val="Hyperlink"/>
                <w:noProof/>
              </w:rPr>
              <w:t xml:space="preserve"> asbQuadcopterStart: ENVIRONMENT block</w:t>
            </w:r>
            <w:r w:rsidR="00826396">
              <w:rPr>
                <w:noProof/>
                <w:webHidden/>
              </w:rPr>
              <w:tab/>
            </w:r>
            <w:r w:rsidR="00826396">
              <w:rPr>
                <w:noProof/>
                <w:webHidden/>
              </w:rPr>
              <w:fldChar w:fldCharType="begin"/>
            </w:r>
            <w:r w:rsidR="00826396">
              <w:rPr>
                <w:noProof/>
                <w:webHidden/>
              </w:rPr>
              <w:instrText xml:space="preserve"> PAGEREF _Toc150169703 \h </w:instrText>
            </w:r>
            <w:r w:rsidR="00826396">
              <w:rPr>
                <w:noProof/>
                <w:webHidden/>
              </w:rPr>
            </w:r>
            <w:r w:rsidR="00826396">
              <w:rPr>
                <w:noProof/>
                <w:webHidden/>
              </w:rPr>
              <w:fldChar w:fldCharType="separate"/>
            </w:r>
            <w:r w:rsidR="00826396">
              <w:rPr>
                <w:noProof/>
                <w:webHidden/>
              </w:rPr>
              <w:t>17</w:t>
            </w:r>
            <w:r w:rsidR="00826396">
              <w:rPr>
                <w:noProof/>
                <w:webHidden/>
              </w:rPr>
              <w:fldChar w:fldCharType="end"/>
            </w:r>
          </w:hyperlink>
        </w:p>
        <w:p w14:paraId="75A618AF" w14:textId="4D085263" w:rsidR="00777F77" w:rsidRPr="00EB60D6" w:rsidRDefault="00ED74BF">
          <w:r>
            <w:rPr>
              <w:rFonts w:asciiTheme="minorHAnsi" w:hAnsiTheme="minorHAnsi" w:cstheme="minorHAnsi"/>
              <w:i/>
              <w:iCs/>
              <w:caps/>
              <w:sz w:val="24"/>
              <w:szCs w:val="24"/>
            </w:rPr>
            <w:fldChar w:fldCharType="end"/>
          </w:r>
        </w:p>
      </w:sdtContent>
    </w:sdt>
    <w:p w14:paraId="320CB086" w14:textId="77777777" w:rsidR="00777F77" w:rsidRDefault="00777F77">
      <w:pPr>
        <w:rPr>
          <w:rFonts w:ascii="Segoe UI Symbol" w:hAnsi="Segoe UI Symbol" w:cs="Segoe UI Symbol"/>
        </w:rPr>
      </w:pPr>
    </w:p>
    <w:p w14:paraId="4B9A30D6" w14:textId="77777777" w:rsidR="00EB60D6" w:rsidRDefault="00EB60D6">
      <w:pPr>
        <w:rPr>
          <w:rFonts w:ascii="Segoe UI Symbol" w:hAnsi="Segoe UI Symbol" w:cs="Segoe UI Symbol"/>
        </w:rPr>
      </w:pPr>
    </w:p>
    <w:p w14:paraId="40C06ADF" w14:textId="6FC07A6D" w:rsidR="000D6C2C" w:rsidRDefault="00777F77" w:rsidP="007E39F9">
      <w:pPr>
        <w:tabs>
          <w:tab w:val="left" w:pos="5400"/>
        </w:tabs>
        <w:ind w:left="5400"/>
        <w:rPr>
          <w:rFonts w:ascii="Segoe UI Symbol" w:hAnsi="Segoe UI Symbol" w:cs="Segoe UI Symbol"/>
        </w:rPr>
      </w:pPr>
      <w:r>
        <w:rPr>
          <w:rFonts w:ascii="Segoe UI Symbol" w:hAnsi="Segoe UI Symbol" w:cs="Segoe UI Symbol"/>
        </w:rPr>
        <w:t xml:space="preserve">Reference </w:t>
      </w:r>
      <w:r w:rsidR="00405A36">
        <w:rPr>
          <w:rFonts w:ascii="Segoe UI Symbol" w:hAnsi="Segoe UI Symbol" w:cs="Segoe UI Symbol"/>
        </w:rPr>
        <w:t>YouTube</w:t>
      </w:r>
      <w:r>
        <w:rPr>
          <w:rFonts w:ascii="Segoe UI Symbol" w:hAnsi="Segoe UI Symbol" w:cs="Segoe UI Symbol"/>
        </w:rPr>
        <w:t xml:space="preserve"> playlists:</w:t>
      </w:r>
    </w:p>
    <w:p w14:paraId="6C15106C" w14:textId="210F9A4B" w:rsidR="00777F77" w:rsidRDefault="000D6C2C" w:rsidP="007E39F9">
      <w:pPr>
        <w:tabs>
          <w:tab w:val="left" w:pos="5400"/>
        </w:tabs>
        <w:ind w:left="5400"/>
        <w:rPr>
          <w:rFonts w:ascii="Segoe UI Symbol" w:hAnsi="Segoe UI Symbol" w:cs="Segoe UI Symbol"/>
        </w:rPr>
      </w:pPr>
      <w:r>
        <w:rPr>
          <w:rFonts w:ascii="Segoe UI Symbol" w:hAnsi="Segoe UI Symbol" w:cs="Segoe UI Symbol" w:hint="eastAsia"/>
        </w:rPr>
        <w:t>→</w:t>
      </w:r>
      <w:r>
        <w:rPr>
          <w:rFonts w:ascii="Segoe UI Symbol" w:hAnsi="Segoe UI Symbol" w:cs="Segoe UI Symbol"/>
        </w:rPr>
        <w:t xml:space="preserve"> Quadcopter Design Matlab</w:t>
      </w:r>
    </w:p>
    <w:p w14:paraId="7F22767D" w14:textId="618E4329" w:rsidR="000D6C2C" w:rsidRDefault="00000000" w:rsidP="007E39F9">
      <w:pPr>
        <w:tabs>
          <w:tab w:val="left" w:pos="5400"/>
        </w:tabs>
        <w:ind w:left="5400"/>
        <w:rPr>
          <w:rFonts w:ascii="Segoe UI Symbol" w:hAnsi="Segoe UI Symbol" w:cs="Segoe UI Symbol"/>
        </w:rPr>
      </w:pPr>
      <w:hyperlink r:id="rId10" w:history="1">
        <w:r w:rsidR="000D6C2C" w:rsidRPr="005F54F8">
          <w:rPr>
            <w:rStyle w:val="Hyperlink"/>
            <w:rFonts w:ascii="Segoe UI Symbol" w:hAnsi="Segoe UI Symbol" w:cs="Segoe UI Symbol"/>
          </w:rPr>
          <w:t>https://www.youtube.com/watch?v=hGcGPUqB67Q&amp;list=PLPNM6NzYyzYqMYNc5e4_xip-yEu1jiVrr&amp;pp=iAQB</w:t>
        </w:r>
      </w:hyperlink>
    </w:p>
    <w:p w14:paraId="5228032A" w14:textId="77777777" w:rsidR="000D6C2C" w:rsidRDefault="000D6C2C" w:rsidP="007E39F9">
      <w:pPr>
        <w:tabs>
          <w:tab w:val="left" w:pos="5400"/>
        </w:tabs>
        <w:ind w:left="5400"/>
        <w:rPr>
          <w:rFonts w:ascii="Segoe UI Symbol" w:hAnsi="Segoe UI Symbol" w:cs="Segoe UI Symbol"/>
        </w:rPr>
      </w:pPr>
    </w:p>
    <w:p w14:paraId="593C4D31" w14:textId="33EE65AA" w:rsidR="00796B35" w:rsidRPr="00796B35" w:rsidRDefault="00796B35">
      <w:pPr>
        <w:rPr>
          <w:rFonts w:ascii="Segoe UI Symbol" w:hAnsi="Segoe UI Symbol" w:cs="Segoe UI Symbol"/>
        </w:rPr>
      </w:pPr>
      <w:r w:rsidRPr="00796B35">
        <w:rPr>
          <w:rFonts w:ascii="Segoe UI Symbol" w:hAnsi="Segoe UI Symbol" w:cs="Segoe UI Symbol"/>
        </w:rPr>
        <w:br w:type="page"/>
      </w:r>
    </w:p>
    <w:p w14:paraId="4DBDAB2F" w14:textId="4DBAD853" w:rsidR="00796B35" w:rsidRPr="00796B35" w:rsidRDefault="000158CD" w:rsidP="00796B35">
      <w:pPr>
        <w:pStyle w:val="Heading1"/>
      </w:pPr>
      <w:bookmarkStart w:id="0" w:name="_Toc150169682"/>
      <w:r>
        <w:rPr>
          <w:rFonts w:ascii="Segoe UI Symbol" w:hAnsi="Segoe UI Symbol" w:cs="Segoe UI Symbol"/>
        </w:rPr>
        <w:lastRenderedPageBreak/>
        <w:t>①</w:t>
      </w:r>
      <w:r w:rsidR="00796B35" w:rsidRPr="00796B35">
        <w:t xml:space="preserve"> Why a drone is a </w:t>
      </w:r>
      <w:r w:rsidR="00AE338C">
        <w:t>drone</w:t>
      </w:r>
      <w:r w:rsidR="00796B35" w:rsidRPr="00796B35">
        <w:t xml:space="preserve">? </w:t>
      </w:r>
      <w:r w:rsidR="000C164F">
        <w:t>#how quadcopters generate motion</w:t>
      </w:r>
      <w:bookmarkEnd w:id="0"/>
    </w:p>
    <w:p w14:paraId="0E20BA84" w14:textId="0751059B" w:rsidR="00796B35" w:rsidRDefault="00796B35" w:rsidP="00796B35">
      <w:r w:rsidRPr="00796B35">
        <w:rPr>
          <w:noProof/>
        </w:rPr>
        <w:drawing>
          <wp:anchor distT="0" distB="0" distL="114300" distR="114300" simplePos="0" relativeHeight="251658240" behindDoc="1" locked="0" layoutInCell="1" allowOverlap="1" wp14:anchorId="6913BC04" wp14:editId="149D4EC0">
            <wp:simplePos x="0" y="0"/>
            <wp:positionH relativeFrom="column">
              <wp:posOffset>4474210</wp:posOffset>
            </wp:positionH>
            <wp:positionV relativeFrom="paragraph">
              <wp:posOffset>52705</wp:posOffset>
            </wp:positionV>
            <wp:extent cx="1684020" cy="1266825"/>
            <wp:effectExtent l="0" t="0" r="5080" b="3175"/>
            <wp:wrapTight wrapText="bothSides">
              <wp:wrapPolygon edited="0">
                <wp:start x="0" y="0"/>
                <wp:lineTo x="0" y="21438"/>
                <wp:lineTo x="21502" y="21438"/>
                <wp:lineTo x="21502" y="0"/>
                <wp:lineTo x="0" y="0"/>
              </wp:wrapPolygon>
            </wp:wrapTight>
            <wp:docPr id="1549772748" name="Picture 1549772748" descr="A diagram of a helicop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72748" name="Picture 1" descr="A diagram of a helicopter&#10;&#10;Description automatically generated with medium confidence"/>
                    <pic:cNvPicPr/>
                  </pic:nvPicPr>
                  <pic:blipFill>
                    <a:blip r:embed="rId11"/>
                    <a:stretch>
                      <a:fillRect/>
                    </a:stretch>
                  </pic:blipFill>
                  <pic:spPr>
                    <a:xfrm>
                      <a:off x="0" y="0"/>
                      <a:ext cx="1684020" cy="1266825"/>
                    </a:xfrm>
                    <a:prstGeom prst="rect">
                      <a:avLst/>
                    </a:prstGeom>
                  </pic:spPr>
                </pic:pic>
              </a:graphicData>
            </a:graphic>
            <wp14:sizeRelH relativeFrom="margin">
              <wp14:pctWidth>0</wp14:pctWidth>
            </wp14:sizeRelH>
            <wp14:sizeRelV relativeFrom="margin">
              <wp14:pctHeight>0</wp14:pctHeight>
            </wp14:sizeRelV>
          </wp:anchor>
        </w:drawing>
      </w:r>
      <w:r w:rsidRPr="00796B35">
        <w:t xml:space="preserve">A quadcopter is named so because of its 4 propellors. In the same way you could add other rotors, and they would be called like hexacopter (6 rotors) or octocopter (8 rotors). In any case they all are part of the big family of </w:t>
      </w:r>
      <w:r w:rsidRPr="00CC2DBA">
        <w:rPr>
          <w:b/>
          <w:bCs/>
        </w:rPr>
        <w:t>ROTORCRAFT</w:t>
      </w:r>
      <w:r w:rsidRPr="00796B35">
        <w:t xml:space="preserve">, to which it also belongs </w:t>
      </w:r>
      <w:r>
        <w:t xml:space="preserve">also </w:t>
      </w:r>
      <w:r w:rsidRPr="00796B35">
        <w:t xml:space="preserve">the helicopter. </w:t>
      </w:r>
      <w:r>
        <w:t xml:space="preserve">While they are all rotary vehicles, they have different dynamics and therefore different control strategies. </w:t>
      </w:r>
    </w:p>
    <w:p w14:paraId="6ADFA81D" w14:textId="77777777" w:rsidR="00796B35" w:rsidRDefault="00796B35" w:rsidP="006C783F">
      <w:pPr>
        <w:rPr>
          <w:rFonts w:ascii="Segoe UI Symbol" w:hAnsi="Segoe UI Symbol" w:cs="Segoe UI Symbol"/>
        </w:rPr>
      </w:pPr>
    </w:p>
    <w:p w14:paraId="31A89278" w14:textId="42F1089E" w:rsidR="00796B35" w:rsidRDefault="00BA3D07" w:rsidP="006C783F">
      <w:r>
        <w:rPr>
          <w:rFonts w:ascii="Segoe UI Symbol" w:hAnsi="Segoe UI Symbol" w:cs="Segoe UI Symbol"/>
        </w:rPr>
        <w:t xml:space="preserve">• </w:t>
      </w:r>
      <w:r w:rsidR="00796B35">
        <w:t>Hardware of a minidrone: sensors</w:t>
      </w:r>
    </w:p>
    <w:p w14:paraId="68064A4F" w14:textId="7E79F534" w:rsidR="00796B35" w:rsidRDefault="00796B35" w:rsidP="006C783F">
      <w:r>
        <w:t xml:space="preserve">On the back of the drone, there are usually two </w:t>
      </w:r>
      <w:proofErr w:type="gramStart"/>
      <w:r>
        <w:t>kind</w:t>
      </w:r>
      <w:proofErr w:type="gramEnd"/>
      <w:r>
        <w:t xml:space="preserve"> of sensors: </w:t>
      </w:r>
    </w:p>
    <w:p w14:paraId="163985EA" w14:textId="772CADE9" w:rsidR="00CC2DBA" w:rsidRDefault="00796B35" w:rsidP="00796B35">
      <w:pPr>
        <w:pStyle w:val="ListParagraph"/>
        <w:numPr>
          <w:ilvl w:val="0"/>
          <w:numId w:val="16"/>
        </w:numPr>
        <w:ind w:left="360" w:hanging="180"/>
      </w:pPr>
      <w:r w:rsidRPr="00CC2DBA">
        <w:rPr>
          <w:b/>
          <w:bCs/>
        </w:rPr>
        <w:t>Ultrasound</w:t>
      </w:r>
      <w:r w:rsidR="00CC2DBA" w:rsidRPr="00CC2DBA">
        <w:rPr>
          <w:b/>
          <w:bCs/>
        </w:rPr>
        <w:t xml:space="preserve"> sensor</w:t>
      </w:r>
      <w:r>
        <w:t xml:space="preserve">:  </w:t>
      </w:r>
      <w:r w:rsidR="00CC2DBA">
        <w:t xml:space="preserve">used to measure vertical height distance. It works by sending a high frequency pulse and measure how long it takes to bounce on the </w:t>
      </w:r>
      <w:proofErr w:type="spellStart"/>
      <w:r w:rsidR="00CC2DBA">
        <w:t>floow</w:t>
      </w:r>
      <w:proofErr w:type="spellEnd"/>
      <w:r w:rsidR="00CC2DBA">
        <w:t xml:space="preserve"> and come back to sensor.  From the measure time distance between floor and drone can be calculated. It’s usually precise up to 9/10meters, </w:t>
      </w:r>
      <w:proofErr w:type="gramStart"/>
      <w:r w:rsidR="00CC2DBA">
        <w:t>than</w:t>
      </w:r>
      <w:proofErr w:type="gramEnd"/>
      <w:r w:rsidR="00CC2DBA">
        <w:t xml:space="preserve"> the reflected sound is too weak to be picked up by the sensor. </w:t>
      </w:r>
    </w:p>
    <w:p w14:paraId="19A17567" w14:textId="20384C24" w:rsidR="00CC2DBA" w:rsidRDefault="00CC2DBA" w:rsidP="00CC2DBA">
      <w:pPr>
        <w:pStyle w:val="ListParagraph"/>
        <w:numPr>
          <w:ilvl w:val="0"/>
          <w:numId w:val="16"/>
        </w:numPr>
        <w:ind w:left="360" w:hanging="180"/>
      </w:pPr>
      <w:r w:rsidRPr="00CC2DBA">
        <w:rPr>
          <w:b/>
          <w:bCs/>
        </w:rPr>
        <w:t>Pressure sensor</w:t>
      </w:r>
      <w:r>
        <w:t xml:space="preserve">: indirectly measure of the altitude, used above the 10meters thanks to the change of pressure. </w:t>
      </w:r>
    </w:p>
    <w:p w14:paraId="1B06C195" w14:textId="6B0942DC" w:rsidR="00796B35" w:rsidRDefault="00CC2DBA" w:rsidP="00CC2DBA">
      <w:pPr>
        <w:pStyle w:val="ListParagraph"/>
        <w:numPr>
          <w:ilvl w:val="0"/>
          <w:numId w:val="16"/>
        </w:numPr>
        <w:ind w:left="360" w:hanging="180"/>
      </w:pPr>
      <w:r w:rsidRPr="00EA041D">
        <w:rPr>
          <w:b/>
          <w:bCs/>
        </w:rPr>
        <w:t>Camera</w:t>
      </w:r>
      <w:r>
        <w:t xml:space="preserve">: takes images usually up to 60 frames for seconds. It’s </w:t>
      </w:r>
      <w:proofErr w:type="gramStart"/>
      <w:r>
        <w:t>uses</w:t>
      </w:r>
      <w:proofErr w:type="gramEnd"/>
      <w:r>
        <w:t xml:space="preserve"> an algorithm called optical flow to determines how images are moving between one frame to the next. Thanks to this the minidrone can determine horizontal motion and speed. </w:t>
      </w:r>
    </w:p>
    <w:p w14:paraId="48A01106" w14:textId="429F30ED" w:rsidR="00EA041D" w:rsidRDefault="00CC2DBA" w:rsidP="00CC2DBA">
      <w:pPr>
        <w:pStyle w:val="ListParagraph"/>
        <w:numPr>
          <w:ilvl w:val="0"/>
          <w:numId w:val="16"/>
        </w:numPr>
        <w:ind w:left="360" w:hanging="180"/>
      </w:pPr>
      <w:r w:rsidRPr="00CC2DBA">
        <w:rPr>
          <w:b/>
          <w:bCs/>
        </w:rPr>
        <w:t>IMU (Inertia Measurement Unit)</w:t>
      </w:r>
      <w:r>
        <w:t xml:space="preserve">: it’s made by </w:t>
      </w:r>
      <w:r w:rsidRPr="00CC2DBA">
        <w:rPr>
          <w:u w:val="single"/>
        </w:rPr>
        <w:t>3-axis accelerometers</w:t>
      </w:r>
      <w:r>
        <w:t xml:space="preserve"> that measure </w:t>
      </w:r>
      <w:r w:rsidRPr="00CC2DBA">
        <w:rPr>
          <w:i/>
          <w:iCs/>
        </w:rPr>
        <w:t>linear acceleration</w:t>
      </w:r>
      <w:r>
        <w:t xml:space="preserve"> </w:t>
      </w:r>
      <w:r w:rsidR="00EA041D">
        <w:t>(</w:t>
      </w:r>
      <w:proofErr w:type="spellStart"/>
      <w:proofErr w:type="gramStart"/>
      <w:r w:rsidR="00EA041D">
        <w:t>x,y</w:t>
      </w:r>
      <w:proofErr w:type="gramEnd"/>
      <w:r w:rsidR="00EA041D">
        <w:t>,z</w:t>
      </w:r>
      <w:proofErr w:type="spellEnd"/>
      <w:r w:rsidR="00EA041D">
        <w:t xml:space="preserve">) </w:t>
      </w:r>
      <w:r>
        <w:t xml:space="preserve">ad a </w:t>
      </w:r>
      <w:r w:rsidRPr="00EA041D">
        <w:rPr>
          <w:u w:val="single"/>
        </w:rPr>
        <w:t>3-axis gyroscope</w:t>
      </w:r>
      <w:r>
        <w:t xml:space="preserve"> that measure</w:t>
      </w:r>
      <w:r w:rsidR="00EA041D">
        <w:t xml:space="preserve">s the </w:t>
      </w:r>
      <w:r w:rsidR="00EA041D" w:rsidRPr="00EA041D">
        <w:rPr>
          <w:i/>
          <w:iCs/>
        </w:rPr>
        <w:t>angular rate</w:t>
      </w:r>
      <w:r w:rsidR="00EA041D">
        <w:t xml:space="preserve"> (roll, pitch and yaw).</w:t>
      </w:r>
      <w:r w:rsidR="00EA041D">
        <w:br/>
        <w:t xml:space="preserve">From the IMU and our knowledge of acceleration due to gravity we can estimate the minidrone </w:t>
      </w:r>
      <w:r w:rsidR="00EA041D" w:rsidRPr="00EA041D">
        <w:rPr>
          <w:b/>
          <w:bCs/>
        </w:rPr>
        <w:t>attitude relative to gravity</w:t>
      </w:r>
      <w:r w:rsidR="00EA041D">
        <w:t xml:space="preserve"> and how fast It’s rotating. </w:t>
      </w:r>
    </w:p>
    <w:p w14:paraId="0A742E8E" w14:textId="7C97D434" w:rsidR="00EA041D" w:rsidRDefault="00961940" w:rsidP="00EA041D">
      <w:r w:rsidRPr="00EA041D">
        <w:rPr>
          <w:b/>
          <w:bCs/>
          <w:noProof/>
        </w:rPr>
        <w:drawing>
          <wp:anchor distT="0" distB="0" distL="114300" distR="114300" simplePos="0" relativeHeight="251658241" behindDoc="1" locked="0" layoutInCell="1" allowOverlap="1" wp14:anchorId="0E3B8F0F" wp14:editId="0E2B1AD8">
            <wp:simplePos x="0" y="0"/>
            <wp:positionH relativeFrom="column">
              <wp:posOffset>5253355</wp:posOffset>
            </wp:positionH>
            <wp:positionV relativeFrom="paragraph">
              <wp:posOffset>147320</wp:posOffset>
            </wp:positionV>
            <wp:extent cx="762000" cy="489585"/>
            <wp:effectExtent l="0" t="0" r="0" b="5715"/>
            <wp:wrapTight wrapText="bothSides">
              <wp:wrapPolygon edited="0">
                <wp:start x="0" y="0"/>
                <wp:lineTo x="0" y="21292"/>
                <wp:lineTo x="21240" y="21292"/>
                <wp:lineTo x="21240" y="0"/>
                <wp:lineTo x="0" y="0"/>
              </wp:wrapPolygon>
            </wp:wrapTight>
            <wp:docPr id="1094458127" name="Picture 1094458127" descr="A black background with white circles and a red arrow pointing upw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8127" name="Picture 1" descr="A black background with white circles and a red arrow pointing upward&#10;&#10;Description automatically generated"/>
                    <pic:cNvPicPr/>
                  </pic:nvPicPr>
                  <pic:blipFill>
                    <a:blip r:embed="rId12"/>
                    <a:stretch>
                      <a:fillRect/>
                    </a:stretch>
                  </pic:blipFill>
                  <pic:spPr>
                    <a:xfrm>
                      <a:off x="0" y="0"/>
                      <a:ext cx="762000" cy="489585"/>
                    </a:xfrm>
                    <a:prstGeom prst="rect">
                      <a:avLst/>
                    </a:prstGeom>
                  </pic:spPr>
                </pic:pic>
              </a:graphicData>
            </a:graphic>
            <wp14:sizeRelH relativeFrom="margin">
              <wp14:pctWidth>0</wp14:pctWidth>
            </wp14:sizeRelH>
            <wp14:sizeRelV relativeFrom="margin">
              <wp14:pctHeight>0</wp14:pctHeight>
            </wp14:sizeRelV>
          </wp:anchor>
        </w:drawing>
      </w:r>
      <w:r w:rsidR="00BA3D07">
        <w:rPr>
          <w:rFonts w:ascii="Segoe UI Symbol" w:hAnsi="Segoe UI Symbol" w:cs="Segoe UI Symbol"/>
        </w:rPr>
        <w:t>••</w:t>
      </w:r>
      <w:r w:rsidR="00EA041D">
        <w:t xml:space="preserve"> Hardware of a minidrone: actuators</w:t>
      </w:r>
    </w:p>
    <w:p w14:paraId="7939AAC3" w14:textId="16A448F0" w:rsidR="00EA041D" w:rsidRDefault="00EA041D" w:rsidP="00EA041D">
      <w:r>
        <w:t xml:space="preserve">The configuration of the actuators and their spin direction is relevant to the type of dynamics we have to control. </w:t>
      </w:r>
    </w:p>
    <w:p w14:paraId="41113EAF" w14:textId="3A94E166" w:rsidR="00EA041D" w:rsidRDefault="00EA041D" w:rsidP="00EA041D">
      <w:r>
        <w:t xml:space="preserve">Two important things: </w:t>
      </w:r>
    </w:p>
    <w:p w14:paraId="65514DAD" w14:textId="6CDC02D1" w:rsidR="00CC2DBA" w:rsidRDefault="00EA041D" w:rsidP="00EA041D">
      <w:pPr>
        <w:pStyle w:val="ListParagraph"/>
        <w:numPr>
          <w:ilvl w:val="0"/>
          <w:numId w:val="17"/>
        </w:numPr>
      </w:pPr>
      <w:r w:rsidRPr="00EA041D">
        <w:rPr>
          <w:b/>
          <w:bCs/>
        </w:rPr>
        <w:t>Layout configuration</w:t>
      </w:r>
      <w:r>
        <w:t xml:space="preserve">: Usually what’s commonly used it’s an “H” configuration of the motors rather than a “+” configuration. The only difference between the two is to which motors you send command to when you are pitching or rolling the drones. </w:t>
      </w:r>
    </w:p>
    <w:p w14:paraId="1C5CEE55" w14:textId="1EA4A325" w:rsidR="00EA041D" w:rsidRDefault="00EA041D" w:rsidP="00EA041D">
      <w:pPr>
        <w:pStyle w:val="ListParagraph"/>
        <w:numPr>
          <w:ilvl w:val="0"/>
          <w:numId w:val="17"/>
        </w:numPr>
      </w:pPr>
      <w:r w:rsidRPr="00EA041D">
        <w:rPr>
          <w:b/>
          <w:bCs/>
        </w:rPr>
        <w:t>Spin configuration</w:t>
      </w:r>
      <w:r>
        <w:t xml:space="preserve">: Opposing motors spin in the same direction to each other, but in opposite direction as the </w:t>
      </w:r>
      <w:proofErr w:type="gramStart"/>
      <w:r>
        <w:t>others</w:t>
      </w:r>
      <w:proofErr w:type="gramEnd"/>
      <w:r>
        <w:t xml:space="preserve"> pairs. </w:t>
      </w:r>
      <w:r w:rsidRPr="00EA041D">
        <w:rPr>
          <w:i/>
          <w:iCs/>
        </w:rPr>
        <w:t>This is necessary to make sure that thrust, roll, pitch and yaw can be commanded independently to each other</w:t>
      </w:r>
      <w:r>
        <w:t>.</w:t>
      </w:r>
    </w:p>
    <w:p w14:paraId="5020D658" w14:textId="6F26F1C3" w:rsidR="00EA041D" w:rsidRDefault="00BA3D07" w:rsidP="00EA041D">
      <w:r>
        <w:rPr>
          <w:rFonts w:ascii="Segoe UI Symbol" w:hAnsi="Segoe UI Symbol" w:cs="Segoe UI Symbol"/>
        </w:rPr>
        <w:t>•••</w:t>
      </w:r>
      <w:r w:rsidR="00EA041D">
        <w:t xml:space="preserve"> Overview of the control problems: </w:t>
      </w:r>
    </w:p>
    <w:p w14:paraId="1122A4E9" w14:textId="732824B2" w:rsidR="00EA041D" w:rsidRDefault="004D2E5E" w:rsidP="00EA041D">
      <w:r w:rsidRPr="004D2E5E">
        <w:rPr>
          <w:noProof/>
        </w:rPr>
        <w:drawing>
          <wp:anchor distT="0" distB="0" distL="114300" distR="114300" simplePos="0" relativeHeight="251658242" behindDoc="1" locked="0" layoutInCell="1" allowOverlap="1" wp14:anchorId="690AB2E5" wp14:editId="2371174C">
            <wp:simplePos x="0" y="0"/>
            <wp:positionH relativeFrom="column">
              <wp:posOffset>2857500</wp:posOffset>
            </wp:positionH>
            <wp:positionV relativeFrom="paragraph">
              <wp:posOffset>99060</wp:posOffset>
            </wp:positionV>
            <wp:extent cx="3307715" cy="1973580"/>
            <wp:effectExtent l="0" t="0" r="0" b="0"/>
            <wp:wrapTight wrapText="bothSides">
              <wp:wrapPolygon edited="0">
                <wp:start x="0" y="0"/>
                <wp:lineTo x="0" y="21405"/>
                <wp:lineTo x="21480" y="21405"/>
                <wp:lineTo x="21480" y="0"/>
                <wp:lineTo x="0" y="0"/>
              </wp:wrapPolygon>
            </wp:wrapTight>
            <wp:docPr id="1157671443" name="Picture 1157671443"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1443" name="Picture 1" descr="A diagram of a control system&#10;&#10;Description automatically generated"/>
                    <pic:cNvPicPr/>
                  </pic:nvPicPr>
                  <pic:blipFill>
                    <a:blip r:embed="rId13"/>
                    <a:stretch>
                      <a:fillRect/>
                    </a:stretch>
                  </pic:blipFill>
                  <pic:spPr>
                    <a:xfrm>
                      <a:off x="0" y="0"/>
                      <a:ext cx="3307715" cy="197358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4D2E5E">
        <w:rPr>
          <w:b/>
          <w:bCs/>
        </w:rPr>
        <w:t>plant</w:t>
      </w:r>
      <w:r>
        <w:t xml:space="preserve"> is our drone itself, and we have </w:t>
      </w:r>
      <w:r w:rsidRPr="004D2E5E">
        <w:rPr>
          <w:b/>
          <w:bCs/>
        </w:rPr>
        <w:t>4 actuators</w:t>
      </w:r>
      <w:r>
        <w:t xml:space="preserve"> that inject forces and torques in the system. The question is how we inject forces and torques in our system, so that the output in 3D space is the result we want? </w:t>
      </w:r>
    </w:p>
    <w:p w14:paraId="3EE2EF01" w14:textId="0F62D7D1" w:rsidR="00EA041D" w:rsidRDefault="004D2E5E" w:rsidP="00EA041D">
      <w:r>
        <w:t xml:space="preserve">To close the </w:t>
      </w:r>
      <w:proofErr w:type="gramStart"/>
      <w:r>
        <w:t>loop,  we</w:t>
      </w:r>
      <w:proofErr w:type="gramEnd"/>
      <w:r>
        <w:t xml:space="preserve"> have a set of sensors that are used to directly or indirectly estimate the </w:t>
      </w:r>
      <w:r w:rsidRPr="004D2E5E">
        <w:rPr>
          <w:b/>
          <w:bCs/>
        </w:rPr>
        <w:t>system state</w:t>
      </w:r>
      <w:r>
        <w:rPr>
          <w:b/>
          <w:bCs/>
        </w:rPr>
        <w:t>s</w:t>
      </w:r>
      <w:r>
        <w:t xml:space="preserve"> of the drone. System states are things like angular position and rates, altitude and horizontal velocity, and the system states we are measuring depends on the control system architecture and what we are trying to accomplish.</w:t>
      </w:r>
    </w:p>
    <w:p w14:paraId="306A0DC1" w14:textId="15A819B0" w:rsidR="004D2E5E" w:rsidRDefault="00657FA9" w:rsidP="00EA041D">
      <w:r w:rsidRPr="004D2E5E">
        <w:rPr>
          <w:noProof/>
        </w:rPr>
        <w:drawing>
          <wp:anchor distT="0" distB="0" distL="114300" distR="114300" simplePos="0" relativeHeight="251658243" behindDoc="1" locked="0" layoutInCell="1" allowOverlap="1" wp14:anchorId="170CDAD3" wp14:editId="43BB34E7">
            <wp:simplePos x="0" y="0"/>
            <wp:positionH relativeFrom="column">
              <wp:posOffset>4114800</wp:posOffset>
            </wp:positionH>
            <wp:positionV relativeFrom="paragraph">
              <wp:posOffset>680720</wp:posOffset>
            </wp:positionV>
            <wp:extent cx="2080895" cy="1355090"/>
            <wp:effectExtent l="0" t="0" r="1905" b="3810"/>
            <wp:wrapTight wrapText="bothSides">
              <wp:wrapPolygon edited="0">
                <wp:start x="0" y="0"/>
                <wp:lineTo x="0" y="21458"/>
                <wp:lineTo x="21488" y="21458"/>
                <wp:lineTo x="21488" y="0"/>
                <wp:lineTo x="0" y="0"/>
              </wp:wrapPolygon>
            </wp:wrapTight>
            <wp:docPr id="1487492392" name="Picture 1487492392" descr="A blackboard with text and images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2392" name="Picture 1" descr="A blackboard with text and images of a drone&#10;&#10;Description automatically generated"/>
                    <pic:cNvPicPr/>
                  </pic:nvPicPr>
                  <pic:blipFill>
                    <a:blip r:embed="rId14"/>
                    <a:stretch>
                      <a:fillRect/>
                    </a:stretch>
                  </pic:blipFill>
                  <pic:spPr>
                    <a:xfrm>
                      <a:off x="0" y="0"/>
                      <a:ext cx="2080895" cy="1355090"/>
                    </a:xfrm>
                    <a:prstGeom prst="rect">
                      <a:avLst/>
                    </a:prstGeom>
                  </pic:spPr>
                </pic:pic>
              </a:graphicData>
            </a:graphic>
            <wp14:sizeRelH relativeFrom="margin">
              <wp14:pctWidth>0</wp14:pctWidth>
            </wp14:sizeRelH>
            <wp14:sizeRelV relativeFrom="margin">
              <wp14:pctHeight>0</wp14:pctHeight>
            </wp14:sizeRelV>
          </wp:anchor>
        </w:drawing>
      </w:r>
      <w:r w:rsidR="004D2E5E">
        <w:t xml:space="preserve">Finally depending on the system stats, and the </w:t>
      </w:r>
      <w:r w:rsidR="004D2E5E" w:rsidRPr="004D2E5E">
        <w:rPr>
          <w:b/>
          <w:bCs/>
        </w:rPr>
        <w:t>manoeuvre setpoint</w:t>
      </w:r>
      <w:r w:rsidR="004D2E5E">
        <w:t xml:space="preserve"> (what we want our drone to do) we can develop a </w:t>
      </w:r>
      <w:r w:rsidR="004D2E5E" w:rsidRPr="004D2E5E">
        <w:rPr>
          <w:b/>
          <w:bCs/>
        </w:rPr>
        <w:t>controller</w:t>
      </w:r>
      <w:r w:rsidR="004D2E5E">
        <w:t xml:space="preserve">, basically an algorithm that run on software that takes in our setpoint in estimate states and calculate the precise motors command that will inject the necessary forces and torque into the plant.  </w:t>
      </w:r>
    </w:p>
    <w:p w14:paraId="23929306" w14:textId="7751BC0C" w:rsidR="004D2E5E" w:rsidRPr="00BA3D07" w:rsidRDefault="004D2E5E" w:rsidP="00EA041D">
      <w:pPr>
        <w:rPr>
          <w:b/>
          <w:bCs/>
        </w:rPr>
      </w:pPr>
      <w:r w:rsidRPr="00BA3D07">
        <w:rPr>
          <w:b/>
          <w:bCs/>
        </w:rPr>
        <w:t xml:space="preserve">BUT. </w:t>
      </w:r>
    </w:p>
    <w:p w14:paraId="45491713" w14:textId="137E48CC" w:rsidR="00657FA9" w:rsidRDefault="004D2E5E" w:rsidP="00657FA9">
      <w:r>
        <w:t xml:space="preserve">The drone is an underactuated system, because we have 4 motors for 6 degrees of freedom. And since we do not have an actuator for every motion, then some directions are incontrollable at any given time. </w:t>
      </w:r>
    </w:p>
    <w:p w14:paraId="20071A55" w14:textId="267C2FC5" w:rsidR="00657FA9" w:rsidRDefault="00657FA9" w:rsidP="00657FA9">
      <w:r>
        <w:rPr>
          <w:u w:val="single"/>
        </w:rPr>
        <w:t>M</w:t>
      </w:r>
      <w:r w:rsidRPr="00EE75AF">
        <w:rPr>
          <w:u w:val="single"/>
        </w:rPr>
        <w:t>oving forwards backwards</w:t>
      </w:r>
      <w:r w:rsidRPr="0070277E">
        <w:t xml:space="preserve"> </w:t>
      </w:r>
      <w:r>
        <w:t xml:space="preserve">and </w:t>
      </w:r>
      <w:r w:rsidRPr="00EE75AF">
        <w:rPr>
          <w:u w:val="single"/>
        </w:rPr>
        <w:t>move left and right</w:t>
      </w:r>
      <w:r w:rsidRPr="0070277E">
        <w:t xml:space="preserve"> </w:t>
      </w:r>
      <w:r>
        <w:t xml:space="preserve">are </w:t>
      </w:r>
      <w:r w:rsidRPr="0070277E">
        <w:t>our unact</w:t>
      </w:r>
      <w:r>
        <w:t>uated</w:t>
      </w:r>
      <w:r w:rsidRPr="0070277E">
        <w:t xml:space="preserve"> motions</w:t>
      </w:r>
      <w:r>
        <w:t xml:space="preserve">. </w:t>
      </w:r>
    </w:p>
    <w:p w14:paraId="0AA86AC2" w14:textId="2D10D1E0" w:rsidR="00BA3D07" w:rsidRDefault="00657FA9">
      <w:r w:rsidRPr="00385F51">
        <w:rPr>
          <w:noProof/>
          <w:u w:val="single"/>
        </w:rPr>
        <w:drawing>
          <wp:anchor distT="0" distB="0" distL="114300" distR="114300" simplePos="0" relativeHeight="251658253" behindDoc="1" locked="0" layoutInCell="1" allowOverlap="1" wp14:anchorId="057B1AB0" wp14:editId="6D261CDB">
            <wp:simplePos x="0" y="0"/>
            <wp:positionH relativeFrom="margin">
              <wp:posOffset>8923</wp:posOffset>
            </wp:positionH>
            <wp:positionV relativeFrom="margin">
              <wp:posOffset>7883959</wp:posOffset>
            </wp:positionV>
            <wp:extent cx="1409065" cy="797560"/>
            <wp:effectExtent l="0" t="0" r="635" b="2540"/>
            <wp:wrapSquare wrapText="bothSides"/>
            <wp:docPr id="378875605" name="Picture 378875605" descr="A drawing of a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75605" name="Picture 1" descr="A drawing of a telescope&#10;&#10;Description automatically generated"/>
                    <pic:cNvPicPr/>
                  </pic:nvPicPr>
                  <pic:blipFill>
                    <a:blip r:embed="rId15"/>
                    <a:stretch>
                      <a:fillRect/>
                    </a:stretch>
                  </pic:blipFill>
                  <pic:spPr>
                    <a:xfrm>
                      <a:off x="0" y="0"/>
                      <a:ext cx="1409065" cy="797560"/>
                    </a:xfrm>
                    <a:prstGeom prst="rect">
                      <a:avLst/>
                    </a:prstGeom>
                  </pic:spPr>
                </pic:pic>
              </a:graphicData>
            </a:graphic>
            <wp14:sizeRelH relativeFrom="margin">
              <wp14:pctWidth>0</wp14:pctWidth>
            </wp14:sizeRelH>
            <wp14:sizeRelV relativeFrom="margin">
              <wp14:pctHeight>0</wp14:pctHeight>
            </wp14:sizeRelV>
          </wp:anchor>
        </w:drawing>
      </w:r>
      <w:r>
        <w:t>The</w:t>
      </w:r>
      <w:r w:rsidRPr="0070277E">
        <w:t xml:space="preserve"> way we get around that is by first rotating into an attitude where the thrust vector is partially in the gravity direction</w:t>
      </w:r>
      <w:r>
        <w:t xml:space="preserve"> and </w:t>
      </w:r>
      <w:r w:rsidRPr="0070277E">
        <w:t>partially in the direction of travel</w:t>
      </w:r>
      <w:r>
        <w:t>.</w:t>
      </w:r>
      <w:r w:rsidR="00961940">
        <w:t xml:space="preserve"> </w:t>
      </w:r>
      <w:r w:rsidRPr="0070277E">
        <w:t xml:space="preserve">Now if we wanted to maintain altitude while we do this </w:t>
      </w:r>
      <w:proofErr w:type="gramStart"/>
      <w:r w:rsidRPr="0070277E">
        <w:t>manoeuvre</w:t>
      </w:r>
      <w:proofErr w:type="gramEnd"/>
      <w:r>
        <w:t xml:space="preserve"> </w:t>
      </w:r>
      <w:r w:rsidRPr="0070277E">
        <w:t xml:space="preserve">we </w:t>
      </w:r>
      <w:r>
        <w:t>need to</w:t>
      </w:r>
      <w:r w:rsidRPr="0070277E">
        <w:t xml:space="preserve"> increase the thrust</w:t>
      </w:r>
      <w:r>
        <w:t xml:space="preserve"> </w:t>
      </w:r>
      <w:r w:rsidRPr="0070277E">
        <w:t>so that the vertical</w:t>
      </w:r>
      <w:r>
        <w:t xml:space="preserve"> </w:t>
      </w:r>
      <w:r w:rsidRPr="0070277E">
        <w:t>component is still cancelling out the downward pull of gravity</w:t>
      </w:r>
      <w:r w:rsidRPr="0070277E">
        <w:br/>
      </w:r>
      <w:r w:rsidR="00BA3D07">
        <w:t xml:space="preserve">The underactuated problem control it’s solved by developing a </w:t>
      </w:r>
      <w:r w:rsidR="00BA3D07" w:rsidRPr="00462E37">
        <w:rPr>
          <w:u w:val="single"/>
        </w:rPr>
        <w:t>control algorithm that couples rotation and thrust</w:t>
      </w:r>
      <w:r w:rsidR="00BA3D07">
        <w:t xml:space="preserve"> to accomplish the overall goal. </w:t>
      </w:r>
    </w:p>
    <w:p w14:paraId="74E2E6C9" w14:textId="405C6973" w:rsidR="00BA3D07" w:rsidRDefault="00BA3D07" w:rsidP="00FC75B9">
      <w:pPr>
        <w:pStyle w:val="Heading3"/>
      </w:pPr>
      <w:bookmarkStart w:id="1" w:name="_Toc150169683"/>
      <w:r>
        <w:lastRenderedPageBreak/>
        <w:t>How we generate thrust, roll, pitch and yaw. They are decoupled to each other?</w:t>
      </w:r>
      <w:bookmarkEnd w:id="1"/>
      <w:r>
        <w:t xml:space="preserve"> </w:t>
      </w:r>
    </w:p>
    <w:p w14:paraId="0CEC6E57" w14:textId="6E089272" w:rsidR="00BA3D07" w:rsidRDefault="005B7D6C" w:rsidP="005B7D6C">
      <w:pPr>
        <w:ind w:left="3420"/>
      </w:pPr>
      <w:r w:rsidRPr="00BA3D07">
        <w:rPr>
          <w:noProof/>
        </w:rPr>
        <w:drawing>
          <wp:anchor distT="0" distB="0" distL="114300" distR="114300" simplePos="0" relativeHeight="251658244" behindDoc="1" locked="0" layoutInCell="1" allowOverlap="1" wp14:anchorId="285CB7D4" wp14:editId="3F915FA5">
            <wp:simplePos x="0" y="0"/>
            <wp:positionH relativeFrom="column">
              <wp:posOffset>0</wp:posOffset>
            </wp:positionH>
            <wp:positionV relativeFrom="paragraph">
              <wp:posOffset>23495</wp:posOffset>
            </wp:positionV>
            <wp:extent cx="1943100" cy="1205230"/>
            <wp:effectExtent l="0" t="0" r="0" b="1270"/>
            <wp:wrapTight wrapText="bothSides">
              <wp:wrapPolygon edited="0">
                <wp:start x="0" y="0"/>
                <wp:lineTo x="0" y="21395"/>
                <wp:lineTo x="21459" y="21395"/>
                <wp:lineTo x="21459" y="0"/>
                <wp:lineTo x="0" y="0"/>
              </wp:wrapPolygon>
            </wp:wrapTight>
            <wp:docPr id="1837630269" name="Picture 1837630269" descr="A diagram of a force and fo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30269" name="Picture 1" descr="A diagram of a force and force&#10;&#10;Description automatically generated"/>
                    <pic:cNvPicPr/>
                  </pic:nvPicPr>
                  <pic:blipFill>
                    <a:blip r:embed="rId16"/>
                    <a:stretch>
                      <a:fillRect/>
                    </a:stretch>
                  </pic:blipFill>
                  <pic:spPr>
                    <a:xfrm>
                      <a:off x="0" y="0"/>
                      <a:ext cx="1943100" cy="1205230"/>
                    </a:xfrm>
                    <a:prstGeom prst="rect">
                      <a:avLst/>
                    </a:prstGeom>
                  </pic:spPr>
                </pic:pic>
              </a:graphicData>
            </a:graphic>
            <wp14:sizeRelH relativeFrom="margin">
              <wp14:pctWidth>0</wp14:pctWidth>
            </wp14:sizeRelH>
            <wp14:sizeRelV relativeFrom="margin">
              <wp14:pctHeight>0</wp14:pctHeight>
            </wp14:sizeRelV>
          </wp:anchor>
        </w:drawing>
      </w:r>
      <w:r w:rsidR="00BA3D07">
        <w:t xml:space="preserve">We start with just a bar. By using two rotors spinning in the same direction, due to the reaction torques over the bar itself, it would start spinning in the other direction. </w:t>
      </w:r>
    </w:p>
    <w:p w14:paraId="012071AF" w14:textId="19A5D1DA" w:rsidR="005B7D6C" w:rsidRDefault="005B7D6C" w:rsidP="005B7D6C">
      <w:pPr>
        <w:ind w:left="3420"/>
      </w:pPr>
      <w:r w:rsidRPr="005B7D6C">
        <w:rPr>
          <w:noProof/>
        </w:rPr>
        <w:drawing>
          <wp:anchor distT="0" distB="0" distL="114300" distR="114300" simplePos="0" relativeHeight="251658245" behindDoc="0" locked="0" layoutInCell="1" allowOverlap="1" wp14:anchorId="24D63D58" wp14:editId="1BBB0B1E">
            <wp:simplePos x="0" y="0"/>
            <wp:positionH relativeFrom="column">
              <wp:posOffset>3080657</wp:posOffset>
            </wp:positionH>
            <wp:positionV relativeFrom="paragraph">
              <wp:posOffset>151130</wp:posOffset>
            </wp:positionV>
            <wp:extent cx="1953895" cy="584200"/>
            <wp:effectExtent l="0" t="0" r="1905" b="0"/>
            <wp:wrapTopAndBottom/>
            <wp:docPr id="1424737833" name="Picture 1424737833" descr="A video game screen with text and a whit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7833" name="Picture 1" descr="A video game screen with text and a white ball&#10;&#10;Description automatically generated"/>
                    <pic:cNvPicPr/>
                  </pic:nvPicPr>
                  <pic:blipFill>
                    <a:blip r:embed="rId17"/>
                    <a:stretch>
                      <a:fillRect/>
                    </a:stretch>
                  </pic:blipFill>
                  <pic:spPr>
                    <a:xfrm>
                      <a:off x="0" y="0"/>
                      <a:ext cx="1953895" cy="584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A3D07">
        <w:t>Than</w:t>
      </w:r>
      <w:proofErr w:type="gramEnd"/>
      <w:r w:rsidR="00BA3D07">
        <w:t xml:space="preserve"> we make opposite -</w:t>
      </w:r>
      <w:r>
        <w:t>spinning</w:t>
      </w:r>
      <w:r w:rsidR="00BA3D07">
        <w:t xml:space="preserve"> motors.</w:t>
      </w:r>
    </w:p>
    <w:p w14:paraId="7A21E3FC" w14:textId="356BBC38" w:rsidR="00BA3D07" w:rsidRDefault="00BA3D07" w:rsidP="005B7D6C">
      <w:pPr>
        <w:ind w:left="3420"/>
      </w:pPr>
      <w:r>
        <w:t xml:space="preserve"> Now the bar it’s balanced if their sum of torques is balanced, and it can </w:t>
      </w:r>
      <w:r w:rsidR="005B7D6C">
        <w:t>“yaw”</w:t>
      </w:r>
      <w:r>
        <w:t xml:space="preserve"> if they are unbalanced. If their sum increases equally, it starts rising </w:t>
      </w:r>
      <w:r w:rsidR="005B7D6C">
        <w:t xml:space="preserve">“thrusts” </w:t>
      </w:r>
      <w:r>
        <w:t xml:space="preserve">because the resultant force increases, and </w:t>
      </w:r>
      <w:r w:rsidR="005B7D6C">
        <w:t>viceversa</w:t>
      </w:r>
      <w:r>
        <w:t xml:space="preserve"> if they </w:t>
      </w:r>
      <w:r w:rsidR="005B7D6C">
        <w:t xml:space="preserve">spin slower together it starts lowering. </w:t>
      </w:r>
    </w:p>
    <w:p w14:paraId="5EA92CA9" w14:textId="2136F8DC" w:rsidR="005B7D6C" w:rsidRDefault="008E20A0" w:rsidP="005B7D6C">
      <w:r w:rsidRPr="005B7D6C">
        <w:rPr>
          <w:noProof/>
        </w:rPr>
        <w:drawing>
          <wp:anchor distT="0" distB="0" distL="114300" distR="114300" simplePos="0" relativeHeight="251658247" behindDoc="1" locked="0" layoutInCell="1" allowOverlap="1" wp14:anchorId="0ED3489E" wp14:editId="15DE9014">
            <wp:simplePos x="0" y="0"/>
            <wp:positionH relativeFrom="column">
              <wp:posOffset>2950845</wp:posOffset>
            </wp:positionH>
            <wp:positionV relativeFrom="paragraph">
              <wp:posOffset>198755</wp:posOffset>
            </wp:positionV>
            <wp:extent cx="1759585" cy="1021715"/>
            <wp:effectExtent l="0" t="0" r="5715" b="0"/>
            <wp:wrapTight wrapText="bothSides">
              <wp:wrapPolygon edited="0">
                <wp:start x="0" y="0"/>
                <wp:lineTo x="0" y="21211"/>
                <wp:lineTo x="21514" y="21211"/>
                <wp:lineTo x="21514" y="0"/>
                <wp:lineTo x="0" y="0"/>
              </wp:wrapPolygon>
            </wp:wrapTight>
            <wp:docPr id="960353087" name="Picture 960353087" descr="A diagram of a windm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3087" name="Picture 1" descr="A diagram of a windmill&#10;&#10;Description automatically generated"/>
                    <pic:cNvPicPr/>
                  </pic:nvPicPr>
                  <pic:blipFill>
                    <a:blip r:embed="rId18"/>
                    <a:stretch>
                      <a:fillRect/>
                    </a:stretch>
                  </pic:blipFill>
                  <pic:spPr>
                    <a:xfrm>
                      <a:off x="0" y="0"/>
                      <a:ext cx="1759585" cy="1021715"/>
                    </a:xfrm>
                    <a:prstGeom prst="rect">
                      <a:avLst/>
                    </a:prstGeom>
                  </pic:spPr>
                </pic:pic>
              </a:graphicData>
            </a:graphic>
            <wp14:sizeRelH relativeFrom="margin">
              <wp14:pctWidth>0</wp14:pctWidth>
            </wp14:sizeRelH>
            <wp14:sizeRelV relativeFrom="margin">
              <wp14:pctHeight>0</wp14:pctHeight>
            </wp14:sizeRelV>
          </wp:anchor>
        </w:drawing>
      </w:r>
      <w:r w:rsidRPr="005B7D6C">
        <w:rPr>
          <w:noProof/>
        </w:rPr>
        <w:drawing>
          <wp:anchor distT="0" distB="0" distL="114300" distR="114300" simplePos="0" relativeHeight="251658246" behindDoc="1" locked="0" layoutInCell="1" allowOverlap="1" wp14:anchorId="18FE4625" wp14:editId="164A188C">
            <wp:simplePos x="0" y="0"/>
            <wp:positionH relativeFrom="column">
              <wp:posOffset>1143000</wp:posOffset>
            </wp:positionH>
            <wp:positionV relativeFrom="paragraph">
              <wp:posOffset>198120</wp:posOffset>
            </wp:positionV>
            <wp:extent cx="1759585" cy="1022985"/>
            <wp:effectExtent l="0" t="0" r="5715" b="5715"/>
            <wp:wrapTopAndBottom/>
            <wp:docPr id="816641388" name="Picture 816641388" descr="A drawing of a cross with a ball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41388" name="Picture 1" descr="A drawing of a cross with a ball and arrows&#10;&#10;Description automatically generated"/>
                    <pic:cNvPicPr/>
                  </pic:nvPicPr>
                  <pic:blipFill>
                    <a:blip r:embed="rId19"/>
                    <a:stretch>
                      <a:fillRect/>
                    </a:stretch>
                  </pic:blipFill>
                  <pic:spPr>
                    <a:xfrm>
                      <a:off x="0" y="0"/>
                      <a:ext cx="1759585" cy="1022985"/>
                    </a:xfrm>
                    <a:prstGeom prst="rect">
                      <a:avLst/>
                    </a:prstGeom>
                  </pic:spPr>
                </pic:pic>
              </a:graphicData>
            </a:graphic>
            <wp14:sizeRelH relativeFrom="margin">
              <wp14:pctWidth>0</wp14:pctWidth>
            </wp14:sizeRelH>
            <wp14:sizeRelV relativeFrom="margin">
              <wp14:pctHeight>0</wp14:pctHeight>
            </wp14:sizeRelV>
          </wp:anchor>
        </w:drawing>
      </w:r>
      <w:r w:rsidR="005B7D6C">
        <w:t xml:space="preserve">BUT how we can roll the bar? Simply, we add a second bar </w:t>
      </w:r>
      <w:r w:rsidR="005B7D6C">
        <w:tab/>
      </w:r>
      <w:r w:rsidR="005B7D6C">
        <w:tab/>
      </w:r>
      <w:r w:rsidR="005B7D6C">
        <w:tab/>
      </w:r>
      <w:r w:rsidR="005B7D6C">
        <w:tab/>
      </w:r>
      <w:r w:rsidR="005B7D6C">
        <w:tab/>
      </w:r>
      <w:r w:rsidR="005B7D6C" w:rsidRPr="002C3CB8">
        <w:rPr>
          <w:rFonts w:hint="eastAsia"/>
          <w:i/>
          <w:iCs/>
        </w:rPr>
        <w:t>→</w:t>
      </w:r>
      <w:r w:rsidR="005B7D6C" w:rsidRPr="002C3CB8">
        <w:rPr>
          <w:i/>
          <w:iCs/>
        </w:rPr>
        <w:t xml:space="preserve"> [ </w:t>
      </w:r>
      <w:r w:rsidR="005B7D6C" w:rsidRPr="00216613">
        <w:rPr>
          <w:i/>
          <w:iCs/>
          <w:color w:val="1CADE4" w:themeColor="accent1"/>
        </w:rPr>
        <w:t xml:space="preserve">QUADCOPTER GENERATED </w:t>
      </w:r>
      <w:r w:rsidR="005B7D6C" w:rsidRPr="002C3CB8">
        <w:rPr>
          <w:i/>
          <w:iCs/>
        </w:rPr>
        <w:t>]</w:t>
      </w:r>
      <w:r w:rsidR="005B7D6C">
        <w:t> </w:t>
      </w:r>
    </w:p>
    <w:p w14:paraId="7A7768C5" w14:textId="12A9C14C" w:rsidR="005B7D6C" w:rsidRDefault="005B7D6C" w:rsidP="002B136C">
      <w:r>
        <w:t xml:space="preserve">With this configuration we can hover when at least each </w:t>
      </w:r>
      <w:proofErr w:type="gramStart"/>
      <w:r>
        <w:t>one</w:t>
      </w:r>
      <w:proofErr w:type="gramEnd"/>
      <w:r>
        <w:t xml:space="preserve"> them produce ¼ the one of gravity (accelerating each motors in the same way). </w:t>
      </w:r>
      <w:r w:rsidR="002B136C">
        <w:t xml:space="preserve">To change </w:t>
      </w:r>
      <w:r w:rsidR="002B136C" w:rsidRPr="005C0819">
        <w:rPr>
          <w:b/>
          <w:bCs/>
          <w:color w:val="FF0000"/>
          <w:u w:val="single"/>
        </w:rPr>
        <w:t>THRUST</w:t>
      </w:r>
      <w:r w:rsidR="002B136C" w:rsidRPr="005C0819">
        <w:rPr>
          <w:color w:val="FF0000"/>
        </w:rPr>
        <w:t xml:space="preserve"> </w:t>
      </w:r>
      <w:r w:rsidR="002B136C">
        <w:t xml:space="preserve">we have to </w:t>
      </w:r>
      <w:proofErr w:type="spellStart"/>
      <w:r w:rsidR="002B136C">
        <w:t>simplyincrease</w:t>
      </w:r>
      <w:proofErr w:type="spellEnd"/>
      <w:r w:rsidR="002B136C">
        <w:t xml:space="preserve"> or decrease all motors simultaneously.</w:t>
      </w:r>
    </w:p>
    <w:p w14:paraId="1E48028C" w14:textId="02D006E3" w:rsidR="005B7D6C" w:rsidRDefault="005B7D6C" w:rsidP="008E20A0">
      <w:pPr>
        <w:ind w:right="26"/>
      </w:pPr>
      <w:r>
        <w:t xml:space="preserve">We can avoid “yaw” by using two counter-spinning motors. It’s not necessary that are in opposite direction, as long there are two in the same direction and two in the other direction.  But controllers set with opposite-spinning motors, </w:t>
      </w:r>
      <w:r w:rsidR="008E20A0">
        <w:t xml:space="preserve">why? </w:t>
      </w:r>
      <w:r w:rsidR="008E20A0">
        <w:br/>
        <w:t>It i</w:t>
      </w:r>
      <w:r>
        <w:t xml:space="preserve">s because this configuration allows to decouple </w:t>
      </w:r>
      <w:r w:rsidRPr="008E20A0">
        <w:t>yaw</w:t>
      </w:r>
      <w:r>
        <w:t xml:space="preserve"> with </w:t>
      </w:r>
      <w:r w:rsidRPr="008E20A0">
        <w:rPr>
          <w:u w:val="single"/>
        </w:rPr>
        <w:t>roll</w:t>
      </w:r>
      <w:r w:rsidR="008E20A0">
        <w:t xml:space="preserve">, </w:t>
      </w:r>
      <w:r w:rsidRPr="008E20A0">
        <w:rPr>
          <w:u w:val="single"/>
        </w:rPr>
        <w:t>pitch</w:t>
      </w:r>
      <w:r w:rsidR="008E20A0">
        <w:t xml:space="preserve"> and </w:t>
      </w:r>
      <w:r w:rsidR="008E20A0" w:rsidRPr="008E20A0">
        <w:rPr>
          <w:u w:val="single"/>
        </w:rPr>
        <w:t>thrust</w:t>
      </w:r>
      <w:r w:rsidR="008E20A0">
        <w:t xml:space="preserve">. </w:t>
      </w:r>
      <w:r>
        <w:t xml:space="preserve"> </w:t>
      </w:r>
    </w:p>
    <w:p w14:paraId="68880ADF" w14:textId="327E8BB6" w:rsidR="005B7D6C" w:rsidRDefault="008E20A0" w:rsidP="008E20A0">
      <w:r w:rsidRPr="008E20A0">
        <w:rPr>
          <w:noProof/>
        </w:rPr>
        <w:drawing>
          <wp:anchor distT="0" distB="0" distL="114300" distR="114300" simplePos="0" relativeHeight="251658248" behindDoc="1" locked="0" layoutInCell="1" allowOverlap="1" wp14:anchorId="47CE6286" wp14:editId="6B1B5C8C">
            <wp:simplePos x="0" y="0"/>
            <wp:positionH relativeFrom="column">
              <wp:posOffset>3766185</wp:posOffset>
            </wp:positionH>
            <wp:positionV relativeFrom="paragraph">
              <wp:posOffset>196850</wp:posOffset>
            </wp:positionV>
            <wp:extent cx="2531110" cy="1348740"/>
            <wp:effectExtent l="0" t="0" r="0" b="0"/>
            <wp:wrapTight wrapText="bothSides">
              <wp:wrapPolygon edited="0">
                <wp:start x="0" y="0"/>
                <wp:lineTo x="0" y="21356"/>
                <wp:lineTo x="21459" y="21356"/>
                <wp:lineTo x="21459" y="0"/>
                <wp:lineTo x="0" y="0"/>
              </wp:wrapPolygon>
            </wp:wrapTight>
            <wp:docPr id="242744440" name="Picture 242744440" descr="A blackboard with text and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44440" name="Picture 1" descr="A blackboard with text and drawings&#10;&#10;Description automatically generated"/>
                    <pic:cNvPicPr/>
                  </pic:nvPicPr>
                  <pic:blipFill>
                    <a:blip r:embed="rId20"/>
                    <a:stretch>
                      <a:fillRect/>
                    </a:stretch>
                  </pic:blipFill>
                  <pic:spPr>
                    <a:xfrm>
                      <a:off x="0" y="0"/>
                      <a:ext cx="2531110" cy="1348740"/>
                    </a:xfrm>
                    <a:prstGeom prst="rect">
                      <a:avLst/>
                    </a:prstGeom>
                  </pic:spPr>
                </pic:pic>
              </a:graphicData>
            </a:graphic>
            <wp14:sizeRelH relativeFrom="margin">
              <wp14:pctWidth>0</wp14:pctWidth>
            </wp14:sizeRelH>
            <wp14:sizeRelV relativeFrom="margin">
              <wp14:pctHeight>0</wp14:pctHeight>
            </wp14:sizeRelV>
          </wp:anchor>
        </w:drawing>
      </w:r>
      <w:r w:rsidR="005B7D6C">
        <w:br/>
        <w:t xml:space="preserve">To see this, let’s see how we could control </w:t>
      </w:r>
      <w:r w:rsidR="005C0819" w:rsidRPr="005C0819">
        <w:rPr>
          <w:b/>
          <w:bCs/>
          <w:color w:val="FF0000"/>
          <w:u w:val="single"/>
        </w:rPr>
        <w:t>YAW</w:t>
      </w:r>
      <w:r w:rsidRPr="005C0819">
        <w:rPr>
          <w:color w:val="FF0000"/>
        </w:rPr>
        <w:t xml:space="preserve"> </w:t>
      </w:r>
      <w:r>
        <w:t xml:space="preserve">with a quadcopter with opposite-spinning motors. </w:t>
      </w:r>
    </w:p>
    <w:p w14:paraId="147DE324" w14:textId="3E2A72EE" w:rsidR="008E20A0" w:rsidRDefault="008E20A0" w:rsidP="008E20A0">
      <w:r>
        <w:t xml:space="preserve">If we want to have the vehicle </w:t>
      </w:r>
      <w:proofErr w:type="gramStart"/>
      <w:r>
        <w:t>yaw</w:t>
      </w:r>
      <w:proofErr w:type="gramEnd"/>
      <w:r>
        <w:t xml:space="preserve"> we have to: </w:t>
      </w:r>
    </w:p>
    <w:p w14:paraId="282300EC" w14:textId="6AC11D8E" w:rsidR="008E20A0" w:rsidRDefault="008E20A0" w:rsidP="008E20A0">
      <w:pPr>
        <w:pStyle w:val="ListParagraph"/>
        <w:numPr>
          <w:ilvl w:val="0"/>
          <w:numId w:val="19"/>
        </w:numPr>
        <w:ind w:left="360"/>
      </w:pPr>
      <w:r>
        <w:t xml:space="preserve">Speed up the motors rotating in the opposite direction respect the one we want to yaw. </w:t>
      </w:r>
      <w:r w:rsidR="0068057B">
        <w:t xml:space="preserve"> This is </w:t>
      </w:r>
      <w:r w:rsidR="00FA229C">
        <w:t xml:space="preserve">due to the conservation of the </w:t>
      </w:r>
      <w:r w:rsidR="00EC1D2E">
        <w:t>angular momentum</w:t>
      </w:r>
    </w:p>
    <w:p w14:paraId="3D1239AA" w14:textId="5BBB77C1" w:rsidR="008E20A0" w:rsidRDefault="008E20A0" w:rsidP="008E20A0">
      <w:pPr>
        <w:pStyle w:val="ListParagraph"/>
        <w:numPr>
          <w:ilvl w:val="0"/>
          <w:numId w:val="19"/>
        </w:numPr>
        <w:ind w:left="360"/>
      </w:pPr>
      <w:r>
        <w:t>Slow down the other motors spinning in the other direction.</w:t>
      </w:r>
    </w:p>
    <w:p w14:paraId="6ABC625A" w14:textId="423CECF5" w:rsidR="008E20A0" w:rsidRDefault="008E20A0" w:rsidP="008E20A0">
      <w:r>
        <w:t xml:space="preserve">In this way we can maintain the </w:t>
      </w:r>
      <w:r w:rsidRPr="008E20A0">
        <w:rPr>
          <w:u w:val="single"/>
        </w:rPr>
        <w:t>same thrust</w:t>
      </w:r>
      <w:r>
        <w:t xml:space="preserve"> (without </w:t>
      </w:r>
      <w:proofErr w:type="spellStart"/>
      <w:r>
        <w:t>rising</w:t>
      </w:r>
      <w:proofErr w:type="spellEnd"/>
      <w:r>
        <w:t xml:space="preserve"> or lowering), same </w:t>
      </w:r>
      <w:r w:rsidRPr="008E20A0">
        <w:rPr>
          <w:u w:val="single"/>
        </w:rPr>
        <w:t>roll</w:t>
      </w:r>
      <w:r>
        <w:t xml:space="preserve"> (we are not rolling) but the torque is different and therefore we can </w:t>
      </w:r>
      <w:r w:rsidRPr="008E20A0">
        <w:rPr>
          <w:u w:val="single"/>
        </w:rPr>
        <w:t>yaw</w:t>
      </w:r>
      <w:r>
        <w:t xml:space="preserve">.  </w:t>
      </w:r>
    </w:p>
    <w:p w14:paraId="1CCCCA1D" w14:textId="01992CC1" w:rsidR="008E20A0" w:rsidRDefault="00C14E99" w:rsidP="008E20A0">
      <w:r w:rsidRPr="00C14E99">
        <w:rPr>
          <w:noProof/>
        </w:rPr>
        <w:drawing>
          <wp:anchor distT="0" distB="0" distL="114300" distR="114300" simplePos="0" relativeHeight="251658249" behindDoc="1" locked="0" layoutInCell="1" allowOverlap="1" wp14:anchorId="089B55A9" wp14:editId="7A9C36D6">
            <wp:simplePos x="0" y="0"/>
            <wp:positionH relativeFrom="column">
              <wp:posOffset>4681765</wp:posOffset>
            </wp:positionH>
            <wp:positionV relativeFrom="paragraph">
              <wp:posOffset>124823</wp:posOffset>
            </wp:positionV>
            <wp:extent cx="1610995" cy="858520"/>
            <wp:effectExtent l="0" t="0" r="1905" b="5080"/>
            <wp:wrapTight wrapText="bothSides">
              <wp:wrapPolygon edited="0">
                <wp:start x="0" y="0"/>
                <wp:lineTo x="0" y="21408"/>
                <wp:lineTo x="21455" y="21408"/>
                <wp:lineTo x="21455" y="0"/>
                <wp:lineTo x="0" y="0"/>
              </wp:wrapPolygon>
            </wp:wrapTight>
            <wp:docPr id="1507384075" name="Picture 1507384075" descr="A drawing of a quadco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84075" name="Picture 1" descr="A drawing of a quadcopter&#10;&#10;Description automatically generated"/>
                    <pic:cNvPicPr/>
                  </pic:nvPicPr>
                  <pic:blipFill>
                    <a:blip r:embed="rId21"/>
                    <a:stretch>
                      <a:fillRect/>
                    </a:stretch>
                  </pic:blipFill>
                  <pic:spPr>
                    <a:xfrm>
                      <a:off x="0" y="0"/>
                      <a:ext cx="1610995" cy="858520"/>
                    </a:xfrm>
                    <a:prstGeom prst="rect">
                      <a:avLst/>
                    </a:prstGeom>
                  </pic:spPr>
                </pic:pic>
              </a:graphicData>
            </a:graphic>
            <wp14:sizeRelH relativeFrom="margin">
              <wp14:pctWidth>0</wp14:pctWidth>
            </wp14:sizeRelH>
            <wp14:sizeRelV relativeFrom="margin">
              <wp14:pctHeight>0</wp14:pctHeight>
            </wp14:sizeRelV>
          </wp:anchor>
        </w:drawing>
      </w:r>
    </w:p>
    <w:p w14:paraId="3B1A2D07" w14:textId="460B841E" w:rsidR="008E20A0" w:rsidRPr="0002230C" w:rsidRDefault="008E20A0" w:rsidP="00C14E99">
      <w:pPr>
        <w:ind w:left="3600"/>
        <w:rPr>
          <w:sz w:val="16"/>
          <w:szCs w:val="16"/>
        </w:rPr>
      </w:pPr>
      <w:r w:rsidRPr="0002230C">
        <w:rPr>
          <w:sz w:val="16"/>
          <w:szCs w:val="16"/>
        </w:rPr>
        <w:t xml:space="preserve">If the rotating motors are on the same side, than makes one pair </w:t>
      </w:r>
      <w:r w:rsidR="00C14E99" w:rsidRPr="0002230C">
        <w:rPr>
          <w:sz w:val="16"/>
          <w:szCs w:val="16"/>
        </w:rPr>
        <w:t xml:space="preserve">slower </w:t>
      </w:r>
      <w:r w:rsidRPr="0002230C">
        <w:rPr>
          <w:sz w:val="16"/>
          <w:szCs w:val="16"/>
        </w:rPr>
        <w:t xml:space="preserve">and increase the </w:t>
      </w:r>
      <w:proofErr w:type="gramStart"/>
      <w:r w:rsidRPr="0002230C">
        <w:rPr>
          <w:sz w:val="16"/>
          <w:szCs w:val="16"/>
        </w:rPr>
        <w:t xml:space="preserve">other  </w:t>
      </w:r>
      <w:r w:rsidR="00C14E99" w:rsidRPr="0002230C">
        <w:rPr>
          <w:sz w:val="16"/>
          <w:szCs w:val="16"/>
        </w:rPr>
        <w:t>will</w:t>
      </w:r>
      <w:proofErr w:type="gramEnd"/>
      <w:r w:rsidR="00C14E99" w:rsidRPr="0002230C">
        <w:rPr>
          <w:sz w:val="16"/>
          <w:szCs w:val="16"/>
        </w:rPr>
        <w:t xml:space="preserve"> create an unbalance of forces respect the </w:t>
      </w:r>
      <w:proofErr w:type="spellStart"/>
      <w:r w:rsidR="00C14E99" w:rsidRPr="0002230C">
        <w:rPr>
          <w:sz w:val="16"/>
          <w:szCs w:val="16"/>
        </w:rPr>
        <w:t>center</w:t>
      </w:r>
      <w:proofErr w:type="spellEnd"/>
      <w:r w:rsidR="00C14E99" w:rsidRPr="0002230C">
        <w:rPr>
          <w:sz w:val="16"/>
          <w:szCs w:val="16"/>
        </w:rPr>
        <w:t xml:space="preserve"> of gravity, therefore making the drone to roll or pitch depending on which side they are on. </w:t>
      </w:r>
    </w:p>
    <w:p w14:paraId="2D8361E3" w14:textId="55F0A0CF" w:rsidR="006502B5" w:rsidRDefault="0002230C" w:rsidP="00C14E99">
      <w:r>
        <w:br/>
      </w:r>
      <w:r w:rsidR="005A2C53">
        <w:t>The same works also for pitch and roll. With opposite-spinning motors</w:t>
      </w:r>
      <w:r w:rsidR="006502B5">
        <w:t xml:space="preserve">: </w:t>
      </w:r>
    </w:p>
    <w:p w14:paraId="4AAC7B49" w14:textId="77777777" w:rsidR="00F65C1D" w:rsidRDefault="00F65C1D" w:rsidP="006502B5">
      <w:pPr>
        <w:pStyle w:val="ListParagraph"/>
        <w:numPr>
          <w:ilvl w:val="0"/>
          <w:numId w:val="16"/>
        </w:numPr>
        <w:sectPr w:rsidR="00F65C1D" w:rsidSect="00195DEA">
          <w:headerReference w:type="default" r:id="rId22"/>
          <w:type w:val="continuous"/>
          <w:pgSz w:w="11906" w:h="16838"/>
          <w:pgMar w:top="1440" w:right="1080" w:bottom="1440" w:left="1080" w:header="708" w:footer="708" w:gutter="0"/>
          <w:cols w:space="708"/>
          <w:docGrid w:linePitch="360"/>
        </w:sectPr>
      </w:pPr>
    </w:p>
    <w:p w14:paraId="3043F971" w14:textId="5DC4522C" w:rsidR="008E20A0" w:rsidRDefault="006502B5" w:rsidP="00F65C1D">
      <w:pPr>
        <w:pStyle w:val="ListParagraph"/>
        <w:numPr>
          <w:ilvl w:val="0"/>
          <w:numId w:val="16"/>
        </w:numPr>
        <w:ind w:left="180" w:hanging="180"/>
      </w:pPr>
      <w:r>
        <w:t xml:space="preserve">we can </w:t>
      </w:r>
      <w:r w:rsidRPr="005C0819">
        <w:rPr>
          <w:b/>
          <w:bCs/>
          <w:color w:val="FF0000"/>
          <w:u w:val="single"/>
        </w:rPr>
        <w:t>ROLL</w:t>
      </w:r>
      <w:r w:rsidRPr="005C0819">
        <w:rPr>
          <w:color w:val="FF0000"/>
        </w:rPr>
        <w:t xml:space="preserve"> </w:t>
      </w:r>
      <w:r>
        <w:t>by</w:t>
      </w:r>
      <w:r w:rsidR="002D4475">
        <w:t xml:space="preserve"> increasing </w:t>
      </w:r>
      <w:r w:rsidR="002D4475" w:rsidRPr="00421440">
        <w:rPr>
          <w:b/>
          <w:bCs/>
        </w:rPr>
        <w:t>same side</w:t>
      </w:r>
      <w:r w:rsidR="00DA609C">
        <w:t xml:space="preserve"> </w:t>
      </w:r>
      <w:r w:rsidR="00DA609C" w:rsidRPr="00421440">
        <w:rPr>
          <w:b/>
          <w:bCs/>
        </w:rPr>
        <w:t>opposite spinning direction</w:t>
      </w:r>
      <w:r w:rsidR="00DA609C">
        <w:t xml:space="preserve"> motors and lowering the other </w:t>
      </w:r>
      <w:r w:rsidR="00421440">
        <w:t>pairs</w:t>
      </w:r>
      <w:r w:rsidR="00796B6C">
        <w:t xml:space="preserve"> of the same amount, so </w:t>
      </w:r>
      <w:proofErr w:type="gramStart"/>
      <w:r w:rsidR="00796B6C">
        <w:t>that</w:t>
      </w:r>
      <w:proofErr w:type="gramEnd"/>
      <w:r w:rsidR="00796B6C">
        <w:t xml:space="preserve"> </w:t>
      </w:r>
    </w:p>
    <w:p w14:paraId="6E30D5D4" w14:textId="4FE98CA9" w:rsidR="00421440" w:rsidRDefault="00421440" w:rsidP="00F65C1D">
      <w:pPr>
        <w:pStyle w:val="ListParagraph"/>
        <w:numPr>
          <w:ilvl w:val="0"/>
          <w:numId w:val="16"/>
        </w:numPr>
        <w:ind w:left="180" w:hanging="180"/>
      </w:pPr>
      <w:r>
        <w:t xml:space="preserve">We can </w:t>
      </w:r>
      <w:r w:rsidRPr="005C0819">
        <w:rPr>
          <w:b/>
          <w:bCs/>
          <w:color w:val="FF0000"/>
          <w:u w:val="single"/>
        </w:rPr>
        <w:t>PITCH</w:t>
      </w:r>
      <w:r w:rsidRPr="005C0819">
        <w:rPr>
          <w:color w:val="FF0000"/>
        </w:rPr>
        <w:t xml:space="preserve"> </w:t>
      </w:r>
      <w:r>
        <w:t xml:space="preserve">in the same way but by increasing the </w:t>
      </w:r>
      <w:r w:rsidRPr="00421440">
        <w:rPr>
          <w:b/>
          <w:bCs/>
        </w:rPr>
        <w:t>same front opposite spinning direction</w:t>
      </w:r>
      <w:r>
        <w:t xml:space="preserve"> motors and lowering the other pairs. </w:t>
      </w:r>
    </w:p>
    <w:p w14:paraId="56027DEE" w14:textId="77777777" w:rsidR="00F65C1D" w:rsidRDefault="00F65C1D" w:rsidP="005B7D6C">
      <w:pPr>
        <w:ind w:left="3420"/>
        <w:sectPr w:rsidR="00F65C1D" w:rsidSect="00F65C1D">
          <w:type w:val="continuous"/>
          <w:pgSz w:w="11906" w:h="16838"/>
          <w:pgMar w:top="1440" w:right="1080" w:bottom="1440" w:left="1080" w:header="708" w:footer="708" w:gutter="0"/>
          <w:cols w:num="2" w:space="708"/>
          <w:docGrid w:linePitch="360"/>
        </w:sectPr>
      </w:pPr>
    </w:p>
    <w:p w14:paraId="23FC7329" w14:textId="42DFCF42" w:rsidR="005B7D6C" w:rsidRDefault="00564150" w:rsidP="005B7D6C">
      <w:pPr>
        <w:ind w:left="3420"/>
      </w:pPr>
      <w:r w:rsidRPr="00564150">
        <w:rPr>
          <w:noProof/>
        </w:rPr>
        <w:drawing>
          <wp:anchor distT="0" distB="0" distL="114300" distR="114300" simplePos="0" relativeHeight="251658251" behindDoc="0" locked="0" layoutInCell="1" allowOverlap="1" wp14:anchorId="4E05EA1F" wp14:editId="2B1B22FB">
            <wp:simplePos x="0" y="0"/>
            <wp:positionH relativeFrom="column">
              <wp:posOffset>3885565</wp:posOffset>
            </wp:positionH>
            <wp:positionV relativeFrom="paragraph">
              <wp:posOffset>0</wp:posOffset>
            </wp:positionV>
            <wp:extent cx="2307590" cy="1198880"/>
            <wp:effectExtent l="0" t="0" r="3810" b="0"/>
            <wp:wrapTopAndBottom/>
            <wp:docPr id="374352271" name="Picture 374352271" descr="A drawing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52271" name="Picture 1" descr="A drawing of a drone&#10;&#10;Description automatically generated"/>
                    <pic:cNvPicPr/>
                  </pic:nvPicPr>
                  <pic:blipFill>
                    <a:blip r:embed="rId23"/>
                    <a:stretch>
                      <a:fillRect/>
                    </a:stretch>
                  </pic:blipFill>
                  <pic:spPr>
                    <a:xfrm>
                      <a:off x="0" y="0"/>
                      <a:ext cx="2307590" cy="1198880"/>
                    </a:xfrm>
                    <a:prstGeom prst="rect">
                      <a:avLst/>
                    </a:prstGeom>
                  </pic:spPr>
                </pic:pic>
              </a:graphicData>
            </a:graphic>
            <wp14:sizeRelH relativeFrom="margin">
              <wp14:pctWidth>0</wp14:pctWidth>
            </wp14:sizeRelH>
            <wp14:sizeRelV relativeFrom="margin">
              <wp14:pctHeight>0</wp14:pctHeight>
            </wp14:sizeRelV>
          </wp:anchor>
        </w:drawing>
      </w:r>
      <w:r w:rsidRPr="00564150">
        <w:t xml:space="preserve"> </w:t>
      </w:r>
      <w:r w:rsidR="00F65C1D" w:rsidRPr="00D61420">
        <w:rPr>
          <w:noProof/>
        </w:rPr>
        <w:drawing>
          <wp:anchor distT="0" distB="0" distL="114300" distR="114300" simplePos="0" relativeHeight="251658250" behindDoc="1" locked="0" layoutInCell="1" allowOverlap="1" wp14:anchorId="1336B64B" wp14:editId="4B645C4D">
            <wp:simplePos x="0" y="0"/>
            <wp:positionH relativeFrom="column">
              <wp:posOffset>456565</wp:posOffset>
            </wp:positionH>
            <wp:positionV relativeFrom="paragraph">
              <wp:posOffset>42545</wp:posOffset>
            </wp:positionV>
            <wp:extent cx="2445385" cy="1275080"/>
            <wp:effectExtent l="0" t="0" r="5715" b="0"/>
            <wp:wrapTight wrapText="bothSides">
              <wp:wrapPolygon edited="0">
                <wp:start x="0" y="0"/>
                <wp:lineTo x="0" y="21299"/>
                <wp:lineTo x="21538" y="21299"/>
                <wp:lineTo x="21538" y="0"/>
                <wp:lineTo x="0" y="0"/>
              </wp:wrapPolygon>
            </wp:wrapTight>
            <wp:docPr id="591785682" name="Picture 591785682"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5682" name="Picture 1" descr="A screenshot of a black background&#10;&#10;Description automatically generated"/>
                    <pic:cNvPicPr/>
                  </pic:nvPicPr>
                  <pic:blipFill>
                    <a:blip r:embed="rId24"/>
                    <a:stretch>
                      <a:fillRect/>
                    </a:stretch>
                  </pic:blipFill>
                  <pic:spPr>
                    <a:xfrm>
                      <a:off x="0" y="0"/>
                      <a:ext cx="2445385" cy="1275080"/>
                    </a:xfrm>
                    <a:prstGeom prst="rect">
                      <a:avLst/>
                    </a:prstGeom>
                  </pic:spPr>
                </pic:pic>
              </a:graphicData>
            </a:graphic>
            <wp14:sizeRelH relativeFrom="margin">
              <wp14:pctWidth>0</wp14:pctWidth>
            </wp14:sizeRelH>
            <wp14:sizeRelV relativeFrom="margin">
              <wp14:pctHeight>0</wp14:pctHeight>
            </wp14:sizeRelV>
          </wp:anchor>
        </w:drawing>
      </w:r>
      <w:r w:rsidR="005B7D6C">
        <w:t xml:space="preserve">  </w:t>
      </w:r>
    </w:p>
    <w:p w14:paraId="7877BF15" w14:textId="77777777" w:rsidR="00C80B7E" w:rsidRDefault="001C26F4" w:rsidP="001C26F4">
      <w:r>
        <w:t xml:space="preserve">Both of this motions will have no effect on yaw since </w:t>
      </w:r>
      <w:r w:rsidR="00C80B7E">
        <w:t xml:space="preserve">their yaw torque will </w:t>
      </w:r>
      <w:proofErr w:type="gramStart"/>
      <w:r w:rsidR="00C80B7E">
        <w:t>continue  to</w:t>
      </w:r>
      <w:proofErr w:type="gramEnd"/>
      <w:r w:rsidR="00C80B7E">
        <w:t xml:space="preserve"> cancel each other out. </w:t>
      </w:r>
    </w:p>
    <w:p w14:paraId="1CB38C12" w14:textId="7710ADE0" w:rsidR="004732CD" w:rsidRDefault="002C3CB8" w:rsidP="00D234CA">
      <w:pPr>
        <w:ind w:left="5760" w:firstLine="720"/>
      </w:pPr>
      <w:r w:rsidRPr="002C3CB8">
        <w:rPr>
          <w:rFonts w:hint="eastAsia"/>
          <w:i/>
          <w:iCs/>
        </w:rPr>
        <w:t>→</w:t>
      </w:r>
      <w:r w:rsidRPr="002C3CB8">
        <w:rPr>
          <w:i/>
          <w:iCs/>
        </w:rPr>
        <w:t xml:space="preserve"> [ </w:t>
      </w:r>
      <w:r w:rsidR="00D234CA" w:rsidRPr="00216613">
        <w:rPr>
          <w:i/>
          <w:iCs/>
          <w:color w:val="1CADE4" w:themeColor="accent1"/>
        </w:rPr>
        <w:t xml:space="preserve">SPIN CONFIGURATION GENERATED </w:t>
      </w:r>
      <w:r w:rsidRPr="00216613">
        <w:rPr>
          <w:i/>
          <w:iCs/>
          <w:color w:val="1CADE4" w:themeColor="accent1"/>
        </w:rPr>
        <w:t xml:space="preserve"> </w:t>
      </w:r>
      <w:r w:rsidRPr="002C3CB8">
        <w:rPr>
          <w:i/>
          <w:iCs/>
        </w:rPr>
        <w:t>]</w:t>
      </w:r>
      <w:r>
        <w:t> </w:t>
      </w:r>
    </w:p>
    <w:p w14:paraId="7BC76AF2" w14:textId="1F53FD05" w:rsidR="00523872" w:rsidRDefault="00523872" w:rsidP="00FC75B9">
      <w:pPr>
        <w:pStyle w:val="Heading3"/>
      </w:pPr>
      <w:bookmarkStart w:id="2" w:name="_Toc150169684"/>
      <w:r>
        <w:lastRenderedPageBreak/>
        <w:t>M.M.A. Motor Mixing Algorithm</w:t>
      </w:r>
      <w:bookmarkEnd w:id="2"/>
    </w:p>
    <w:p w14:paraId="7E2C32F5" w14:textId="2D5A49A1" w:rsidR="004732CD" w:rsidRDefault="00D234CA" w:rsidP="0002230C">
      <w:r>
        <w:t xml:space="preserve">IN THIS WAY, </w:t>
      </w:r>
      <w:r w:rsidR="002012DD">
        <w:t>pitch, roll, yaw</w:t>
      </w:r>
      <w:r>
        <w:t xml:space="preserve"> and </w:t>
      </w:r>
      <w:r w:rsidR="00B50175">
        <w:t>thrust</w:t>
      </w:r>
      <w:r>
        <w:t xml:space="preserve"> are the 4 </w:t>
      </w:r>
      <w:r w:rsidR="00B50175">
        <w:t>directions</w:t>
      </w:r>
      <w:r>
        <w:t xml:space="preserve"> in which we have control over</w:t>
      </w:r>
      <w:r w:rsidR="002012DD">
        <w:t xml:space="preserve">. </w:t>
      </w:r>
    </w:p>
    <w:p w14:paraId="7C940885" w14:textId="564225B3" w:rsidR="002D1F9B" w:rsidRDefault="004732CD" w:rsidP="0002230C">
      <w:r w:rsidRPr="00B92E62">
        <w:rPr>
          <w:noProof/>
        </w:rPr>
        <w:drawing>
          <wp:anchor distT="0" distB="0" distL="114300" distR="114300" simplePos="0" relativeHeight="251658252" behindDoc="1" locked="0" layoutInCell="1" allowOverlap="1" wp14:anchorId="2BEA95A5" wp14:editId="054EB008">
            <wp:simplePos x="0" y="0"/>
            <wp:positionH relativeFrom="column">
              <wp:posOffset>2743200</wp:posOffset>
            </wp:positionH>
            <wp:positionV relativeFrom="paragraph">
              <wp:posOffset>151765</wp:posOffset>
            </wp:positionV>
            <wp:extent cx="3429000" cy="1289685"/>
            <wp:effectExtent l="0" t="0" r="0" b="5715"/>
            <wp:wrapTight wrapText="bothSides">
              <wp:wrapPolygon edited="0">
                <wp:start x="0" y="0"/>
                <wp:lineTo x="0" y="21483"/>
                <wp:lineTo x="21520" y="21483"/>
                <wp:lineTo x="21520" y="0"/>
                <wp:lineTo x="0" y="0"/>
              </wp:wrapPolygon>
            </wp:wrapTight>
            <wp:docPr id="197602953" name="Picture 197602953" descr="A blackboard with colorful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953" name="Picture 1" descr="A blackboard with colorful writing&#10;&#10;Description automatically generated"/>
                    <pic:cNvPicPr/>
                  </pic:nvPicPr>
                  <pic:blipFill>
                    <a:blip r:embed="rId25"/>
                    <a:stretch>
                      <a:fillRect/>
                    </a:stretch>
                  </pic:blipFill>
                  <pic:spPr>
                    <a:xfrm>
                      <a:off x="0" y="0"/>
                      <a:ext cx="3429000" cy="1289685"/>
                    </a:xfrm>
                    <a:prstGeom prst="rect">
                      <a:avLst/>
                    </a:prstGeom>
                  </pic:spPr>
                </pic:pic>
              </a:graphicData>
            </a:graphic>
            <wp14:sizeRelH relativeFrom="margin">
              <wp14:pctWidth>0</wp14:pctWidth>
            </wp14:sizeRelH>
            <wp14:sizeRelV relativeFrom="margin">
              <wp14:pctHeight>0</wp14:pctHeight>
            </wp14:sizeRelV>
          </wp:anchor>
        </w:drawing>
      </w:r>
      <w:r w:rsidR="002012DD">
        <w:t>Th</w:t>
      </w:r>
      <w:r w:rsidR="00D234CA">
        <w:t xml:space="preserve">e commands to the motors will be a mix </w:t>
      </w:r>
      <w:r w:rsidR="002012DD">
        <w:t xml:space="preserve">of the amount of pitch, roll, yaw and thrust </w:t>
      </w:r>
      <w:r w:rsidR="00650BEB">
        <w:t xml:space="preserve">required. </w:t>
      </w:r>
    </w:p>
    <w:p w14:paraId="489580C5" w14:textId="1E506BB1" w:rsidR="00650BEB" w:rsidRDefault="00CC1ACF" w:rsidP="002D1F9B">
      <w:pPr>
        <w:pStyle w:val="ListParagraph"/>
        <w:numPr>
          <w:ilvl w:val="0"/>
          <w:numId w:val="20"/>
        </w:numPr>
      </w:pPr>
      <w:r w:rsidRPr="0032756E">
        <w:rPr>
          <w:b/>
          <w:bCs/>
        </w:rPr>
        <w:t>THRUST</w:t>
      </w:r>
      <w:r w:rsidR="002D1F9B">
        <w:t xml:space="preserve">: </w:t>
      </w:r>
      <w:r w:rsidR="00175781" w:rsidRPr="00175781">
        <w:t> we can command thrust by setting all four motors to the same speed</w:t>
      </w:r>
      <w:r w:rsidR="00175781">
        <w:t xml:space="preserve">. </w:t>
      </w:r>
    </w:p>
    <w:p w14:paraId="5D3F9A6F" w14:textId="526AA3AF" w:rsidR="00CC1ACF" w:rsidRDefault="00CC1ACF" w:rsidP="00CC1ACF">
      <w:pPr>
        <w:pStyle w:val="ListParagraph"/>
        <w:numPr>
          <w:ilvl w:val="0"/>
          <w:numId w:val="20"/>
        </w:numPr>
      </w:pPr>
      <w:r w:rsidRPr="0032756E">
        <w:rPr>
          <w:b/>
          <w:bCs/>
        </w:rPr>
        <w:t>YAW</w:t>
      </w:r>
      <w:r>
        <w:t xml:space="preserve">: </w:t>
      </w:r>
      <w:r w:rsidR="00B80527">
        <w:t>we increase two motors spinning in the same direction and decrease the other two</w:t>
      </w:r>
    </w:p>
    <w:p w14:paraId="5DAE13AB" w14:textId="3C6AA679" w:rsidR="00CC1ACF" w:rsidRDefault="001C114E" w:rsidP="00CC1ACF">
      <w:pPr>
        <w:pStyle w:val="ListParagraph"/>
        <w:numPr>
          <w:ilvl w:val="0"/>
          <w:numId w:val="20"/>
        </w:numPr>
      </w:pPr>
      <w:r w:rsidRPr="0032756E">
        <w:rPr>
          <w:b/>
          <w:bCs/>
        </w:rPr>
        <w:t>ROLL</w:t>
      </w:r>
      <w:r w:rsidR="00B80527">
        <w:t>:</w:t>
      </w:r>
      <w:r w:rsidR="00CC1ACF">
        <w:t xml:space="preserve"> is created by increasing or decreasing the </w:t>
      </w:r>
      <w:r>
        <w:t>left/right</w:t>
      </w:r>
      <w:r w:rsidR="00CC1ACF">
        <w:t xml:space="preserve"> motor pair</w:t>
      </w:r>
    </w:p>
    <w:p w14:paraId="7A357E1B" w14:textId="5382BEB4" w:rsidR="00CC1ACF" w:rsidRDefault="001C114E" w:rsidP="00CC1ACF">
      <w:pPr>
        <w:pStyle w:val="ListParagraph"/>
        <w:numPr>
          <w:ilvl w:val="0"/>
          <w:numId w:val="20"/>
        </w:numPr>
      </w:pPr>
      <w:r w:rsidRPr="0032756E">
        <w:rPr>
          <w:b/>
          <w:bCs/>
        </w:rPr>
        <w:t>PITCH</w:t>
      </w:r>
      <w:r>
        <w:t xml:space="preserve">: </w:t>
      </w:r>
      <w:r w:rsidR="00CC1ACF">
        <w:t xml:space="preserve"> </w:t>
      </w:r>
      <w:r>
        <w:t>is the same by increasing or decreasing the left/right motor pair</w:t>
      </w:r>
    </w:p>
    <w:p w14:paraId="12887954" w14:textId="6B53A290" w:rsidR="0054527C" w:rsidRDefault="0054527C" w:rsidP="0054527C"/>
    <w:p w14:paraId="42C36195" w14:textId="256D962E" w:rsidR="00245E3E" w:rsidRDefault="00245E3E" w:rsidP="00245E3E">
      <w:r>
        <w:t xml:space="preserve">This is our simple </w:t>
      </w:r>
      <w:r>
        <w:rPr>
          <w:b/>
          <w:bCs/>
        </w:rPr>
        <w:t>MOTOR MIXING ALGORITHM</w:t>
      </w:r>
      <w:r>
        <w:t xml:space="preserve"> that </w:t>
      </w:r>
      <w:r w:rsidRPr="00F818DF">
        <w:t>is valid for many quadcopter configurations, including both the "H" and "+" layouts.</w:t>
      </w:r>
    </w:p>
    <w:p w14:paraId="31160011" w14:textId="1D93A76A" w:rsidR="0054527C" w:rsidRPr="008A5434" w:rsidRDefault="00245E3E" w:rsidP="0054527C">
      <w:pPr>
        <w:rPr>
          <w:b/>
          <w:bCs/>
        </w:rPr>
      </w:pPr>
      <w:r w:rsidRPr="008A5434">
        <w:rPr>
          <w:b/>
          <w:bCs/>
        </w:rPr>
        <w:t>•• </w:t>
      </w:r>
      <w:r w:rsidR="0054527C" w:rsidRPr="008A5434">
        <w:rPr>
          <w:b/>
          <w:bCs/>
        </w:rPr>
        <w:t>WHY DO WE NEED A M.M.A.?</w:t>
      </w:r>
      <w:r w:rsidR="009659C4">
        <w:rPr>
          <w:b/>
          <w:bCs/>
        </w:rPr>
        <w:t xml:space="preserve">   </w:t>
      </w:r>
      <w:r w:rsidR="009659C4">
        <w:rPr>
          <w:rFonts w:hint="eastAsia"/>
          <w:b/>
          <w:bCs/>
        </w:rPr>
        <w:t>→</w:t>
      </w:r>
      <w:r w:rsidR="009659C4">
        <w:rPr>
          <w:b/>
          <w:bCs/>
        </w:rPr>
        <w:t xml:space="preserve"> To make our life easier. </w:t>
      </w:r>
    </w:p>
    <w:p w14:paraId="11BDFE83" w14:textId="06D4C5D2" w:rsidR="00D3278D" w:rsidRDefault="008A5434" w:rsidP="001C114E">
      <w:r w:rsidRPr="00946D91">
        <w:rPr>
          <w:noProof/>
        </w:rPr>
        <w:drawing>
          <wp:anchor distT="0" distB="0" distL="114300" distR="114300" simplePos="0" relativeHeight="251658254" behindDoc="1" locked="0" layoutInCell="1" allowOverlap="1" wp14:anchorId="7EEBA077" wp14:editId="661268F7">
            <wp:simplePos x="0" y="0"/>
            <wp:positionH relativeFrom="column">
              <wp:posOffset>1677865</wp:posOffset>
            </wp:positionH>
            <wp:positionV relativeFrom="paragraph">
              <wp:posOffset>37465</wp:posOffset>
            </wp:positionV>
            <wp:extent cx="2183130" cy="1257300"/>
            <wp:effectExtent l="0" t="0" r="1270" b="0"/>
            <wp:wrapTight wrapText="bothSides">
              <wp:wrapPolygon edited="0">
                <wp:start x="0" y="0"/>
                <wp:lineTo x="0" y="21382"/>
                <wp:lineTo x="21487" y="21382"/>
                <wp:lineTo x="21487" y="0"/>
                <wp:lineTo x="0" y="0"/>
              </wp:wrapPolygon>
            </wp:wrapTight>
            <wp:docPr id="936103288" name="Picture 936103288" descr="A drawing of a remot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03288" name="Picture 1" descr="A drawing of a remote control&#10;&#10;Description automatically generated"/>
                    <pic:cNvPicPr/>
                  </pic:nvPicPr>
                  <pic:blipFill>
                    <a:blip r:embed="rId26"/>
                    <a:stretch>
                      <a:fillRect/>
                    </a:stretch>
                  </pic:blipFill>
                  <pic:spPr>
                    <a:xfrm>
                      <a:off x="0" y="0"/>
                      <a:ext cx="2183130" cy="1257300"/>
                    </a:xfrm>
                    <a:prstGeom prst="rect">
                      <a:avLst/>
                    </a:prstGeom>
                  </pic:spPr>
                </pic:pic>
              </a:graphicData>
            </a:graphic>
            <wp14:sizeRelH relativeFrom="margin">
              <wp14:pctWidth>0</wp14:pctWidth>
            </wp14:sizeRelH>
            <wp14:sizeRelV relativeFrom="margin">
              <wp14:pctHeight>0</wp14:pctHeight>
            </wp14:sizeRelV>
          </wp:anchor>
        </w:drawing>
      </w:r>
      <w:r w:rsidRPr="00D3278D">
        <w:rPr>
          <w:noProof/>
        </w:rPr>
        <w:drawing>
          <wp:anchor distT="0" distB="0" distL="114300" distR="114300" simplePos="0" relativeHeight="251658255" behindDoc="1" locked="0" layoutInCell="1" allowOverlap="1" wp14:anchorId="1E69EB0C" wp14:editId="6860DB0E">
            <wp:simplePos x="0" y="0"/>
            <wp:positionH relativeFrom="column">
              <wp:posOffset>3888105</wp:posOffset>
            </wp:positionH>
            <wp:positionV relativeFrom="paragraph">
              <wp:posOffset>27940</wp:posOffset>
            </wp:positionV>
            <wp:extent cx="2183130" cy="1267460"/>
            <wp:effectExtent l="0" t="0" r="1270" b="2540"/>
            <wp:wrapTight wrapText="bothSides">
              <wp:wrapPolygon edited="0">
                <wp:start x="0" y="0"/>
                <wp:lineTo x="0" y="21427"/>
                <wp:lineTo x="21487" y="21427"/>
                <wp:lineTo x="21487" y="0"/>
                <wp:lineTo x="0" y="0"/>
              </wp:wrapPolygon>
            </wp:wrapTight>
            <wp:docPr id="1876696983" name="Picture 1876696983" descr="A drawing of a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6983" name="Picture 1" descr="A drawing of a controller&#10;&#10;Description automatically generated"/>
                    <pic:cNvPicPr/>
                  </pic:nvPicPr>
                  <pic:blipFill>
                    <a:blip r:embed="rId27"/>
                    <a:stretch>
                      <a:fillRect/>
                    </a:stretch>
                  </pic:blipFill>
                  <pic:spPr>
                    <a:xfrm>
                      <a:off x="0" y="0"/>
                      <a:ext cx="2183130" cy="1267460"/>
                    </a:xfrm>
                    <a:prstGeom prst="rect">
                      <a:avLst/>
                    </a:prstGeom>
                  </pic:spPr>
                </pic:pic>
              </a:graphicData>
            </a:graphic>
            <wp14:sizeRelH relativeFrom="margin">
              <wp14:pctWidth>0</wp14:pctWidth>
            </wp14:sizeRelH>
            <wp14:sizeRelV relativeFrom="margin">
              <wp14:pctHeight>0</wp14:pctHeight>
            </wp14:sizeRelV>
          </wp:anchor>
        </w:drawing>
      </w:r>
      <w:r w:rsidR="008A0788">
        <w:t xml:space="preserve">The M.M.A. </w:t>
      </w:r>
      <w:r w:rsidR="00CC1ACF">
        <w:t>can convert between the</w:t>
      </w:r>
      <w:r w:rsidR="008A0788" w:rsidRPr="008A0788">
        <w:t xml:space="preserve"> </w:t>
      </w:r>
      <w:r w:rsidR="008A0788">
        <w:t>less intuitive motor speeds in a more</w:t>
      </w:r>
      <w:r w:rsidR="00CC1ACF">
        <w:t xml:space="preserve"> intuitive roll pitch yaw and thrust</w:t>
      </w:r>
      <w:r w:rsidR="00A64B5B">
        <w:t>.</w:t>
      </w:r>
      <w:r w:rsidR="00674D13">
        <w:t xml:space="preserve"> This simplification is </w:t>
      </w:r>
      <w:r w:rsidR="00D3278D">
        <w:t>self-explanatory</w:t>
      </w:r>
      <w:r w:rsidR="00674D13">
        <w:t xml:space="preserve"> by looking at the </w:t>
      </w:r>
      <w:r w:rsidR="00D3278D">
        <w:t>pictures</w:t>
      </w:r>
      <w:r w:rsidR="00674D13">
        <w:t xml:space="preserve"> on the right, where we insert </w:t>
      </w:r>
      <w:proofErr w:type="gramStart"/>
      <w:r w:rsidR="00674D13">
        <w:t>ourself</w:t>
      </w:r>
      <w:proofErr w:type="gramEnd"/>
      <w:r w:rsidR="00674D13">
        <w:t xml:space="preserve"> in the </w:t>
      </w:r>
      <w:r w:rsidR="00946D91">
        <w:t xml:space="preserve">closed loop with a </w:t>
      </w:r>
      <w:r w:rsidR="00D3278D">
        <w:t>remote</w:t>
      </w:r>
      <w:r w:rsidR="00946D91">
        <w:t xml:space="preserve"> control</w:t>
      </w:r>
      <w:r w:rsidR="00D3278D">
        <w:t xml:space="preserve"> where we try to rise the drone by increasing the </w:t>
      </w:r>
      <w:r>
        <w:t>thrust.</w:t>
      </w:r>
    </w:p>
    <w:p w14:paraId="3345F4EF" w14:textId="5206A987" w:rsidR="001D5D63" w:rsidRDefault="001D5D63" w:rsidP="001C114E">
      <w:r>
        <w:t xml:space="preserve">Thinking in terms of R, P, Y and T is beneficial not only for </w:t>
      </w:r>
      <w:r w:rsidR="00240167">
        <w:t xml:space="preserve">driving the drone but also for controlling the drone. </w:t>
      </w:r>
      <w:r w:rsidR="00A803D9">
        <w:t xml:space="preserve">So that the MMA will be kept in the control architecture.  </w:t>
      </w:r>
    </w:p>
    <w:p w14:paraId="33E10E7C" w14:textId="3AE2FFF0" w:rsidR="00216613" w:rsidRDefault="00216613" w:rsidP="000D6C2C">
      <w:pPr>
        <w:ind w:left="5760"/>
      </w:pPr>
      <w:r w:rsidRPr="002C3CB8">
        <w:rPr>
          <w:rFonts w:hint="eastAsia"/>
          <w:i/>
          <w:iCs/>
        </w:rPr>
        <w:t>→</w:t>
      </w:r>
      <w:r w:rsidRPr="002C3CB8">
        <w:rPr>
          <w:i/>
          <w:iCs/>
        </w:rPr>
        <w:t xml:space="preserve"> [ </w:t>
      </w:r>
      <w:r>
        <w:rPr>
          <w:i/>
          <w:iCs/>
          <w:color w:val="1CADE4" w:themeColor="accent1"/>
        </w:rPr>
        <w:t>MOTOR MIXING</w:t>
      </w:r>
      <w:r w:rsidRPr="00216613">
        <w:rPr>
          <w:i/>
          <w:iCs/>
          <w:color w:val="1CADE4" w:themeColor="accent1"/>
        </w:rPr>
        <w:t xml:space="preserve"> </w:t>
      </w:r>
      <w:r w:rsidR="000D6C2C">
        <w:rPr>
          <w:i/>
          <w:iCs/>
          <w:color w:val="1CADE4" w:themeColor="accent1"/>
        </w:rPr>
        <w:t xml:space="preserve">Algorithm </w:t>
      </w:r>
      <w:r w:rsidRPr="00216613">
        <w:rPr>
          <w:i/>
          <w:iCs/>
          <w:color w:val="1CADE4" w:themeColor="accent1"/>
        </w:rPr>
        <w:t xml:space="preserve">GENERATED  </w:t>
      </w:r>
      <w:r w:rsidRPr="002C3CB8">
        <w:rPr>
          <w:i/>
          <w:iCs/>
        </w:rPr>
        <w:t>]</w:t>
      </w:r>
      <w:r>
        <w:t> </w:t>
      </w:r>
    </w:p>
    <w:p w14:paraId="71F73697" w14:textId="7181F63E" w:rsidR="004852FE" w:rsidRDefault="004852FE">
      <w:r>
        <w:br w:type="page"/>
      </w:r>
    </w:p>
    <w:p w14:paraId="0F5068B8" w14:textId="4C33CCDF" w:rsidR="00BA3D07" w:rsidRDefault="000158CD" w:rsidP="00163D30">
      <w:pPr>
        <w:pStyle w:val="Heading1"/>
      </w:pPr>
      <w:bookmarkStart w:id="3" w:name="_Toc150169685"/>
      <w:r>
        <w:rPr>
          <w:rFonts w:ascii="Segoe UI Symbol" w:hAnsi="Segoe UI Symbol" w:cs="Segoe UI Symbol"/>
        </w:rPr>
        <w:lastRenderedPageBreak/>
        <w:t>②</w:t>
      </w:r>
      <w:r w:rsidR="00163D30">
        <w:t xml:space="preserve"> </w:t>
      </w:r>
      <w:r w:rsidR="00991944">
        <w:t xml:space="preserve">Control system </w:t>
      </w:r>
      <w:r w:rsidR="00AE338C">
        <w:t>a</w:t>
      </w:r>
      <w:r w:rsidR="00991944">
        <w:t>rchitecture for a</w:t>
      </w:r>
      <w:r w:rsidR="00717913">
        <w:t>n Autonomous</w:t>
      </w:r>
      <w:r w:rsidR="00991944">
        <w:t xml:space="preserve"> Hovering Drone</w:t>
      </w:r>
      <w:bookmarkEnd w:id="3"/>
    </w:p>
    <w:p w14:paraId="29E34835" w14:textId="30468EA4" w:rsidR="00991944" w:rsidRPr="00991944" w:rsidRDefault="00AD4299" w:rsidP="00991944">
      <w:r>
        <w:t>L</w:t>
      </w:r>
      <w:r w:rsidRPr="009659C4">
        <w:t>et's get rid of the human operator and think about how we can accomplish the same thing autonomously</w:t>
      </w:r>
      <w:r>
        <w:t>. W</w:t>
      </w:r>
      <w:r w:rsidRPr="009659C4">
        <w:t>e'll start by focusing on the thrust command</w:t>
      </w:r>
      <w:r>
        <w:t xml:space="preserve">. </w:t>
      </w:r>
    </w:p>
    <w:p w14:paraId="04929E8B" w14:textId="1DDAF842" w:rsidR="00BA3D07" w:rsidRDefault="000206B6" w:rsidP="00EA041D">
      <w:r w:rsidRPr="000206B6">
        <w:rPr>
          <w:noProof/>
        </w:rPr>
        <w:drawing>
          <wp:anchor distT="0" distB="0" distL="114300" distR="114300" simplePos="0" relativeHeight="251658257" behindDoc="0" locked="0" layoutInCell="1" allowOverlap="1" wp14:anchorId="7A191817" wp14:editId="10DF84E2">
            <wp:simplePos x="0" y="0"/>
            <wp:positionH relativeFrom="column">
              <wp:posOffset>3314700</wp:posOffset>
            </wp:positionH>
            <wp:positionV relativeFrom="paragraph">
              <wp:posOffset>156601</wp:posOffset>
            </wp:positionV>
            <wp:extent cx="2759710" cy="763905"/>
            <wp:effectExtent l="0" t="0" r="0" b="0"/>
            <wp:wrapTopAndBottom/>
            <wp:docPr id="719106013" name="Picture 719106013" descr="A drawing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6013" name="Picture 1" descr="A drawing of a drone&#10;&#10;Description automatically generated"/>
                    <pic:cNvPicPr/>
                  </pic:nvPicPr>
                  <pic:blipFill>
                    <a:blip r:embed="rId28"/>
                    <a:stretch>
                      <a:fillRect/>
                    </a:stretch>
                  </pic:blipFill>
                  <pic:spPr>
                    <a:xfrm>
                      <a:off x="0" y="0"/>
                      <a:ext cx="2759710" cy="763905"/>
                    </a:xfrm>
                    <a:prstGeom prst="rect">
                      <a:avLst/>
                    </a:prstGeom>
                  </pic:spPr>
                </pic:pic>
              </a:graphicData>
            </a:graphic>
            <wp14:sizeRelH relativeFrom="margin">
              <wp14:pctWidth>0</wp14:pctWidth>
            </wp14:sizeRelH>
            <wp14:sizeRelV relativeFrom="margin">
              <wp14:pctHeight>0</wp14:pctHeight>
            </wp14:sizeRelV>
          </wp:anchor>
        </w:drawing>
      </w:r>
      <w:r w:rsidRPr="000206B6">
        <w:rPr>
          <w:noProof/>
        </w:rPr>
        <w:t xml:space="preserve"> </w:t>
      </w:r>
      <w:r w:rsidR="001D705A" w:rsidRPr="00717913">
        <w:rPr>
          <w:noProof/>
        </w:rPr>
        <w:drawing>
          <wp:anchor distT="0" distB="0" distL="114300" distR="114300" simplePos="0" relativeHeight="251658256" behindDoc="0" locked="0" layoutInCell="1" allowOverlap="1" wp14:anchorId="2650BCD5" wp14:editId="2C167EC7">
            <wp:simplePos x="0" y="0"/>
            <wp:positionH relativeFrom="column">
              <wp:posOffset>342265</wp:posOffset>
            </wp:positionH>
            <wp:positionV relativeFrom="paragraph">
              <wp:posOffset>151521</wp:posOffset>
            </wp:positionV>
            <wp:extent cx="2851150" cy="769620"/>
            <wp:effectExtent l="0" t="0" r="6350" b="5080"/>
            <wp:wrapTopAndBottom/>
            <wp:docPr id="66020292" name="Picture 66020292" descr="A diagram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0292" name="Picture 1" descr="A diagram of a drone&#10;&#10;Description automatically generated"/>
                    <pic:cNvPicPr/>
                  </pic:nvPicPr>
                  <pic:blipFill rotWithShape="1">
                    <a:blip r:embed="rId29"/>
                    <a:srcRect l="17672" b="61328"/>
                    <a:stretch/>
                  </pic:blipFill>
                  <pic:spPr bwMode="auto">
                    <a:xfrm>
                      <a:off x="0" y="0"/>
                      <a:ext cx="2851150" cy="76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705A" w:rsidRPr="001D705A">
        <w:rPr>
          <w:noProof/>
        </w:rPr>
        <w:t xml:space="preserve"> </w:t>
      </w:r>
      <w:r w:rsidR="00BA3D07">
        <w:t xml:space="preserve"> </w:t>
      </w:r>
      <w:r w:rsidR="003173D4">
        <w:t>• THRUST CONTROL</w:t>
      </w:r>
    </w:p>
    <w:p w14:paraId="1A69576C" w14:textId="77777777" w:rsidR="000206B6" w:rsidRDefault="000206B6" w:rsidP="00EA041D"/>
    <w:p w14:paraId="6A672DE5" w14:textId="1058CAC1" w:rsidR="00B85D3A" w:rsidRDefault="00AD4299" w:rsidP="00C031B8">
      <w:pPr>
        <w:spacing w:after="0"/>
      </w:pPr>
      <w:r>
        <w:t>T</w:t>
      </w:r>
      <w:r w:rsidR="009659C4" w:rsidRPr="009659C4">
        <w:t>hrust is always in the same direction relative to the drone airframe</w:t>
      </w:r>
      <w:r>
        <w:t xml:space="preserve"> (</w:t>
      </w:r>
      <w:r w:rsidR="009659C4" w:rsidRPr="009659C4">
        <w:t>along the z axis of the drone</w:t>
      </w:r>
      <w:r>
        <w:t>).</w:t>
      </w:r>
      <w:r>
        <w:br/>
        <w:t>T</w:t>
      </w:r>
      <w:r w:rsidR="009659C4" w:rsidRPr="009659C4">
        <w:t>hat means that if the drone is flying level</w:t>
      </w:r>
      <w:r w:rsidR="00B85D3A">
        <w:t>led (</w:t>
      </w:r>
      <w:proofErr w:type="gramStart"/>
      <w:r w:rsidR="00B85D3A">
        <w:rPr>
          <w:rFonts w:hint="eastAsia"/>
        </w:rPr>
        <w:t>→</w:t>
      </w:r>
      <w:r w:rsidR="00B85D3A">
        <w:t xml:space="preserve"> </w:t>
      </w:r>
      <w:r w:rsidR="009659C4" w:rsidRPr="009659C4">
        <w:t xml:space="preserve"> the</w:t>
      </w:r>
      <w:proofErr w:type="gramEnd"/>
      <w:r w:rsidR="009659C4" w:rsidRPr="009659C4">
        <w:t xml:space="preserve"> z axis is aligned with the gravity vector</w:t>
      </w:r>
      <w:r w:rsidR="00B85D3A">
        <w:t>)</w:t>
      </w:r>
      <w:r w:rsidR="009659C4" w:rsidRPr="009659C4">
        <w:t xml:space="preserve"> then</w:t>
      </w:r>
      <w:r w:rsidR="00B85D3A">
        <w:t>:</w:t>
      </w:r>
    </w:p>
    <w:p w14:paraId="082E99F0" w14:textId="63166363" w:rsidR="00760935" w:rsidRDefault="009659C4" w:rsidP="00B85D3A">
      <w:pPr>
        <w:pStyle w:val="ListParagraph"/>
        <w:numPr>
          <w:ilvl w:val="0"/>
          <w:numId w:val="16"/>
        </w:numPr>
      </w:pPr>
      <w:r w:rsidRPr="009659C4">
        <w:t xml:space="preserve">increasing thrust causes the drone to increase its altitude rate </w:t>
      </w:r>
      <w:r w:rsidR="00760935">
        <w:t>(</w:t>
      </w:r>
      <w:r w:rsidRPr="009659C4">
        <w:t>how fast it's rising</w:t>
      </w:r>
      <w:r w:rsidR="00760935">
        <w:t>)</w:t>
      </w:r>
      <w:r w:rsidRPr="009659C4">
        <w:t xml:space="preserve"> </w:t>
      </w:r>
    </w:p>
    <w:p w14:paraId="0809C5F3" w14:textId="0AE4D791" w:rsidR="00CF0423" w:rsidRDefault="009659C4" w:rsidP="00B85D3A">
      <w:pPr>
        <w:pStyle w:val="ListParagraph"/>
        <w:numPr>
          <w:ilvl w:val="0"/>
          <w:numId w:val="16"/>
        </w:numPr>
      </w:pPr>
      <w:r w:rsidRPr="009659C4">
        <w:t>decreasing thrust drops the altitude rate</w:t>
      </w:r>
      <w:r w:rsidR="00CF0423">
        <w:t>.</w:t>
      </w:r>
    </w:p>
    <w:p w14:paraId="2E7FBCFE" w14:textId="73C06C21" w:rsidR="00C031B8" w:rsidRDefault="00760935" w:rsidP="002F3C92">
      <w:r>
        <w:t xml:space="preserve">The </w:t>
      </w:r>
      <w:r w:rsidRPr="00C031B8">
        <w:rPr>
          <w:b/>
          <w:bCs/>
        </w:rPr>
        <w:t>assumption</w:t>
      </w:r>
      <w:r>
        <w:t xml:space="preserve"> for this to be true is that: </w:t>
      </w:r>
      <w:r w:rsidRPr="009659C4">
        <w:t xml:space="preserve">the roll in pitch angles </w:t>
      </w:r>
      <w:proofErr w:type="gramStart"/>
      <w:r w:rsidRPr="009659C4">
        <w:t>are</w:t>
      </w:r>
      <w:proofErr w:type="gramEnd"/>
      <w:r w:rsidRPr="009659C4">
        <w:t xml:space="preserve"> always really small in this way changing the thrust only meaningfully impacts altitude rate and nothing else</w:t>
      </w:r>
      <w:r w:rsidR="002B71AF">
        <w:t xml:space="preserve">. </w:t>
      </w:r>
      <w:r w:rsidR="002F3C92">
        <w:t xml:space="preserve"> </w:t>
      </w:r>
      <w:r w:rsidR="002B71AF">
        <w:t xml:space="preserve">This assumption for example falls behind when talking about racing drone, which are usually in </w:t>
      </w:r>
      <w:r w:rsidR="00EA33EA">
        <w:t>steep angle of rolling and pitching</w:t>
      </w:r>
      <w:r w:rsidR="002F3C92">
        <w:t xml:space="preserve"> and </w:t>
      </w:r>
      <w:r w:rsidR="009659C4" w:rsidRPr="00C031B8">
        <w:rPr>
          <w:i/>
          <w:iCs/>
        </w:rPr>
        <w:t>thrust is coupled to both altitude rate and horizontal speed</w:t>
      </w:r>
      <w:r w:rsidR="00C031B8">
        <w:t xml:space="preserve">. </w:t>
      </w:r>
    </w:p>
    <w:p w14:paraId="30989954" w14:textId="2A0D5D33" w:rsidR="009E4BC7" w:rsidRDefault="00C031B8" w:rsidP="009E4BC7">
      <w:pPr>
        <w:spacing w:after="0"/>
      </w:pPr>
      <w:r>
        <w:t>L</w:t>
      </w:r>
      <w:r w:rsidR="009659C4" w:rsidRPr="009659C4">
        <w:t>et's build a controller that uses thrust to adjust the altitude if we're able to measure the drone altitude then we can feed it back to</w:t>
      </w:r>
      <w:r>
        <w:t xml:space="preserve"> the closed loop and</w:t>
      </w:r>
      <w:r w:rsidR="009659C4" w:rsidRPr="009659C4">
        <w:t xml:space="preserve"> compare it to an altitude reference</w:t>
      </w:r>
      <w:r>
        <w:t>. T</w:t>
      </w:r>
      <w:r w:rsidR="009659C4" w:rsidRPr="009659C4">
        <w:t>he resulting error is then fed into an altitude controller</w:t>
      </w:r>
      <w:r>
        <w:t xml:space="preserve"> (for example a PID)</w:t>
      </w:r>
      <w:r w:rsidR="009659C4" w:rsidRPr="009659C4">
        <w:t xml:space="preserve"> that's using that information to determine how to increase or decrease thrust</w:t>
      </w:r>
      <w:r>
        <w:t xml:space="preserve">. </w:t>
      </w:r>
      <w:r w:rsidR="009659C4" w:rsidRPr="009659C4">
        <w:t xml:space="preserve"> </w:t>
      </w:r>
    </w:p>
    <w:p w14:paraId="7FEAEBAC" w14:textId="6BAED102" w:rsidR="009E4BC7" w:rsidRDefault="009659C4" w:rsidP="002F3C92">
      <w:pPr>
        <w:pStyle w:val="ListParagraph"/>
        <w:numPr>
          <w:ilvl w:val="0"/>
          <w:numId w:val="16"/>
        </w:numPr>
      </w:pPr>
      <w:r w:rsidRPr="009659C4">
        <w:t xml:space="preserve">if the drone is hovering too low the altitude error will be </w:t>
      </w:r>
      <w:r w:rsidR="009E4BC7" w:rsidRPr="009659C4">
        <w:t>positive,</w:t>
      </w:r>
      <w:r w:rsidRPr="009659C4">
        <w:t xml:space="preserve"> and the thrust command will increase causing all four motors to speed up at the same time and the drone will rise</w:t>
      </w:r>
      <w:r w:rsidR="00C031B8">
        <w:t xml:space="preserve">. </w:t>
      </w:r>
    </w:p>
    <w:p w14:paraId="786864CD" w14:textId="79FA01EC" w:rsidR="007A74C8" w:rsidRDefault="00077D48" w:rsidP="002F3C92">
      <w:pPr>
        <w:pStyle w:val="ListParagraph"/>
        <w:numPr>
          <w:ilvl w:val="0"/>
          <w:numId w:val="16"/>
        </w:numPr>
      </w:pPr>
      <w:r w:rsidRPr="00077D48">
        <w:rPr>
          <w:noProof/>
        </w:rPr>
        <w:drawing>
          <wp:anchor distT="0" distB="0" distL="114300" distR="114300" simplePos="0" relativeHeight="251658258" behindDoc="0" locked="0" layoutInCell="1" allowOverlap="1" wp14:anchorId="7F54CD80" wp14:editId="24AB9DB9">
            <wp:simplePos x="0" y="0"/>
            <wp:positionH relativeFrom="column">
              <wp:posOffset>1485900</wp:posOffset>
            </wp:positionH>
            <wp:positionV relativeFrom="paragraph">
              <wp:posOffset>206375</wp:posOffset>
            </wp:positionV>
            <wp:extent cx="3902075" cy="1042035"/>
            <wp:effectExtent l="0" t="0" r="0" b="0"/>
            <wp:wrapTopAndBottom/>
            <wp:docPr id="148630567" name="Picture 148630567" descr="A black boar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567" name="Picture 1" descr="A black board with colorful text&#10;&#10;Description automatically generated"/>
                    <pic:cNvPicPr/>
                  </pic:nvPicPr>
                  <pic:blipFill>
                    <a:blip r:embed="rId30"/>
                    <a:stretch>
                      <a:fillRect/>
                    </a:stretch>
                  </pic:blipFill>
                  <pic:spPr>
                    <a:xfrm>
                      <a:off x="0" y="0"/>
                      <a:ext cx="3902075" cy="1042035"/>
                    </a:xfrm>
                    <a:prstGeom prst="rect">
                      <a:avLst/>
                    </a:prstGeom>
                  </pic:spPr>
                </pic:pic>
              </a:graphicData>
            </a:graphic>
            <wp14:sizeRelH relativeFrom="margin">
              <wp14:pctWidth>0</wp14:pctWidth>
            </wp14:sizeRelH>
            <wp14:sizeRelV relativeFrom="margin">
              <wp14:pctHeight>0</wp14:pctHeight>
            </wp14:sizeRelV>
          </wp:anchor>
        </w:drawing>
      </w:r>
      <w:r w:rsidR="009659C4" w:rsidRPr="009659C4">
        <w:t>if the drone is too high then all four motors will slow down so that the drone will descend</w:t>
      </w:r>
      <w:r w:rsidR="007A74C8">
        <w:t xml:space="preserve">. </w:t>
      </w:r>
    </w:p>
    <w:p w14:paraId="06E13034" w14:textId="4D580093" w:rsidR="00B776DA" w:rsidRDefault="00077D48" w:rsidP="002F3C92">
      <w:r>
        <w:br/>
      </w:r>
      <w:proofErr w:type="gramStart"/>
      <w:r w:rsidR="007A74C8">
        <w:t>However</w:t>
      </w:r>
      <w:proofErr w:type="gramEnd"/>
      <w:r w:rsidR="007A74C8">
        <w:t xml:space="preserve"> </w:t>
      </w:r>
      <w:r w:rsidR="009659C4" w:rsidRPr="009659C4">
        <w:t>there are disturbances like wind gusts that will induce a little roll or pitch into the system and when that happens the thrust will not only adjust altitude but also create some horizontal motion and the drone will start to move away from you</w:t>
      </w:r>
      <w:r w:rsidR="00AF37CC">
        <w:t xml:space="preserve">. </w:t>
      </w:r>
      <w:r w:rsidR="009659C4" w:rsidRPr="009659C4">
        <w:t xml:space="preserve"> </w:t>
      </w:r>
      <w:r w:rsidR="00AF37CC">
        <w:t>A</w:t>
      </w:r>
      <w:r w:rsidR="009659C4" w:rsidRPr="009659C4">
        <w:t>nd what good is a hover controller that maintains altitude but requires you to chase after it</w:t>
      </w:r>
      <w:r w:rsidR="00AF37CC">
        <w:t xml:space="preserve">? </w:t>
      </w:r>
      <w:proofErr w:type="gramStart"/>
      <w:r w:rsidR="00AF37CC">
        <w:t>So</w:t>
      </w:r>
      <w:proofErr w:type="gramEnd"/>
      <w:r w:rsidR="00AF37CC">
        <w:t xml:space="preserve"> we</w:t>
      </w:r>
      <w:r w:rsidR="009659C4" w:rsidRPr="009659C4">
        <w:t xml:space="preserve"> should start by trying to maintain level flight by controlling roll and pitch angles to 0 degrees </w:t>
      </w:r>
      <w:r w:rsidR="00AC2433">
        <w:t xml:space="preserve">so thrust </w:t>
      </w:r>
      <w:r w:rsidR="009659C4" w:rsidRPr="009659C4">
        <w:t>once again will only impact altitude and the drone won't wander away</w:t>
      </w:r>
      <w:r w:rsidR="00B776DA">
        <w:t>.</w:t>
      </w:r>
      <w:r w:rsidR="009659C4" w:rsidRPr="009659C4">
        <w:t xml:space="preserve"> </w:t>
      </w:r>
    </w:p>
    <w:p w14:paraId="7FEC2DC7" w14:textId="156AD77D" w:rsidR="000857FF" w:rsidRDefault="000857FF" w:rsidP="002F3C92">
      <w:r>
        <w:t xml:space="preserve">•• THRUST </w:t>
      </w:r>
      <w:r w:rsidR="00310935">
        <w:t xml:space="preserve">ALTITUDE </w:t>
      </w:r>
      <w:r>
        <w:t>CONTROL is not enough</w:t>
      </w:r>
      <w:r w:rsidR="00310935">
        <w:t xml:space="preserve">, </w:t>
      </w:r>
      <w:proofErr w:type="gramStart"/>
      <w:r w:rsidR="00310935">
        <w:t>than</w:t>
      </w:r>
      <w:proofErr w:type="gramEnd"/>
      <w:r w:rsidR="00310935">
        <w:t xml:space="preserve"> we add ROLL, PITCH, YAW TO MAINTAIN 0°</w:t>
      </w:r>
    </w:p>
    <w:p w14:paraId="6159D6BC" w14:textId="5522B73E" w:rsidR="008532D2" w:rsidRPr="008532D2" w:rsidRDefault="00B776DA" w:rsidP="008532D2">
      <w:pPr>
        <w:ind w:left="1980" w:right="2006"/>
        <w:jc w:val="center"/>
      </w:pPr>
      <w:r w:rsidRPr="008532D2">
        <w:rPr>
          <w:i/>
          <w:iCs/>
        </w:rPr>
        <w:t>W</w:t>
      </w:r>
      <w:r w:rsidR="00482FBC" w:rsidRPr="008532D2">
        <w:rPr>
          <w:i/>
          <w:iCs/>
        </w:rPr>
        <w:t>e</w:t>
      </w:r>
      <w:r w:rsidR="009659C4" w:rsidRPr="008532D2">
        <w:rPr>
          <w:i/>
          <w:iCs/>
        </w:rPr>
        <w:t xml:space="preserve"> know that we're able to command thrust roll pitch and yaw independently</w:t>
      </w:r>
      <w:r w:rsidRPr="008532D2">
        <w:rPr>
          <w:i/>
          <w:iCs/>
        </w:rPr>
        <w:t>:</w:t>
      </w:r>
      <w:r w:rsidR="009659C4" w:rsidRPr="008532D2">
        <w:rPr>
          <w:i/>
          <w:iCs/>
        </w:rPr>
        <w:t xml:space="preserve"> that </w:t>
      </w:r>
      <w:proofErr w:type="gramStart"/>
      <w:r w:rsidR="009659C4" w:rsidRPr="008532D2">
        <w:rPr>
          <w:i/>
          <w:iCs/>
        </w:rPr>
        <w:t>is</w:t>
      </w:r>
      <w:proofErr w:type="gramEnd"/>
      <w:r w:rsidR="009659C4" w:rsidRPr="008532D2">
        <w:rPr>
          <w:i/>
          <w:iCs/>
        </w:rPr>
        <w:t xml:space="preserve"> we can command one action without affecting the others</w:t>
      </w:r>
      <w:r>
        <w:t>.</w:t>
      </w:r>
    </w:p>
    <w:p w14:paraId="7DBD34DD" w14:textId="77777777" w:rsidR="008532D2" w:rsidRDefault="008532D2" w:rsidP="002F3C92">
      <m:oMathPara>
        <m:oMath>
          <m:r>
            <w:rPr>
              <w:rFonts w:ascii="Cambria Math" w:hAnsi="Cambria Math"/>
            </w:rPr>
            <m:t>↓</m:t>
          </m:r>
        </m:oMath>
      </m:oMathPara>
    </w:p>
    <w:p w14:paraId="6048B88C" w14:textId="710CD28F" w:rsidR="00454551" w:rsidRDefault="00B776DA" w:rsidP="002F3C92">
      <w:r>
        <w:t>K</w:t>
      </w:r>
      <w:r w:rsidR="009659C4" w:rsidRPr="009659C4">
        <w:t>nowing this we can create three more feedback controllers one for roll pitch and yaw exactly the same way that we did for thrust</w:t>
      </w:r>
      <w:r>
        <w:t>.</w:t>
      </w:r>
      <w:r w:rsidR="009659C4" w:rsidRPr="009659C4">
        <w:t xml:space="preserve"> </w:t>
      </w:r>
      <w:r w:rsidR="000857FF">
        <w:t>T</w:t>
      </w:r>
      <w:r w:rsidR="009659C4" w:rsidRPr="009659C4">
        <w:t xml:space="preserve">he output of the plant </w:t>
      </w:r>
      <w:r w:rsidR="000857FF">
        <w:t xml:space="preserve">it becomes </w:t>
      </w:r>
      <w:r w:rsidR="009659C4" w:rsidRPr="009659C4">
        <w:t>more than just altitude</w:t>
      </w:r>
      <w:r w:rsidR="001A0105">
        <w:t xml:space="preserve">: so that </w:t>
      </w:r>
      <w:r w:rsidR="009659C4" w:rsidRPr="009659C4">
        <w:t xml:space="preserve">we're also going to need to measure or estimate the </w:t>
      </w:r>
      <w:r w:rsidR="009659C4" w:rsidRPr="001A0105">
        <w:rPr>
          <w:i/>
          <w:iCs/>
        </w:rPr>
        <w:t>roll</w:t>
      </w:r>
      <w:r w:rsidR="009659C4" w:rsidRPr="009659C4">
        <w:t xml:space="preserve"> </w:t>
      </w:r>
      <w:r w:rsidR="009659C4" w:rsidRPr="001A0105">
        <w:rPr>
          <w:i/>
          <w:iCs/>
        </w:rPr>
        <w:t>pitch</w:t>
      </w:r>
      <w:r w:rsidR="009659C4" w:rsidRPr="009659C4">
        <w:t xml:space="preserve"> and </w:t>
      </w:r>
      <w:r w:rsidR="009659C4" w:rsidRPr="001A0105">
        <w:rPr>
          <w:i/>
          <w:iCs/>
        </w:rPr>
        <w:t>yaw</w:t>
      </w:r>
      <w:r w:rsidR="009659C4" w:rsidRPr="009659C4">
        <w:t xml:space="preserve"> angles as well</w:t>
      </w:r>
      <w:r w:rsidR="001A0105">
        <w:t xml:space="preserve">. </w:t>
      </w:r>
    </w:p>
    <w:p w14:paraId="2059EA92" w14:textId="1F6A9D09" w:rsidR="00454551" w:rsidRDefault="00454551" w:rsidP="00454551">
      <w:pPr>
        <w:ind w:left="5580"/>
      </w:pPr>
      <w:r w:rsidRPr="00454551">
        <w:rPr>
          <w:noProof/>
        </w:rPr>
        <w:drawing>
          <wp:anchor distT="0" distB="0" distL="114300" distR="114300" simplePos="0" relativeHeight="251658259" behindDoc="1" locked="0" layoutInCell="1" allowOverlap="1" wp14:anchorId="73FF8BDD" wp14:editId="09531352">
            <wp:simplePos x="0" y="0"/>
            <wp:positionH relativeFrom="column">
              <wp:posOffset>-3175</wp:posOffset>
            </wp:positionH>
            <wp:positionV relativeFrom="paragraph">
              <wp:posOffset>14605</wp:posOffset>
            </wp:positionV>
            <wp:extent cx="3317875" cy="1510030"/>
            <wp:effectExtent l="0" t="0" r="0" b="1270"/>
            <wp:wrapTight wrapText="bothSides">
              <wp:wrapPolygon edited="0">
                <wp:start x="0" y="0"/>
                <wp:lineTo x="0" y="21437"/>
                <wp:lineTo x="21497" y="21437"/>
                <wp:lineTo x="21497" y="0"/>
                <wp:lineTo x="0" y="0"/>
              </wp:wrapPolygon>
            </wp:wrapTight>
            <wp:docPr id="309093287" name="Picture 309093287"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93287" name="Picture 1" descr="A diagram of a program&#10;&#10;Description automatically generated with medium confidence"/>
                    <pic:cNvPicPr/>
                  </pic:nvPicPr>
                  <pic:blipFill>
                    <a:blip r:embed="rId31"/>
                    <a:stretch>
                      <a:fillRect/>
                    </a:stretch>
                  </pic:blipFill>
                  <pic:spPr>
                    <a:xfrm>
                      <a:off x="0" y="0"/>
                      <a:ext cx="3317875" cy="1510030"/>
                    </a:xfrm>
                    <a:prstGeom prst="rect">
                      <a:avLst/>
                    </a:prstGeom>
                  </pic:spPr>
                </pic:pic>
              </a:graphicData>
            </a:graphic>
            <wp14:sizeRelH relativeFrom="margin">
              <wp14:pctWidth>0</wp14:pctWidth>
            </wp14:sizeRelH>
            <wp14:sizeRelV relativeFrom="margin">
              <wp14:pctHeight>0</wp14:pctHeight>
            </wp14:sizeRelV>
          </wp:anchor>
        </w:drawing>
      </w:r>
      <w:r>
        <w:t>W</w:t>
      </w:r>
      <w:r w:rsidR="009659C4" w:rsidRPr="009659C4">
        <w:t>e have four independent or decoupled controllers</w:t>
      </w:r>
      <w:r>
        <w:t>:</w:t>
      </w:r>
    </w:p>
    <w:p w14:paraId="38AA4FA1" w14:textId="77777777" w:rsidR="00454551" w:rsidRDefault="00454551" w:rsidP="00454551">
      <w:pPr>
        <w:pStyle w:val="ListParagraph"/>
        <w:numPr>
          <w:ilvl w:val="0"/>
          <w:numId w:val="16"/>
        </w:numPr>
        <w:ind w:left="5760" w:hanging="180"/>
      </w:pPr>
      <w:r>
        <w:t>O</w:t>
      </w:r>
      <w:r w:rsidR="009659C4" w:rsidRPr="009659C4">
        <w:t xml:space="preserve">ne for </w:t>
      </w:r>
      <w:r w:rsidR="009659C4" w:rsidRPr="00454551">
        <w:rPr>
          <w:b/>
          <w:bCs/>
        </w:rPr>
        <w:t xml:space="preserve">thrust which is really an </w:t>
      </w:r>
      <w:r w:rsidR="009659C4" w:rsidRPr="00454551">
        <w:rPr>
          <w:b/>
          <w:bCs/>
          <w:i/>
          <w:iCs/>
        </w:rPr>
        <w:t>altitude controller</w:t>
      </w:r>
      <w:r w:rsidR="009659C4" w:rsidRPr="009659C4">
        <w:t xml:space="preserve"> since we're claiming small role in pitch </w:t>
      </w:r>
      <w:proofErr w:type="gramStart"/>
      <w:r w:rsidR="009659C4" w:rsidRPr="009659C4">
        <w:t>angles</w:t>
      </w:r>
      <w:proofErr w:type="gramEnd"/>
      <w:r w:rsidR="009659C4" w:rsidRPr="009659C4">
        <w:t xml:space="preserve"> </w:t>
      </w:r>
    </w:p>
    <w:p w14:paraId="467D645C" w14:textId="77777777" w:rsidR="00454551" w:rsidRPr="00454551" w:rsidRDefault="00454551" w:rsidP="00454551">
      <w:pPr>
        <w:pStyle w:val="ListParagraph"/>
        <w:numPr>
          <w:ilvl w:val="0"/>
          <w:numId w:val="16"/>
        </w:numPr>
        <w:ind w:left="5760" w:hanging="180"/>
      </w:pPr>
      <w:r>
        <w:t>Then</w:t>
      </w:r>
      <w:r w:rsidR="009659C4" w:rsidRPr="009659C4">
        <w:t xml:space="preserve"> </w:t>
      </w:r>
      <w:r w:rsidR="009659C4" w:rsidRPr="00454551">
        <w:rPr>
          <w:b/>
          <w:bCs/>
        </w:rPr>
        <w:t>three controllers that are trying to zero degrees in roll pitch and yaw respectively</w:t>
      </w:r>
      <w:r>
        <w:rPr>
          <w:b/>
          <w:bCs/>
        </w:rPr>
        <w:t>.</w:t>
      </w:r>
    </w:p>
    <w:p w14:paraId="6F7FB409" w14:textId="77777777" w:rsidR="00454551" w:rsidRPr="00454551" w:rsidRDefault="00454551" w:rsidP="00454551">
      <w:pPr>
        <w:pStyle w:val="ListParagraph"/>
        <w:ind w:left="5760"/>
      </w:pPr>
    </w:p>
    <w:p w14:paraId="073C5EE7" w14:textId="77777777" w:rsidR="00310935" w:rsidRDefault="00454551" w:rsidP="00454551">
      <w:r>
        <w:t>T</w:t>
      </w:r>
      <w:r w:rsidR="009659C4" w:rsidRPr="009659C4">
        <w:t xml:space="preserve">his should maintain altitude and it should keep the drone </w:t>
      </w:r>
      <w:r w:rsidR="009659C4" w:rsidRPr="00310935">
        <w:rPr>
          <w:shd w:val="pct15" w:color="auto" w:fill="FFFFFF"/>
        </w:rPr>
        <w:t>facing forward</w:t>
      </w:r>
      <w:r w:rsidR="009659C4" w:rsidRPr="009659C4">
        <w:t xml:space="preserve"> </w:t>
      </w:r>
      <w:r w:rsidR="009659C4" w:rsidRPr="00310935">
        <w:rPr>
          <w:shd w:val="pct15" w:color="auto" w:fill="FFFFFF"/>
        </w:rPr>
        <w:t>and level</w:t>
      </w:r>
      <w:r w:rsidR="009659C4" w:rsidRPr="009659C4">
        <w:t xml:space="preserve"> with the ground now</w:t>
      </w:r>
      <w:r w:rsidR="00310935">
        <w:t>.</w:t>
      </w:r>
    </w:p>
    <w:p w14:paraId="650F78FD" w14:textId="77777777" w:rsidR="00310935" w:rsidRDefault="00310935" w:rsidP="00454551"/>
    <w:p w14:paraId="549CABA7" w14:textId="77777777" w:rsidR="00310935" w:rsidRDefault="00310935" w:rsidP="00454551"/>
    <w:p w14:paraId="43F6E053" w14:textId="77777777" w:rsidR="00310935" w:rsidRDefault="00310935" w:rsidP="00454551"/>
    <w:p w14:paraId="724EFF63" w14:textId="77777777" w:rsidR="00310935" w:rsidRDefault="00310935" w:rsidP="00454551"/>
    <w:p w14:paraId="652CA72F" w14:textId="77777777" w:rsidR="00310935" w:rsidRDefault="00310935" w:rsidP="00454551"/>
    <w:p w14:paraId="5D92D0EB" w14:textId="4CE06D1D" w:rsidR="00310935" w:rsidRDefault="00AC11C4" w:rsidP="00454551">
      <w:r w:rsidRPr="00124363">
        <w:rPr>
          <w:noProof/>
        </w:rPr>
        <w:lastRenderedPageBreak/>
        <w:drawing>
          <wp:anchor distT="0" distB="0" distL="114300" distR="114300" simplePos="0" relativeHeight="251658260" behindDoc="1" locked="0" layoutInCell="1" allowOverlap="1" wp14:anchorId="5327B93A" wp14:editId="69B251F7">
            <wp:simplePos x="0" y="0"/>
            <wp:positionH relativeFrom="column">
              <wp:posOffset>5142865</wp:posOffset>
            </wp:positionH>
            <wp:positionV relativeFrom="paragraph">
              <wp:posOffset>49</wp:posOffset>
            </wp:positionV>
            <wp:extent cx="1045845" cy="939800"/>
            <wp:effectExtent l="0" t="0" r="0" b="0"/>
            <wp:wrapTight wrapText="bothSides">
              <wp:wrapPolygon edited="0">
                <wp:start x="0" y="0"/>
                <wp:lineTo x="0" y="21308"/>
                <wp:lineTo x="21246" y="21308"/>
                <wp:lineTo x="21246" y="0"/>
                <wp:lineTo x="0" y="0"/>
              </wp:wrapPolygon>
            </wp:wrapTight>
            <wp:docPr id="1344037951" name="Picture 1344037951" descr="A drawing of a drone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7951" name="Picture 1" descr="A drawing of a drone and a diagram&#10;&#10;Description automatically generated"/>
                    <pic:cNvPicPr/>
                  </pic:nvPicPr>
                  <pic:blipFill rotWithShape="1">
                    <a:blip r:embed="rId32"/>
                    <a:srcRect l="20991" r="28367"/>
                    <a:stretch/>
                  </pic:blipFill>
                  <pic:spPr bwMode="auto">
                    <a:xfrm>
                      <a:off x="0" y="0"/>
                      <a:ext cx="1045845" cy="93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0935">
        <w:t xml:space="preserve">•• T, P, R and Y are not enough. </w:t>
      </w:r>
      <w:r w:rsidR="00974396">
        <w:t xml:space="preserve">We need a cascade </w:t>
      </w:r>
      <w:r w:rsidR="008F22E0">
        <w:t>control with an outer GROUND POSITION CONTROL.</w:t>
      </w:r>
    </w:p>
    <w:p w14:paraId="7960D9B9" w14:textId="29691081" w:rsidR="00CF567F" w:rsidRDefault="00310935" w:rsidP="00454551">
      <w:r>
        <w:t>T</w:t>
      </w:r>
      <w:r w:rsidR="009659C4" w:rsidRPr="009659C4">
        <w:t>his is obviously a better hover controller than our first one but again it's still not perfect</w:t>
      </w:r>
      <w:r w:rsidR="00CF567F">
        <w:t xml:space="preserve">. </w:t>
      </w:r>
    </w:p>
    <w:p w14:paraId="3D01C0B9" w14:textId="5173B1AE" w:rsidR="00DE7AC2" w:rsidRDefault="00F74C41" w:rsidP="00454551">
      <w:r w:rsidRPr="00AC11C4">
        <w:rPr>
          <w:noProof/>
        </w:rPr>
        <w:drawing>
          <wp:anchor distT="0" distB="0" distL="114300" distR="114300" simplePos="0" relativeHeight="251658261" behindDoc="1" locked="0" layoutInCell="1" allowOverlap="1" wp14:anchorId="62847CFF" wp14:editId="150F32AD">
            <wp:simplePos x="0" y="0"/>
            <wp:positionH relativeFrom="column">
              <wp:posOffset>4112407</wp:posOffset>
            </wp:positionH>
            <wp:positionV relativeFrom="paragraph">
              <wp:posOffset>646430</wp:posOffset>
            </wp:positionV>
            <wp:extent cx="2075815" cy="1149985"/>
            <wp:effectExtent l="0" t="0" r="0" b="5715"/>
            <wp:wrapTight wrapText="bothSides">
              <wp:wrapPolygon edited="0">
                <wp:start x="0" y="0"/>
                <wp:lineTo x="0" y="21469"/>
                <wp:lineTo x="21408" y="21469"/>
                <wp:lineTo x="21408" y="0"/>
                <wp:lineTo x="0" y="0"/>
              </wp:wrapPolygon>
            </wp:wrapTight>
            <wp:docPr id="396113300" name="Picture 396113300"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3300" name="Picture 1" descr="A black board with writing on it&#10;&#10;Description automatically generated"/>
                    <pic:cNvPicPr/>
                  </pic:nvPicPr>
                  <pic:blipFill>
                    <a:blip r:embed="rId33"/>
                    <a:stretch>
                      <a:fillRect/>
                    </a:stretch>
                  </pic:blipFill>
                  <pic:spPr>
                    <a:xfrm>
                      <a:off x="0" y="0"/>
                      <a:ext cx="2075815" cy="1149985"/>
                    </a:xfrm>
                    <a:prstGeom prst="rect">
                      <a:avLst/>
                    </a:prstGeom>
                  </pic:spPr>
                </pic:pic>
              </a:graphicData>
            </a:graphic>
            <wp14:sizeRelH relativeFrom="margin">
              <wp14:pctWidth>0</wp14:pctWidth>
            </wp14:sizeRelH>
            <wp14:sizeRelV relativeFrom="margin">
              <wp14:pctHeight>0</wp14:pctHeight>
            </wp14:sizeRelV>
          </wp:anchor>
        </w:drawing>
      </w:r>
      <w:r w:rsidR="00CF567F" w:rsidRPr="00CF567F">
        <w:t xml:space="preserve"> </w:t>
      </w:r>
      <w:r w:rsidR="00CF567F">
        <w:t>If our</w:t>
      </w:r>
      <w:r w:rsidR="009659C4" w:rsidRPr="009659C4">
        <w:t xml:space="preserve"> wind gust might initially introduce a little roll angle</w:t>
      </w:r>
      <w:r w:rsidR="00CF567F">
        <w:t xml:space="preserve">, </w:t>
      </w:r>
      <w:r w:rsidR="009659C4" w:rsidRPr="009659C4">
        <w:t>our roll controller will remove that error and get the drone back to level flight however for a very brief time during the roll the thrust vector is not straight up and therefore the drone will have moved horizontally a little bit</w:t>
      </w:r>
      <w:r w:rsidR="00B0313F">
        <w:t>.</w:t>
      </w:r>
      <w:r w:rsidR="00B0313F">
        <w:br/>
      </w:r>
      <w:r w:rsidR="00B0313F">
        <w:br/>
      </w:r>
      <w:r w:rsidR="00DE7AC2">
        <w:t>T</w:t>
      </w:r>
      <w:r w:rsidR="009659C4" w:rsidRPr="009659C4">
        <w:t>here's nothing in our control system architecture that will bring the drone back to its starting position</w:t>
      </w:r>
      <w:r w:rsidR="00DE7AC2">
        <w:t>.</w:t>
      </w:r>
      <w:r w:rsidR="001A77A1">
        <w:t xml:space="preserve"> </w:t>
      </w:r>
      <w:proofErr w:type="gramStart"/>
      <w:r w:rsidR="001A77A1">
        <w:t>So</w:t>
      </w:r>
      <w:proofErr w:type="gramEnd"/>
      <w:r w:rsidR="001A77A1">
        <w:t xml:space="preserve"> let’s improve it. </w:t>
      </w:r>
    </w:p>
    <w:p w14:paraId="4829312D" w14:textId="6242CEC4" w:rsidR="00CB04FE" w:rsidRDefault="001A77A1" w:rsidP="002D78C9">
      <w:r>
        <w:t>R</w:t>
      </w:r>
      <w:r w:rsidR="009659C4" w:rsidRPr="009659C4">
        <w:t xml:space="preserve">ole and pitch while hovering it's tempting to say that should be zero and that's how we set up this current version of the controller however </w:t>
      </w:r>
      <w:r w:rsidR="009659C4" w:rsidRPr="00CB04FE">
        <w:rPr>
          <w:b/>
          <w:bCs/>
        </w:rPr>
        <w:t>they may need to be nonzero in order to hover</w:t>
      </w:r>
      <w:r w:rsidR="009D565D">
        <w:t>.</w:t>
      </w:r>
      <w:r w:rsidR="009659C4" w:rsidRPr="009659C4">
        <w:t xml:space="preserve"> </w:t>
      </w:r>
      <w:r w:rsidR="009D565D">
        <w:t>F</w:t>
      </w:r>
      <w:r w:rsidR="009659C4" w:rsidRPr="009659C4">
        <w:t xml:space="preserve">or </w:t>
      </w:r>
      <w:proofErr w:type="gramStart"/>
      <w:r w:rsidR="009659C4" w:rsidRPr="009659C4">
        <w:t>example</w:t>
      </w:r>
      <w:proofErr w:type="gramEnd"/>
      <w:r w:rsidR="009659C4" w:rsidRPr="009659C4">
        <w:t xml:space="preserve"> if we want to hover in a strong constant wind then the drone will have to lean into the wind at some angle to maintain its ground position</w:t>
      </w:r>
      <w:r w:rsidR="009D565D">
        <w:t>.</w:t>
      </w:r>
    </w:p>
    <w:p w14:paraId="6ACF8B35" w14:textId="1FCC6308" w:rsidR="00A07D2B" w:rsidRDefault="009D565D" w:rsidP="00454551">
      <w:r>
        <w:t>S</w:t>
      </w:r>
      <w:r w:rsidR="009659C4" w:rsidRPr="009659C4">
        <w:t>o rather than specifying that we want level</w:t>
      </w:r>
      <w:r w:rsidR="00A07D2B">
        <w:t>led-</w:t>
      </w:r>
      <w:r w:rsidR="009659C4" w:rsidRPr="009659C4">
        <w:t xml:space="preserve">flight really what we need is a </w:t>
      </w:r>
      <w:r w:rsidR="00C159F9" w:rsidRPr="00F66338">
        <w:rPr>
          <w:b/>
          <w:bCs/>
          <w:highlight w:val="yellow"/>
        </w:rPr>
        <w:t>GROUND POSITION CONTROL</w:t>
      </w:r>
      <w:r w:rsidR="00A07D2B">
        <w:t xml:space="preserve">: so </w:t>
      </w:r>
      <w:r w:rsidR="009659C4" w:rsidRPr="009659C4">
        <w:t xml:space="preserve">something that will recognize when the drone is wandering off and make the necessary </w:t>
      </w:r>
      <w:r w:rsidR="00A07D2B">
        <w:t>c</w:t>
      </w:r>
      <w:r w:rsidR="009659C4" w:rsidRPr="009659C4">
        <w:t xml:space="preserve">orrections to bring it back to the reference point </w:t>
      </w:r>
      <w:proofErr w:type="gramStart"/>
      <w:r w:rsidR="009659C4" w:rsidRPr="009659C4">
        <w:t>x</w:t>
      </w:r>
      <w:r w:rsidR="00A07D2B">
        <w:t>,</w:t>
      </w:r>
      <w:r w:rsidR="009659C4" w:rsidRPr="009659C4">
        <w:t>y</w:t>
      </w:r>
      <w:r w:rsidR="00A07D2B">
        <w:t>.</w:t>
      </w:r>
      <w:proofErr w:type="gramEnd"/>
    </w:p>
    <w:p w14:paraId="586954A0" w14:textId="74395972" w:rsidR="00A901F6" w:rsidRDefault="00A07D2B" w:rsidP="00F74C41">
      <w:pPr>
        <w:ind w:left="900"/>
      </w:pPr>
      <w:r>
        <w:t>B</w:t>
      </w:r>
      <w:r w:rsidR="009659C4" w:rsidRPr="009659C4">
        <w:t>ut just because we don't want to pick specific role in pitch angles that doesn't mean that we don't need the roll in pitch controllers</w:t>
      </w:r>
      <w:r>
        <w:t>. R</w:t>
      </w:r>
      <w:r w:rsidR="009659C4" w:rsidRPr="009659C4">
        <w:t xml:space="preserve">emember that a quadcopter is </w:t>
      </w:r>
      <w:r w:rsidR="00A901F6">
        <w:t>an underactuated system, so to move</w:t>
      </w:r>
      <w:r w:rsidR="009659C4" w:rsidRPr="009659C4">
        <w:t xml:space="preserve"> forward</w:t>
      </w:r>
      <w:r w:rsidR="00A901F6">
        <w:t>/</w:t>
      </w:r>
      <w:r w:rsidR="009659C4" w:rsidRPr="009659C4">
        <w:t xml:space="preserve">backward </w:t>
      </w:r>
      <w:r w:rsidR="00A901F6">
        <w:t>it</w:t>
      </w:r>
      <w:r w:rsidR="009659C4" w:rsidRPr="009659C4">
        <w:t xml:space="preserve"> first </w:t>
      </w:r>
      <w:r w:rsidR="00A901F6">
        <w:t>rolls</w:t>
      </w:r>
      <w:r w:rsidR="009659C4" w:rsidRPr="009659C4">
        <w:t xml:space="preserve"> or </w:t>
      </w:r>
      <w:r w:rsidR="00A901F6">
        <w:t>pitches</w:t>
      </w:r>
      <w:r w:rsidR="009659C4" w:rsidRPr="009659C4">
        <w:t xml:space="preserve"> into the desired direction of travel</w:t>
      </w:r>
      <w:r w:rsidR="00A901F6">
        <w:t xml:space="preserve">. </w:t>
      </w:r>
      <w:r w:rsidR="00A901F6" w:rsidRPr="00A901F6">
        <w:rPr>
          <w:u w:val="single"/>
        </w:rPr>
        <w:t>So that</w:t>
      </w:r>
      <w:r w:rsidR="009659C4" w:rsidRPr="00A901F6">
        <w:rPr>
          <w:u w:val="single"/>
        </w:rPr>
        <w:t xml:space="preserve"> our control system needs to couple position errors with roll and pitch</w:t>
      </w:r>
      <w:r w:rsidR="00A901F6">
        <w:t xml:space="preserve">. </w:t>
      </w:r>
    </w:p>
    <w:p w14:paraId="05F75E97" w14:textId="18607961" w:rsidR="00F74C41" w:rsidRDefault="00F74C41" w:rsidP="006A0203"/>
    <w:p w14:paraId="427E364D" w14:textId="60E6A5EB" w:rsidR="007B6D0C" w:rsidRDefault="00090801" w:rsidP="006A0203">
      <w:r w:rsidRPr="00090801">
        <w:rPr>
          <w:noProof/>
        </w:rPr>
        <w:drawing>
          <wp:anchor distT="0" distB="0" distL="114300" distR="114300" simplePos="0" relativeHeight="251658265" behindDoc="0" locked="0" layoutInCell="1" allowOverlap="1" wp14:anchorId="568081FA" wp14:editId="549CB3CD">
            <wp:simplePos x="0" y="0"/>
            <wp:positionH relativeFrom="column">
              <wp:posOffset>1139434</wp:posOffset>
            </wp:positionH>
            <wp:positionV relativeFrom="paragraph">
              <wp:posOffset>424180</wp:posOffset>
            </wp:positionV>
            <wp:extent cx="4340225" cy="2379345"/>
            <wp:effectExtent l="0" t="0" r="3175" b="0"/>
            <wp:wrapTopAndBottom/>
            <wp:docPr id="1471184725" name="Picture 147118472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84725" name="Picture 1" descr="A diagram of a computer system&#10;&#10;Description automatically generated"/>
                    <pic:cNvPicPr/>
                  </pic:nvPicPr>
                  <pic:blipFill>
                    <a:blip r:embed="rId34"/>
                    <a:stretch>
                      <a:fillRect/>
                    </a:stretch>
                  </pic:blipFill>
                  <pic:spPr>
                    <a:xfrm>
                      <a:off x="0" y="0"/>
                      <a:ext cx="4340225" cy="2379345"/>
                    </a:xfrm>
                    <a:prstGeom prst="rect">
                      <a:avLst/>
                    </a:prstGeom>
                  </pic:spPr>
                </pic:pic>
              </a:graphicData>
            </a:graphic>
            <wp14:sizeRelH relativeFrom="margin">
              <wp14:pctWidth>0</wp14:pctWidth>
            </wp14:sizeRelH>
            <wp14:sizeRelV relativeFrom="margin">
              <wp14:pctHeight>0</wp14:pctHeight>
            </wp14:sizeRelV>
          </wp:anchor>
        </w:drawing>
      </w:r>
      <w:r w:rsidR="006A0203">
        <w:t>We can solve this problem by feeding back that</w:t>
      </w:r>
      <w:r w:rsidR="009659C4" w:rsidRPr="009659C4">
        <w:t xml:space="preserve"> drones measured XY position and compare it to the reference to get the </w:t>
      </w:r>
      <w:r w:rsidR="009659C4" w:rsidRPr="003B7ACE">
        <w:rPr>
          <w:i/>
          <w:iCs/>
        </w:rPr>
        <w:t>position error</w:t>
      </w:r>
      <w:r w:rsidR="00F1709A">
        <w:t>. F</w:t>
      </w:r>
      <w:r w:rsidR="009659C4" w:rsidRPr="009659C4">
        <w:t>or now</w:t>
      </w:r>
      <w:r w:rsidR="003B7ACE">
        <w:t>, let’s</w:t>
      </w:r>
      <w:r w:rsidR="009659C4" w:rsidRPr="009659C4">
        <w:t xml:space="preserve"> say that the reference position is zero</w:t>
      </w:r>
      <w:r w:rsidR="00F1709A">
        <w:t xml:space="preserve">, in </w:t>
      </w:r>
      <w:r w:rsidR="009659C4" w:rsidRPr="009659C4">
        <w:t>this way our controller will cause the drone to hover right above the take-off point</w:t>
      </w:r>
      <w:r w:rsidR="00F1709A">
        <w:t xml:space="preserve">. </w:t>
      </w:r>
    </w:p>
    <w:p w14:paraId="4697AF15" w14:textId="05B9D85A" w:rsidR="003B354A" w:rsidRDefault="007B6D0C" w:rsidP="006A0203">
      <w:r>
        <w:t>N</w:t>
      </w:r>
      <w:r w:rsidR="009659C4" w:rsidRPr="009659C4">
        <w:t xml:space="preserve">ow our position controller takes the </w:t>
      </w:r>
      <w:r w:rsidR="009659C4" w:rsidRPr="000B5C15">
        <w:rPr>
          <w:b/>
          <w:bCs/>
        </w:rPr>
        <w:t>position error</w:t>
      </w:r>
      <w:r w:rsidR="009659C4" w:rsidRPr="009659C4">
        <w:t xml:space="preserve"> as an input and then outputs </w:t>
      </w:r>
      <w:r w:rsidR="009659C4" w:rsidRPr="000B5C15">
        <w:rPr>
          <w:b/>
          <w:bCs/>
        </w:rPr>
        <w:t>roll and pitch angles</w:t>
      </w:r>
      <w:r w:rsidR="00924C18">
        <w:rPr>
          <w:b/>
          <w:bCs/>
        </w:rPr>
        <w:t xml:space="preserve">. </w:t>
      </w:r>
      <w:r w:rsidR="00924C18">
        <w:t xml:space="preserve">These will be </w:t>
      </w:r>
      <w:r w:rsidR="009659C4" w:rsidRPr="009659C4">
        <w:t xml:space="preserve">the reference angles that </w:t>
      </w:r>
      <w:r w:rsidR="003454A9">
        <w:t xml:space="preserve">ROLL and PITCH </w:t>
      </w:r>
      <w:r w:rsidR="009659C4" w:rsidRPr="009659C4">
        <w:t xml:space="preserve">controllers </w:t>
      </w:r>
      <w:r w:rsidR="003454A9">
        <w:t xml:space="preserve">in the inner loop </w:t>
      </w:r>
      <w:r w:rsidR="00924C18">
        <w:t>must try</w:t>
      </w:r>
      <w:r w:rsidR="009659C4" w:rsidRPr="009659C4">
        <w:t xml:space="preserve"> to follow</w:t>
      </w:r>
      <w:r w:rsidR="00924C18">
        <w:t xml:space="preserve">. </w:t>
      </w:r>
      <w:r w:rsidR="003454A9">
        <w:t xml:space="preserve"> </w:t>
      </w:r>
      <w:r w:rsidR="003454A9">
        <w:br/>
      </w:r>
      <w:r w:rsidR="003B354A">
        <w:t xml:space="preserve">In </w:t>
      </w:r>
      <w:r w:rsidR="009659C4" w:rsidRPr="009659C4">
        <w:t xml:space="preserve">this way the </w:t>
      </w:r>
      <w:r w:rsidR="009659C4" w:rsidRPr="003B354A">
        <w:rPr>
          <w:u w:val="single"/>
        </w:rPr>
        <w:t>position controller is the outer loop</w:t>
      </w:r>
      <w:r w:rsidR="009659C4" w:rsidRPr="009659C4">
        <w:t xml:space="preserve"> and it's </w:t>
      </w:r>
      <w:r w:rsidR="009659C4" w:rsidRPr="003B354A">
        <w:rPr>
          <w:u w:val="single"/>
        </w:rPr>
        <w:t>generating the reference commands for the inner loop roll and pitch controllers</w:t>
      </w:r>
      <w:r w:rsidR="003B354A" w:rsidRPr="003B354A">
        <w:t xml:space="preserve">: </w:t>
      </w:r>
      <w:r w:rsidR="009659C4" w:rsidRPr="009659C4">
        <w:t>these are cascaded loops</w:t>
      </w:r>
      <w:r w:rsidR="003B354A">
        <w:t xml:space="preserve">. </w:t>
      </w:r>
      <w:r w:rsidR="003B354A">
        <w:tab/>
      </w:r>
      <w:r w:rsidR="003B354A">
        <w:tab/>
      </w:r>
      <w:r w:rsidR="003B354A">
        <w:tab/>
      </w:r>
      <w:r w:rsidR="003B354A">
        <w:tab/>
      </w:r>
      <w:r w:rsidR="003B354A">
        <w:tab/>
      </w:r>
      <w:r w:rsidR="003B354A">
        <w:tab/>
        <w:t>[</w:t>
      </w:r>
      <w:r w:rsidR="003B354A">
        <w:rPr>
          <w:rFonts w:hint="eastAsia"/>
        </w:rPr>
        <w:t>→</w:t>
      </w:r>
      <w:r w:rsidR="003B354A">
        <w:t xml:space="preserve">  </w:t>
      </w:r>
      <w:r w:rsidR="003B354A" w:rsidRPr="00863C7C">
        <w:rPr>
          <w:i/>
          <w:iCs/>
          <w:color w:val="2683C6" w:themeColor="accent2"/>
        </w:rPr>
        <w:t xml:space="preserve">CASCADE </w:t>
      </w:r>
      <w:r w:rsidR="005148B6">
        <w:rPr>
          <w:i/>
          <w:iCs/>
          <w:color w:val="2683C6" w:themeColor="accent2"/>
        </w:rPr>
        <w:t xml:space="preserve">PIDs </w:t>
      </w:r>
      <w:r w:rsidR="003B354A" w:rsidRPr="00863C7C">
        <w:rPr>
          <w:i/>
          <w:iCs/>
          <w:color w:val="2683C6" w:themeColor="accent2"/>
        </w:rPr>
        <w:t>CONTROL GENERATED</w:t>
      </w:r>
      <w:r w:rsidR="003B354A" w:rsidRPr="00863C7C">
        <w:rPr>
          <w:color w:val="2683C6" w:themeColor="accent2"/>
        </w:rPr>
        <w:t xml:space="preserve"> </w:t>
      </w:r>
      <w:r w:rsidR="003B354A">
        <w:t>]</w:t>
      </w:r>
    </w:p>
    <w:p w14:paraId="75A076C8" w14:textId="5D9251D2" w:rsidR="00EF0999" w:rsidRDefault="009659C4" w:rsidP="006A0203">
      <w:r w:rsidRPr="009659C4">
        <w:t xml:space="preserve"> </w:t>
      </w:r>
    </w:p>
    <w:p w14:paraId="453D1B4C" w14:textId="7E41F3C4" w:rsidR="007E10F9" w:rsidRDefault="00B06765" w:rsidP="006A0203">
      <w:r w:rsidRPr="00974396">
        <w:rPr>
          <w:b/>
          <w:bCs/>
          <w:noProof/>
        </w:rPr>
        <w:drawing>
          <wp:anchor distT="0" distB="0" distL="114300" distR="114300" simplePos="0" relativeHeight="251658262" behindDoc="1" locked="0" layoutInCell="1" allowOverlap="1" wp14:anchorId="7C0CACEE" wp14:editId="3CA0F0AE">
            <wp:simplePos x="0" y="0"/>
            <wp:positionH relativeFrom="margin">
              <wp:posOffset>4425266</wp:posOffset>
            </wp:positionH>
            <wp:positionV relativeFrom="margin">
              <wp:posOffset>6743358</wp:posOffset>
            </wp:positionV>
            <wp:extent cx="1725295" cy="955675"/>
            <wp:effectExtent l="0" t="0" r="1905" b="0"/>
            <wp:wrapSquare wrapText="bothSides"/>
            <wp:docPr id="978786815" name="Picture 978786815" descr="A drawing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86815" name="Picture 1" descr="A drawing of a drone&#10;&#10;Description automatically generated"/>
                    <pic:cNvPicPr/>
                  </pic:nvPicPr>
                  <pic:blipFill>
                    <a:blip r:embed="rId35"/>
                    <a:stretch>
                      <a:fillRect/>
                    </a:stretch>
                  </pic:blipFill>
                  <pic:spPr>
                    <a:xfrm>
                      <a:off x="0" y="0"/>
                      <a:ext cx="1725295" cy="955675"/>
                    </a:xfrm>
                    <a:prstGeom prst="rect">
                      <a:avLst/>
                    </a:prstGeom>
                  </pic:spPr>
                </pic:pic>
              </a:graphicData>
            </a:graphic>
            <wp14:sizeRelH relativeFrom="margin">
              <wp14:pctWidth>0</wp14:pctWidth>
            </wp14:sizeRelH>
            <wp14:sizeRelV relativeFrom="margin">
              <wp14:pctHeight>0</wp14:pctHeight>
            </wp14:sizeRelV>
          </wp:anchor>
        </w:drawing>
      </w:r>
      <w:r w:rsidR="00974396">
        <w:rPr>
          <w:b/>
          <w:bCs/>
        </w:rPr>
        <w:t>••• </w:t>
      </w:r>
      <w:r w:rsidR="007E10F9" w:rsidRPr="00974396">
        <w:rPr>
          <w:b/>
          <w:bCs/>
        </w:rPr>
        <w:t>NOTE</w:t>
      </w:r>
      <w:r w:rsidR="007E10F9">
        <w:t>: T</w:t>
      </w:r>
      <w:r w:rsidR="009659C4" w:rsidRPr="009659C4">
        <w:t xml:space="preserve">he </w:t>
      </w:r>
      <w:r w:rsidR="009659C4" w:rsidRPr="007E10F9">
        <w:rPr>
          <w:b/>
          <w:bCs/>
        </w:rPr>
        <w:t>measured yaw angle also feeds into the position controller</w:t>
      </w:r>
    </w:p>
    <w:p w14:paraId="4A5AE304" w14:textId="77777777" w:rsidR="00264976" w:rsidRDefault="007E10F9" w:rsidP="006A0203">
      <w:r>
        <w:t>T</w:t>
      </w:r>
      <w:r w:rsidR="009659C4" w:rsidRPr="009659C4">
        <w:t xml:space="preserve">he reason very is that the </w:t>
      </w:r>
      <w:r w:rsidR="009659C4" w:rsidRPr="00B06765">
        <w:rPr>
          <w:u w:val="single"/>
        </w:rPr>
        <w:t>XY position error is relative to the world reference frame</w:t>
      </w:r>
      <w:r w:rsidR="007D5E90">
        <w:t>,</w:t>
      </w:r>
      <w:r w:rsidR="009659C4" w:rsidRPr="009659C4">
        <w:t xml:space="preserve"> whereas </w:t>
      </w:r>
      <w:r w:rsidR="009659C4" w:rsidRPr="00B06765">
        <w:rPr>
          <w:u w:val="single"/>
        </w:rPr>
        <w:t>roll and pitch are relative to the body of the drone</w:t>
      </w:r>
      <w:r w:rsidR="007D5E90">
        <w:t xml:space="preserve">. </w:t>
      </w:r>
    </w:p>
    <w:p w14:paraId="7DF5EA00" w14:textId="77777777" w:rsidR="00972F14" w:rsidRDefault="0087079C" w:rsidP="00485094">
      <w:pPr>
        <w:pStyle w:val="ListParagraph"/>
        <w:numPr>
          <w:ilvl w:val="0"/>
          <w:numId w:val="16"/>
        </w:numPr>
      </w:pPr>
      <w:r w:rsidRPr="0087079C">
        <w:rPr>
          <w:noProof/>
        </w:rPr>
        <w:drawing>
          <wp:anchor distT="0" distB="0" distL="114300" distR="114300" simplePos="0" relativeHeight="251658263" behindDoc="1" locked="0" layoutInCell="1" allowOverlap="1" wp14:anchorId="0F065E96" wp14:editId="7D74B0F1">
            <wp:simplePos x="0" y="0"/>
            <wp:positionH relativeFrom="column">
              <wp:posOffset>4412615</wp:posOffset>
            </wp:positionH>
            <wp:positionV relativeFrom="paragraph">
              <wp:posOffset>549275</wp:posOffset>
            </wp:positionV>
            <wp:extent cx="1777365" cy="974090"/>
            <wp:effectExtent l="0" t="0" r="635" b="3810"/>
            <wp:wrapTight wrapText="bothSides">
              <wp:wrapPolygon edited="0">
                <wp:start x="0" y="0"/>
                <wp:lineTo x="0" y="21403"/>
                <wp:lineTo x="21453" y="21403"/>
                <wp:lineTo x="21453" y="0"/>
                <wp:lineTo x="0" y="0"/>
              </wp:wrapPolygon>
            </wp:wrapTight>
            <wp:docPr id="880463527" name="Picture 880463527" descr="A drawing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3527" name="Picture 1" descr="A drawing of a drone&#10;&#10;Description automatically generated"/>
                    <pic:cNvPicPr/>
                  </pic:nvPicPr>
                  <pic:blipFill>
                    <a:blip r:embed="rId36"/>
                    <a:stretch>
                      <a:fillRect/>
                    </a:stretch>
                  </pic:blipFill>
                  <pic:spPr>
                    <a:xfrm>
                      <a:off x="0" y="0"/>
                      <a:ext cx="1777365" cy="974090"/>
                    </a:xfrm>
                    <a:prstGeom prst="rect">
                      <a:avLst/>
                    </a:prstGeom>
                  </pic:spPr>
                </pic:pic>
              </a:graphicData>
            </a:graphic>
            <wp14:sizeRelH relativeFrom="margin">
              <wp14:pctWidth>0</wp14:pctWidth>
            </wp14:sizeRelH>
            <wp14:sizeRelV relativeFrom="margin">
              <wp14:pctHeight>0</wp14:pctHeight>
            </wp14:sizeRelV>
          </wp:anchor>
        </w:drawing>
      </w:r>
      <w:r w:rsidR="00972F14">
        <w:t>This means that PITCH</w:t>
      </w:r>
      <w:r w:rsidR="009659C4" w:rsidRPr="009659C4">
        <w:t xml:space="preserve"> doesn't always </w:t>
      </w:r>
      <w:r w:rsidR="00485094">
        <w:t>allow</w:t>
      </w:r>
      <w:r w:rsidR="009659C4" w:rsidRPr="009659C4">
        <w:t xml:space="preserve"> the </w:t>
      </w:r>
      <w:r w:rsidR="00485094">
        <w:t xml:space="preserve">underactuated </w:t>
      </w:r>
      <w:r w:rsidR="009659C4" w:rsidRPr="009659C4">
        <w:t xml:space="preserve">drone </w:t>
      </w:r>
      <w:r w:rsidR="00485094">
        <w:t xml:space="preserve">motion </w:t>
      </w:r>
      <w:r w:rsidR="009659C4" w:rsidRPr="009659C4">
        <w:t xml:space="preserve">in the </w:t>
      </w:r>
      <w:r w:rsidR="00264976">
        <w:t>X</w:t>
      </w:r>
      <w:r w:rsidR="009659C4" w:rsidRPr="009659C4">
        <w:t xml:space="preserve">-world direction and </w:t>
      </w:r>
      <w:r w:rsidR="00972F14">
        <w:t>ROLL</w:t>
      </w:r>
      <w:r w:rsidR="009659C4" w:rsidRPr="009659C4">
        <w:t xml:space="preserve"> doesn't always move the drone in the Y world direction</w:t>
      </w:r>
      <w:r w:rsidR="00485094">
        <w:t xml:space="preserve">. </w:t>
      </w:r>
      <w:r w:rsidR="00972F14">
        <w:br/>
      </w:r>
      <w:r w:rsidR="00485094">
        <w:t>I</w:t>
      </w:r>
      <w:r w:rsidR="009659C4" w:rsidRPr="009659C4">
        <w:t xml:space="preserve">t depends on how the drone is rotated </w:t>
      </w:r>
      <w:r w:rsidR="00485094">
        <w:t>(the</w:t>
      </w:r>
      <w:r w:rsidR="009659C4" w:rsidRPr="009659C4">
        <w:t xml:space="preserve"> yaw angle</w:t>
      </w:r>
      <w:r w:rsidR="00485094">
        <w:t>)</w:t>
      </w:r>
      <w:r w:rsidR="009659C4" w:rsidRPr="009659C4">
        <w:t xml:space="preserve"> </w:t>
      </w:r>
    </w:p>
    <w:p w14:paraId="5B917C06" w14:textId="05D60724" w:rsidR="00972F14" w:rsidRDefault="0087079C" w:rsidP="00485094">
      <w:pPr>
        <w:pStyle w:val="ListParagraph"/>
        <w:numPr>
          <w:ilvl w:val="0"/>
          <w:numId w:val="16"/>
        </w:numPr>
      </w:pPr>
      <w:proofErr w:type="gramStart"/>
      <w:r>
        <w:t>S</w:t>
      </w:r>
      <w:r w:rsidR="009659C4" w:rsidRPr="009659C4">
        <w:t>o</w:t>
      </w:r>
      <w:proofErr w:type="gramEnd"/>
      <w:r w:rsidR="009659C4" w:rsidRPr="009659C4">
        <w:t xml:space="preserve"> if we need to move the drone to a very specific spot in the room</w:t>
      </w:r>
      <w:r>
        <w:t xml:space="preserve"> (green spot in the picture), </w:t>
      </w:r>
      <w:r w:rsidR="009659C4" w:rsidRPr="009659C4">
        <w:t xml:space="preserve">it needs to know </w:t>
      </w:r>
      <w:r>
        <w:t>YAW</w:t>
      </w:r>
      <w:r w:rsidR="009659C4" w:rsidRPr="009659C4">
        <w:t xml:space="preserve"> in order to determine whether </w:t>
      </w:r>
      <w:r>
        <w:t>ROLL, PITCH or</w:t>
      </w:r>
      <w:r w:rsidR="009659C4" w:rsidRPr="009659C4">
        <w:t xml:space="preserve"> some </w:t>
      </w:r>
      <w:r>
        <w:t>COMBINATION</w:t>
      </w:r>
      <w:r w:rsidR="009659C4" w:rsidRPr="009659C4">
        <w:t xml:space="preserve"> of the two is needed to achieve that</w:t>
      </w:r>
      <w:r w:rsidR="00972F14">
        <w:t xml:space="preserve">. </w:t>
      </w:r>
      <w:r w:rsidR="00972F14">
        <w:br/>
      </w:r>
    </w:p>
    <w:p w14:paraId="3998434B" w14:textId="77777777" w:rsidR="00972F14" w:rsidRDefault="00972F14" w:rsidP="00972F14">
      <w:proofErr w:type="gramStart"/>
      <w:r>
        <w:t>S</w:t>
      </w:r>
      <w:r w:rsidR="009659C4" w:rsidRPr="009659C4">
        <w:t>o</w:t>
      </w:r>
      <w:proofErr w:type="gramEnd"/>
      <w:r w:rsidR="009659C4" w:rsidRPr="009659C4">
        <w:t xml:space="preserve"> our position controller uses </w:t>
      </w:r>
      <w:r>
        <w:t>YAW</w:t>
      </w:r>
      <w:r w:rsidR="009659C4" w:rsidRPr="009659C4">
        <w:t xml:space="preserve"> to convert between the </w:t>
      </w:r>
      <w:r w:rsidR="009659C4" w:rsidRPr="00972F14">
        <w:rPr>
          <w:u w:val="single"/>
        </w:rPr>
        <w:t>world XY frame</w:t>
      </w:r>
      <w:r w:rsidR="009659C4" w:rsidRPr="009659C4">
        <w:t xml:space="preserve"> and the </w:t>
      </w:r>
      <w:r w:rsidR="009659C4" w:rsidRPr="00972F14">
        <w:rPr>
          <w:u w:val="single"/>
        </w:rPr>
        <w:t>body XY frame</w:t>
      </w:r>
      <w:r>
        <w:t xml:space="preserve">. </w:t>
      </w:r>
    </w:p>
    <w:p w14:paraId="23B16583" w14:textId="77777777" w:rsidR="00972F14" w:rsidRDefault="00972F14" w:rsidP="00972F14"/>
    <w:p w14:paraId="20E1C00B" w14:textId="77777777" w:rsidR="00090801" w:rsidRDefault="00090801" w:rsidP="00972F14"/>
    <w:p w14:paraId="07B79AB3" w14:textId="7EF436F6" w:rsidR="00944D13" w:rsidRDefault="00090801" w:rsidP="00944D13">
      <w:pPr>
        <w:pStyle w:val="Heading4"/>
      </w:pPr>
      <w:bookmarkStart w:id="4" w:name="_Toc150169686"/>
      <w:r>
        <w:lastRenderedPageBreak/>
        <w:t>#</w:t>
      </w:r>
      <w:r w:rsidRPr="00944D13">
        <w:t>Exercise</w:t>
      </w:r>
      <w:r w:rsidR="00863C7C">
        <w:t xml:space="preserve">: how does it </w:t>
      </w:r>
      <w:r w:rsidR="009659C4" w:rsidRPr="009659C4">
        <w:t>maintain position and altitude</w:t>
      </w:r>
      <w:r w:rsidR="00863C7C">
        <w:t>?</w:t>
      </w:r>
      <w:bookmarkEnd w:id="4"/>
    </w:p>
    <w:p w14:paraId="30099106" w14:textId="10036F48" w:rsidR="009A358B" w:rsidRDefault="00090801" w:rsidP="00972F14">
      <w:pPr>
        <w:pStyle w:val="ListParagraph"/>
        <w:numPr>
          <w:ilvl w:val="0"/>
          <w:numId w:val="16"/>
        </w:numPr>
      </w:pPr>
      <w:r>
        <w:t>L</w:t>
      </w:r>
      <w:r w:rsidR="009659C4" w:rsidRPr="009659C4">
        <w:t>et's say that the drone is flying level at the correct altitude but a little too far left of where it took off</w:t>
      </w:r>
      <w:r w:rsidR="009A358B">
        <w:t xml:space="preserve">. </w:t>
      </w:r>
      <w:r w:rsidR="00944D13">
        <w:br/>
      </w:r>
      <w:r w:rsidR="009659C4" w:rsidRPr="009659C4">
        <w:t xml:space="preserve"> </w:t>
      </w:r>
    </w:p>
    <w:p w14:paraId="3AC392F6" w14:textId="0B95E1C8" w:rsidR="00BB76A9" w:rsidRDefault="00BB76A9" w:rsidP="00A31380">
      <w:pPr>
        <w:pStyle w:val="ListParagraph"/>
        <w:numPr>
          <w:ilvl w:val="0"/>
          <w:numId w:val="16"/>
        </w:numPr>
        <w:sectPr w:rsidR="00BB76A9" w:rsidSect="00195DEA">
          <w:type w:val="continuous"/>
          <w:pgSz w:w="11906" w:h="16838"/>
          <w:pgMar w:top="1440" w:right="1080" w:bottom="1440" w:left="1080" w:header="708" w:footer="708" w:gutter="0"/>
          <w:cols w:space="708"/>
          <w:docGrid w:linePitch="360"/>
        </w:sectPr>
      </w:pPr>
    </w:p>
    <w:p w14:paraId="7B08CA18" w14:textId="157A34B3" w:rsidR="002C53F8" w:rsidRPr="00CF4207" w:rsidRDefault="00AC3118" w:rsidP="00BB76A9">
      <w:pPr>
        <w:rPr>
          <w:sz w:val="15"/>
          <w:szCs w:val="15"/>
        </w:rPr>
      </w:pPr>
      <w:r w:rsidRPr="00CF4207">
        <w:rPr>
          <w:noProof/>
          <w:sz w:val="15"/>
          <w:szCs w:val="15"/>
        </w:rPr>
        <w:drawing>
          <wp:anchor distT="0" distB="0" distL="114300" distR="114300" simplePos="0" relativeHeight="251658264" behindDoc="0" locked="0" layoutInCell="1" allowOverlap="1" wp14:anchorId="41CE9F19" wp14:editId="0625463D">
            <wp:simplePos x="0" y="0"/>
            <wp:positionH relativeFrom="column">
              <wp:posOffset>-3495</wp:posOffset>
            </wp:positionH>
            <wp:positionV relativeFrom="paragraph">
              <wp:posOffset>1539505</wp:posOffset>
            </wp:positionV>
            <wp:extent cx="1111885" cy="609600"/>
            <wp:effectExtent l="0" t="0" r="5715" b="0"/>
            <wp:wrapTopAndBottom/>
            <wp:docPr id="1423718583" name="Picture 142371858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18583" name="Picture 1" descr="A diagram of a computer&#10;&#10;Description automatically generated"/>
                    <pic:cNvPicPr/>
                  </pic:nvPicPr>
                  <pic:blipFill>
                    <a:blip r:embed="rId37"/>
                    <a:stretch>
                      <a:fillRect/>
                    </a:stretch>
                  </pic:blipFill>
                  <pic:spPr>
                    <a:xfrm>
                      <a:off x="0" y="0"/>
                      <a:ext cx="1111885" cy="609600"/>
                    </a:xfrm>
                    <a:prstGeom prst="rect">
                      <a:avLst/>
                    </a:prstGeom>
                  </pic:spPr>
                </pic:pic>
              </a:graphicData>
            </a:graphic>
            <wp14:sizeRelH relativeFrom="margin">
              <wp14:pctWidth>0</wp14:pctWidth>
            </wp14:sizeRelH>
            <wp14:sizeRelV relativeFrom="margin">
              <wp14:pctHeight>0</wp14:pctHeight>
            </wp14:sizeRelV>
          </wp:anchor>
        </w:drawing>
      </w:r>
      <w:r w:rsidR="009A358B" w:rsidRPr="00CF4207">
        <w:rPr>
          <w:sz w:val="15"/>
          <w:szCs w:val="15"/>
        </w:rPr>
        <w:t>T</w:t>
      </w:r>
      <w:r w:rsidR="009659C4" w:rsidRPr="00CF4207">
        <w:rPr>
          <w:sz w:val="15"/>
          <w:szCs w:val="15"/>
        </w:rPr>
        <w:t xml:space="preserve">his will result in a position error that feeds into the </w:t>
      </w:r>
      <w:r w:rsidR="00CF4207">
        <w:rPr>
          <w:sz w:val="15"/>
          <w:szCs w:val="15"/>
        </w:rPr>
        <w:t>POSITION CONTROL</w:t>
      </w:r>
      <w:r w:rsidR="009A358B" w:rsidRPr="00CF4207">
        <w:rPr>
          <w:sz w:val="15"/>
          <w:szCs w:val="15"/>
        </w:rPr>
        <w:t xml:space="preserve">. </w:t>
      </w:r>
      <w:r>
        <w:rPr>
          <w:sz w:val="15"/>
          <w:szCs w:val="15"/>
        </w:rPr>
        <w:br/>
      </w:r>
      <w:r w:rsidR="00CF4207">
        <w:rPr>
          <w:sz w:val="15"/>
          <w:szCs w:val="15"/>
        </w:rPr>
        <w:t xml:space="preserve">The YAW angle will be used to be </w:t>
      </w:r>
      <w:r>
        <w:rPr>
          <w:sz w:val="15"/>
          <w:szCs w:val="15"/>
        </w:rPr>
        <w:t xml:space="preserve">aware of the body/ground relative position. </w:t>
      </w:r>
      <w:r w:rsidR="00A31380" w:rsidRPr="00CF4207">
        <w:rPr>
          <w:sz w:val="15"/>
          <w:szCs w:val="15"/>
        </w:rPr>
        <w:br/>
      </w:r>
      <w:r w:rsidR="009A358B" w:rsidRPr="00CF4207">
        <w:rPr>
          <w:sz w:val="15"/>
          <w:szCs w:val="15"/>
        </w:rPr>
        <w:t>T</w:t>
      </w:r>
      <w:r w:rsidR="009659C4" w:rsidRPr="00CF4207">
        <w:rPr>
          <w:sz w:val="15"/>
          <w:szCs w:val="15"/>
        </w:rPr>
        <w:t xml:space="preserve">he proportional part of the controller will multiply that error by a constant which will request that the drone roll to the right </w:t>
      </w:r>
      <w:r w:rsidR="002C53F8" w:rsidRPr="00CF4207">
        <w:rPr>
          <w:sz w:val="15"/>
          <w:szCs w:val="15"/>
        </w:rPr>
        <w:t xml:space="preserve">by a certain angle. </w:t>
      </w:r>
      <w:r>
        <w:rPr>
          <w:sz w:val="15"/>
          <w:szCs w:val="15"/>
        </w:rPr>
        <w:br w:type="column"/>
      </w:r>
      <w:r w:rsidR="002C53F8" w:rsidRPr="00CF4207">
        <w:rPr>
          <w:sz w:val="15"/>
          <w:szCs w:val="15"/>
        </w:rPr>
        <w:t>T</w:t>
      </w:r>
      <w:r w:rsidR="009659C4" w:rsidRPr="00CF4207">
        <w:rPr>
          <w:sz w:val="15"/>
          <w:szCs w:val="15"/>
        </w:rPr>
        <w:t>he role controller will see that there is a roll error because the drone is still</w:t>
      </w:r>
      <w:r w:rsidR="0087079C" w:rsidRPr="00CF4207">
        <w:rPr>
          <w:noProof/>
          <w:sz w:val="15"/>
          <w:szCs w:val="15"/>
        </w:rPr>
        <w:t xml:space="preserve"> </w:t>
      </w:r>
      <w:r w:rsidR="002C53F8" w:rsidRPr="00CF4207">
        <w:rPr>
          <w:noProof/>
          <w:sz w:val="15"/>
          <w:szCs w:val="15"/>
        </w:rPr>
        <w:t>l</w:t>
      </w:r>
      <w:r w:rsidR="009659C4" w:rsidRPr="00CF4207">
        <w:rPr>
          <w:sz w:val="15"/>
          <w:szCs w:val="15"/>
        </w:rPr>
        <w:t>evel</w:t>
      </w:r>
      <w:r w:rsidR="002C53F8" w:rsidRPr="00CF4207">
        <w:rPr>
          <w:sz w:val="15"/>
          <w:szCs w:val="15"/>
        </w:rPr>
        <w:t>led</w:t>
      </w:r>
      <w:r w:rsidR="009659C4" w:rsidRPr="00CF4207">
        <w:rPr>
          <w:sz w:val="15"/>
          <w:szCs w:val="15"/>
        </w:rPr>
        <w:t xml:space="preserve"> and request a rolling torque</w:t>
      </w:r>
      <w:r w:rsidR="002C53F8" w:rsidRPr="00CF4207">
        <w:rPr>
          <w:sz w:val="15"/>
          <w:szCs w:val="15"/>
        </w:rPr>
        <w:t xml:space="preserve">. </w:t>
      </w:r>
    </w:p>
    <w:p w14:paraId="68248ACD" w14:textId="0C447FF0" w:rsidR="00077A12" w:rsidRPr="00CF4207" w:rsidRDefault="00AC3118" w:rsidP="00BB76A9">
      <w:pPr>
        <w:rPr>
          <w:sz w:val="15"/>
          <w:szCs w:val="15"/>
        </w:rPr>
      </w:pPr>
      <w:r w:rsidRPr="00CF4207">
        <w:rPr>
          <w:noProof/>
          <w:sz w:val="15"/>
          <w:szCs w:val="15"/>
        </w:rPr>
        <w:drawing>
          <wp:anchor distT="0" distB="0" distL="114300" distR="114300" simplePos="0" relativeHeight="251658266" behindDoc="0" locked="0" layoutInCell="1" allowOverlap="1" wp14:anchorId="1B28E1FE" wp14:editId="572DDD14">
            <wp:simplePos x="0" y="0"/>
            <wp:positionH relativeFrom="column">
              <wp:posOffset>-24130</wp:posOffset>
            </wp:positionH>
            <wp:positionV relativeFrom="paragraph">
              <wp:posOffset>121920</wp:posOffset>
            </wp:positionV>
            <wp:extent cx="1079500" cy="591185"/>
            <wp:effectExtent l="0" t="0" r="0" b="5715"/>
            <wp:wrapTopAndBottom/>
            <wp:docPr id="448469965" name="Picture 44846996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9965" name="Picture 1" descr="A diagram of a machine&#10;&#10;Description automatically generated"/>
                    <pic:cNvPicPr/>
                  </pic:nvPicPr>
                  <pic:blipFill>
                    <a:blip r:embed="rId38"/>
                    <a:stretch>
                      <a:fillRect/>
                    </a:stretch>
                  </pic:blipFill>
                  <pic:spPr>
                    <a:xfrm>
                      <a:off x="0" y="0"/>
                      <a:ext cx="1079500" cy="591185"/>
                    </a:xfrm>
                    <a:prstGeom prst="rect">
                      <a:avLst/>
                    </a:prstGeom>
                  </pic:spPr>
                </pic:pic>
              </a:graphicData>
            </a:graphic>
            <wp14:sizeRelH relativeFrom="margin">
              <wp14:pctWidth>0</wp14:pctWidth>
            </wp14:sizeRelH>
            <wp14:sizeRelV relativeFrom="margin">
              <wp14:pctHeight>0</wp14:pctHeight>
            </wp14:sizeRelV>
          </wp:anchor>
        </w:drawing>
      </w:r>
      <w:r w:rsidRPr="00CF4207">
        <w:rPr>
          <w:noProof/>
          <w:sz w:val="15"/>
          <w:szCs w:val="15"/>
        </w:rPr>
        <w:drawing>
          <wp:anchor distT="0" distB="0" distL="114300" distR="114300" simplePos="0" relativeHeight="251658267" behindDoc="0" locked="0" layoutInCell="1" allowOverlap="1" wp14:anchorId="10FD08CB" wp14:editId="52DEC7DA">
            <wp:simplePos x="0" y="0"/>
            <wp:positionH relativeFrom="column">
              <wp:posOffset>1310150</wp:posOffset>
            </wp:positionH>
            <wp:positionV relativeFrom="paragraph">
              <wp:posOffset>654210</wp:posOffset>
            </wp:positionV>
            <wp:extent cx="1079500" cy="591820"/>
            <wp:effectExtent l="0" t="0" r="0" b="5080"/>
            <wp:wrapTopAndBottom/>
            <wp:docPr id="1937111211" name="Picture 193711121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1211" name="Picture 1" descr="A diagram of a computer&#10;&#10;Description automatically generated"/>
                    <pic:cNvPicPr/>
                  </pic:nvPicPr>
                  <pic:blipFill>
                    <a:blip r:embed="rId39"/>
                    <a:stretch>
                      <a:fillRect/>
                    </a:stretch>
                  </pic:blipFill>
                  <pic:spPr>
                    <a:xfrm>
                      <a:off x="0" y="0"/>
                      <a:ext cx="1079500" cy="591820"/>
                    </a:xfrm>
                    <a:prstGeom prst="rect">
                      <a:avLst/>
                    </a:prstGeom>
                  </pic:spPr>
                </pic:pic>
              </a:graphicData>
            </a:graphic>
            <wp14:sizeRelH relativeFrom="margin">
              <wp14:pctWidth>0</wp14:pctWidth>
            </wp14:sizeRelH>
            <wp14:sizeRelV relativeFrom="margin">
              <wp14:pctHeight>0</wp14:pctHeight>
            </wp14:sizeRelV>
          </wp:anchor>
        </w:drawing>
      </w:r>
      <w:r>
        <w:rPr>
          <w:sz w:val="15"/>
          <w:szCs w:val="15"/>
        </w:rPr>
        <w:br w:type="column"/>
      </w:r>
      <w:r w:rsidR="002C53F8" w:rsidRPr="00CF4207">
        <w:rPr>
          <w:sz w:val="15"/>
          <w:szCs w:val="15"/>
        </w:rPr>
        <w:t>T</w:t>
      </w:r>
      <w:r w:rsidR="009659C4" w:rsidRPr="00CF4207">
        <w:rPr>
          <w:sz w:val="15"/>
          <w:szCs w:val="15"/>
        </w:rPr>
        <w:t>his will play through the motor mixing algorithm and request that the motors on the left side of the drone speed up and the motors on the right side slowed down</w:t>
      </w:r>
      <w:r w:rsidR="00397B21" w:rsidRPr="00CF4207">
        <w:rPr>
          <w:sz w:val="15"/>
          <w:szCs w:val="15"/>
        </w:rPr>
        <w:t>. T</w:t>
      </w:r>
      <w:r w:rsidR="009659C4" w:rsidRPr="00CF4207">
        <w:rPr>
          <w:sz w:val="15"/>
          <w:szCs w:val="15"/>
        </w:rPr>
        <w:t>his will roll the drone to the commanded angle now the drone will begin to move to the right</w:t>
      </w:r>
      <w:r w:rsidR="00444AF7" w:rsidRPr="00CF4207">
        <w:rPr>
          <w:sz w:val="15"/>
          <w:szCs w:val="15"/>
        </w:rPr>
        <w:t xml:space="preserve">. </w:t>
      </w:r>
      <w:r w:rsidR="009659C4" w:rsidRPr="00CF4207">
        <w:rPr>
          <w:sz w:val="15"/>
          <w:szCs w:val="15"/>
        </w:rPr>
        <w:t xml:space="preserve"> </w:t>
      </w:r>
    </w:p>
    <w:p w14:paraId="154D4632" w14:textId="58493D71" w:rsidR="00EE4F93" w:rsidRPr="00CF4207" w:rsidRDefault="00AC3118" w:rsidP="00BB76A9">
      <w:pPr>
        <w:rPr>
          <w:sz w:val="15"/>
          <w:szCs w:val="15"/>
        </w:rPr>
      </w:pPr>
      <w:r>
        <w:rPr>
          <w:sz w:val="15"/>
          <w:szCs w:val="15"/>
        </w:rPr>
        <w:br w:type="column"/>
      </w:r>
      <w:r w:rsidR="00444AF7" w:rsidRPr="00CF4207">
        <w:rPr>
          <w:sz w:val="15"/>
          <w:szCs w:val="15"/>
        </w:rPr>
        <w:t>B</w:t>
      </w:r>
      <w:r w:rsidR="009659C4" w:rsidRPr="00CF4207">
        <w:rPr>
          <w:sz w:val="15"/>
          <w:szCs w:val="15"/>
        </w:rPr>
        <w:t xml:space="preserve">ut since the vertical component of thrust is slightly smaller when </w:t>
      </w:r>
      <w:proofErr w:type="gramStart"/>
      <w:r w:rsidR="009659C4" w:rsidRPr="00CF4207">
        <w:rPr>
          <w:sz w:val="15"/>
          <w:szCs w:val="15"/>
        </w:rPr>
        <w:t>rolled</w:t>
      </w:r>
      <w:proofErr w:type="gramEnd"/>
      <w:r w:rsidR="009659C4" w:rsidRPr="00CF4207">
        <w:rPr>
          <w:sz w:val="15"/>
          <w:szCs w:val="15"/>
        </w:rPr>
        <w:t xml:space="preserve"> the drone will also start to lose altitude</w:t>
      </w:r>
      <w:r w:rsidR="00444AF7" w:rsidRPr="00CF4207">
        <w:rPr>
          <w:sz w:val="15"/>
          <w:szCs w:val="15"/>
        </w:rPr>
        <w:t>. T</w:t>
      </w:r>
      <w:r w:rsidR="009659C4" w:rsidRPr="00CF4207">
        <w:rPr>
          <w:sz w:val="15"/>
          <w:szCs w:val="15"/>
        </w:rPr>
        <w:t>he altitude controller will sense this error and increase the thrust command accordingly</w:t>
      </w:r>
      <w:r w:rsidR="00A1341D" w:rsidRPr="00CF4207">
        <w:rPr>
          <w:sz w:val="15"/>
          <w:szCs w:val="15"/>
        </w:rPr>
        <w:t xml:space="preserve">. </w:t>
      </w:r>
    </w:p>
    <w:p w14:paraId="272524AB" w14:textId="0583A392" w:rsidR="00EE4F93" w:rsidRPr="00CF4207" w:rsidRDefault="00AC3118" w:rsidP="00BB76A9">
      <w:pPr>
        <w:rPr>
          <w:sz w:val="15"/>
          <w:szCs w:val="15"/>
        </w:rPr>
      </w:pPr>
      <w:r w:rsidRPr="00CF4207">
        <w:rPr>
          <w:noProof/>
          <w:sz w:val="15"/>
          <w:szCs w:val="15"/>
        </w:rPr>
        <w:drawing>
          <wp:anchor distT="0" distB="0" distL="114300" distR="114300" simplePos="0" relativeHeight="251658268" behindDoc="1" locked="0" layoutInCell="1" allowOverlap="1" wp14:anchorId="79A0C6B2" wp14:editId="04396084">
            <wp:simplePos x="0" y="0"/>
            <wp:positionH relativeFrom="column">
              <wp:posOffset>-70540</wp:posOffset>
            </wp:positionH>
            <wp:positionV relativeFrom="paragraph">
              <wp:posOffset>175260</wp:posOffset>
            </wp:positionV>
            <wp:extent cx="1080000" cy="592193"/>
            <wp:effectExtent l="0" t="0" r="0" b="5080"/>
            <wp:wrapTopAndBottom/>
            <wp:docPr id="1485939804" name="Picture 148593980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39804" name="Picture 1" descr="A diagram of a computer&#10;&#10;Description automatically generated"/>
                    <pic:cNvPicPr/>
                  </pic:nvPicPr>
                  <pic:blipFill>
                    <a:blip r:embed="rId40"/>
                    <a:stretch>
                      <a:fillRect/>
                    </a:stretch>
                  </pic:blipFill>
                  <pic:spPr>
                    <a:xfrm>
                      <a:off x="0" y="0"/>
                      <a:ext cx="1080000" cy="592193"/>
                    </a:xfrm>
                    <a:prstGeom prst="rect">
                      <a:avLst/>
                    </a:prstGeom>
                  </pic:spPr>
                </pic:pic>
              </a:graphicData>
            </a:graphic>
            <wp14:sizeRelH relativeFrom="margin">
              <wp14:pctWidth>0</wp14:pctWidth>
            </wp14:sizeRelH>
            <wp14:sizeRelV relativeFrom="margin">
              <wp14:pctHeight>0</wp14:pctHeight>
            </wp14:sizeRelV>
          </wp:anchor>
        </w:drawing>
      </w:r>
      <w:r>
        <w:rPr>
          <w:sz w:val="15"/>
          <w:szCs w:val="15"/>
        </w:rPr>
        <w:br w:type="column"/>
      </w:r>
      <w:r w:rsidR="00EE4F93" w:rsidRPr="00CF4207">
        <w:rPr>
          <w:sz w:val="15"/>
          <w:szCs w:val="15"/>
        </w:rPr>
        <w:t>N</w:t>
      </w:r>
      <w:r w:rsidR="009659C4" w:rsidRPr="00CF4207">
        <w:rPr>
          <w:sz w:val="15"/>
          <w:szCs w:val="15"/>
        </w:rPr>
        <w:t>ow as the drone continues moving right the position error is dropping and therefore the requested roll angle through the proportional path is also dropping bringing the drone back level</w:t>
      </w:r>
      <w:r w:rsidR="00EE4F93" w:rsidRPr="00CF4207">
        <w:rPr>
          <w:sz w:val="15"/>
          <w:szCs w:val="15"/>
        </w:rPr>
        <w:t xml:space="preserve">led. </w:t>
      </w:r>
    </w:p>
    <w:p w14:paraId="7BE9C8B2" w14:textId="77777777" w:rsidR="00BB76A9" w:rsidRDefault="00BB76A9" w:rsidP="00077A12">
      <w:pPr>
        <w:ind w:left="284"/>
        <w:sectPr w:rsidR="00BB76A9" w:rsidSect="00CF4207">
          <w:type w:val="continuous"/>
          <w:pgSz w:w="11906" w:h="16838"/>
          <w:pgMar w:top="1440" w:right="1080" w:bottom="1440" w:left="1080" w:header="708" w:footer="708" w:gutter="0"/>
          <w:cols w:num="5" w:space="340"/>
          <w:docGrid w:linePitch="360"/>
        </w:sectPr>
      </w:pPr>
    </w:p>
    <w:p w14:paraId="2C9DA491" w14:textId="3726CD18" w:rsidR="00EE4F93" w:rsidRDefault="00EE4F93" w:rsidP="00077A12">
      <w:pPr>
        <w:ind w:left="284"/>
      </w:pPr>
    </w:p>
    <w:p w14:paraId="49CD6ED8" w14:textId="24B94DA3" w:rsidR="00F463BA" w:rsidRDefault="00F463BA" w:rsidP="00F463BA">
      <w:pPr>
        <w:pBdr>
          <w:bottom w:val="single" w:sz="4" w:space="1" w:color="auto"/>
        </w:pBdr>
      </w:pPr>
    </w:p>
    <w:p w14:paraId="12C21372" w14:textId="3DCC4742" w:rsidR="00CA436D" w:rsidRDefault="00FB2B6D" w:rsidP="00CA436D">
      <w:r w:rsidRPr="00FE6A8E">
        <w:rPr>
          <w:noProof/>
        </w:rPr>
        <w:drawing>
          <wp:anchor distT="0" distB="0" distL="114300" distR="114300" simplePos="0" relativeHeight="251658269" behindDoc="0" locked="0" layoutInCell="1" allowOverlap="1" wp14:anchorId="230E0448" wp14:editId="16825F80">
            <wp:simplePos x="0" y="0"/>
            <wp:positionH relativeFrom="column">
              <wp:posOffset>685800</wp:posOffset>
            </wp:positionH>
            <wp:positionV relativeFrom="paragraph">
              <wp:posOffset>196215</wp:posOffset>
            </wp:positionV>
            <wp:extent cx="5028565" cy="2756535"/>
            <wp:effectExtent l="0" t="0" r="635" b="0"/>
            <wp:wrapTopAndBottom/>
            <wp:docPr id="1926679977" name="Picture 192667997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79977" name="Picture 1" descr="A diagram of a computer&#10;&#10;Description automatically generated"/>
                    <pic:cNvPicPr/>
                  </pic:nvPicPr>
                  <pic:blipFill>
                    <a:blip r:embed="rId41"/>
                    <a:stretch>
                      <a:fillRect/>
                    </a:stretch>
                  </pic:blipFill>
                  <pic:spPr>
                    <a:xfrm>
                      <a:off x="0" y="0"/>
                      <a:ext cx="5028565" cy="2756535"/>
                    </a:xfrm>
                    <a:prstGeom prst="rect">
                      <a:avLst/>
                    </a:prstGeom>
                  </pic:spPr>
                </pic:pic>
              </a:graphicData>
            </a:graphic>
            <wp14:sizeRelH relativeFrom="margin">
              <wp14:pctWidth>0</wp14:pctWidth>
            </wp14:sizeRelH>
            <wp14:sizeRelV relativeFrom="margin">
              <wp14:pctHeight>0</wp14:pctHeight>
            </wp14:sizeRelV>
          </wp:anchor>
        </w:drawing>
      </w:r>
    </w:p>
    <w:p w14:paraId="407B0F96" w14:textId="6F2EE385" w:rsidR="00BE2D13" w:rsidRDefault="00B26341" w:rsidP="00E65291">
      <w:r>
        <w:rPr>
          <w:noProof/>
        </w:rPr>
        <mc:AlternateContent>
          <mc:Choice Requires="wps">
            <w:drawing>
              <wp:anchor distT="0" distB="0" distL="114300" distR="114300" simplePos="0" relativeHeight="251658274" behindDoc="0" locked="0" layoutInCell="1" allowOverlap="1" wp14:anchorId="23D177E6" wp14:editId="7E0E74B0">
                <wp:simplePos x="0" y="0"/>
                <wp:positionH relativeFrom="column">
                  <wp:posOffset>2400299</wp:posOffset>
                </wp:positionH>
                <wp:positionV relativeFrom="paragraph">
                  <wp:posOffset>2932429</wp:posOffset>
                </wp:positionV>
                <wp:extent cx="340575" cy="681384"/>
                <wp:effectExtent l="25400" t="25400" r="27940" b="17145"/>
                <wp:wrapNone/>
                <wp:docPr id="848315660" name="Straight Arrow Connector 848315660"/>
                <wp:cNvGraphicFramePr/>
                <a:graphic xmlns:a="http://schemas.openxmlformats.org/drawingml/2006/main">
                  <a:graphicData uri="http://schemas.microsoft.com/office/word/2010/wordprocessingShape">
                    <wps:wsp>
                      <wps:cNvCnPr/>
                      <wps:spPr>
                        <a:xfrm flipH="1" flipV="1">
                          <a:off x="0" y="0"/>
                          <a:ext cx="340575" cy="68138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A45CA41" id="_x0000_t32" coordsize="21600,21600" o:spt="32" o:oned="t" path="m,l21600,21600e" filled="f">
                <v:path arrowok="t" fillok="f" o:connecttype="none"/>
                <o:lock v:ext="edit" shapetype="t"/>
              </v:shapetype>
              <v:shape id="Straight Arrow Connector 848315660" o:spid="_x0000_s1026" type="#_x0000_t32" style="position:absolute;margin-left:189pt;margin-top:230.9pt;width:26.8pt;height:53.65pt;flip:x 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" strokecolor="#1cade4 [3204]" strokeweight="3pt">
                <v:stroke endarrow="block"/>
              </v:shape>
            </w:pict>
          </mc:Fallback>
        </mc:AlternateContent>
      </w:r>
      <w:r w:rsidR="00B6106F">
        <w:t xml:space="preserve"> </w:t>
      </w:r>
    </w:p>
    <w:p w14:paraId="1CCA53FC" w14:textId="69BEAD51" w:rsidR="00EB60D6" w:rsidRDefault="00EB60D6">
      <w:r w:rsidRPr="00B6106F">
        <w:rPr>
          <w:noProof/>
        </w:rPr>
        <w:drawing>
          <wp:anchor distT="0" distB="0" distL="114300" distR="114300" simplePos="0" relativeHeight="251658273" behindDoc="1" locked="0" layoutInCell="1" allowOverlap="1" wp14:anchorId="2F5B06A8" wp14:editId="598BB0EC">
            <wp:simplePos x="0" y="0"/>
            <wp:positionH relativeFrom="column">
              <wp:posOffset>915035</wp:posOffset>
            </wp:positionH>
            <wp:positionV relativeFrom="paragraph">
              <wp:posOffset>205105</wp:posOffset>
            </wp:positionV>
            <wp:extent cx="4286885" cy="1638300"/>
            <wp:effectExtent l="0" t="0" r="5715" b="0"/>
            <wp:wrapTopAndBottom/>
            <wp:docPr id="1718857428" name="Picture 171885742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7428" name="Picture 1" descr="A diagram of a computer program&#10;&#10;Description automatically generated"/>
                    <pic:cNvPicPr/>
                  </pic:nvPicPr>
                  <pic:blipFill rotWithShape="1">
                    <a:blip r:embed="rId42"/>
                    <a:srcRect t="35886" r="15942"/>
                    <a:stretch/>
                  </pic:blipFill>
                  <pic:spPr bwMode="auto">
                    <a:xfrm>
                      <a:off x="0" y="0"/>
                      <a:ext cx="4286885"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31D236" w14:textId="0D881D8D" w:rsidR="00EB60D6" w:rsidRDefault="00EB60D6">
      <w:r>
        <w:t>There</w:t>
      </w:r>
      <w:r w:rsidRPr="00BE328A">
        <w:t xml:space="preserve"> are still a few more steps we need to take before we can actually get the drone up and </w:t>
      </w:r>
      <w:r>
        <w:t>hover.</w:t>
      </w:r>
    </w:p>
    <w:p w14:paraId="056B8C7B" w14:textId="0D2BF0B9" w:rsidR="00BE2D13" w:rsidRDefault="00BE2D13">
      <w:r>
        <w:br w:type="page"/>
      </w:r>
    </w:p>
    <w:p w14:paraId="2282EAFF" w14:textId="21F35EFF" w:rsidR="005F0186" w:rsidRDefault="000158CD" w:rsidP="005F0186">
      <w:pPr>
        <w:pStyle w:val="Heading1"/>
      </w:pPr>
      <w:bookmarkStart w:id="5" w:name="_Toc150169687"/>
      <w:r>
        <w:rPr>
          <w:rFonts w:ascii="Segoe UI Symbol" w:hAnsi="Segoe UI Symbol" w:cs="Segoe UI Symbol"/>
        </w:rPr>
        <w:lastRenderedPageBreak/>
        <w:t>③</w:t>
      </w:r>
      <w:r w:rsidR="005F0186">
        <w:t xml:space="preserve"> </w:t>
      </w:r>
      <w:r w:rsidR="002A6595">
        <w:t>The process</w:t>
      </w:r>
      <w:bookmarkEnd w:id="5"/>
    </w:p>
    <w:p w14:paraId="24235E91" w14:textId="57BCD5B3" w:rsidR="00FB2B6D" w:rsidRDefault="00256332" w:rsidP="00FB2B6D">
      <w:r>
        <w:t>I</w:t>
      </w:r>
      <w:r w:rsidR="00FB2B6D">
        <w:t>n order to make the drone hover, these steps are necessary:</w:t>
      </w:r>
    </w:p>
    <w:p w14:paraId="1E64E266" w14:textId="18C765DE" w:rsidR="00FB2B6D" w:rsidRDefault="00BC6AC8" w:rsidP="00C1064B">
      <w:pPr>
        <w:pStyle w:val="ListParagraph"/>
        <w:ind w:left="0"/>
      </w:pPr>
      <w:r>
        <w:rPr>
          <w:b/>
          <w:bCs/>
        </w:rPr>
        <w:t xml:space="preserve">① </w:t>
      </w:r>
      <w:r w:rsidR="00FB2B6D" w:rsidRPr="00910C4A">
        <w:rPr>
          <w:b/>
          <w:bCs/>
        </w:rPr>
        <w:t>Design the control architecture</w:t>
      </w:r>
      <w:r w:rsidR="00FB2B6D">
        <w:t xml:space="preserve">: the </w:t>
      </w:r>
      <w:r w:rsidR="00FB2B6D" w:rsidRPr="000C6571">
        <w:rPr>
          <w:b/>
          <w:bCs/>
          <w:u w:val="single"/>
        </w:rPr>
        <w:t>FCS (Flight Control Code)</w:t>
      </w:r>
      <w:r w:rsidR="00884F6E" w:rsidRPr="000C6571">
        <w:rPr>
          <w:b/>
          <w:bCs/>
          <w:u w:val="single"/>
        </w:rPr>
        <w:t>,</w:t>
      </w:r>
      <w:r w:rsidR="00884F6E">
        <w:t xml:space="preserve"> is just a small part of the overall flight code that will exist on the drone. </w:t>
      </w:r>
      <w:r w:rsidR="00D51A7D">
        <w:t xml:space="preserve">There is also code to: </w:t>
      </w:r>
    </w:p>
    <w:p w14:paraId="6B014230" w14:textId="77777777" w:rsidR="00D51A7D" w:rsidRDefault="00D51A7D" w:rsidP="00D51A7D">
      <w:pPr>
        <w:pStyle w:val="ListParagraph"/>
        <w:numPr>
          <w:ilvl w:val="1"/>
          <w:numId w:val="22"/>
        </w:numPr>
        <w:ind w:left="180" w:hanging="84"/>
        <w:sectPr w:rsidR="00D51A7D" w:rsidSect="00195DEA">
          <w:type w:val="continuous"/>
          <w:pgSz w:w="11906" w:h="16838"/>
          <w:pgMar w:top="1440" w:right="1080" w:bottom="1440" w:left="1080" w:header="708" w:footer="708" w:gutter="0"/>
          <w:cols w:space="708"/>
          <w:docGrid w:linePitch="360"/>
        </w:sectPr>
      </w:pPr>
    </w:p>
    <w:p w14:paraId="220D5396" w14:textId="77777777" w:rsidR="00D51A7D" w:rsidRPr="00C44252" w:rsidRDefault="00D51A7D" w:rsidP="00D51A7D">
      <w:pPr>
        <w:pStyle w:val="ListParagraph"/>
        <w:numPr>
          <w:ilvl w:val="1"/>
          <w:numId w:val="22"/>
        </w:numPr>
        <w:ind w:left="180" w:hanging="84"/>
        <w:rPr>
          <w:highlight w:val="yellow"/>
        </w:rPr>
      </w:pPr>
      <w:r w:rsidRPr="00C44252">
        <w:rPr>
          <w:b/>
          <w:bCs/>
          <w:highlight w:val="yellow"/>
        </w:rPr>
        <w:t>operate and interface the sensors</w:t>
      </w:r>
      <w:r w:rsidRPr="00C44252">
        <w:rPr>
          <w:highlight w:val="yellow"/>
        </w:rPr>
        <w:t xml:space="preserve">. </w:t>
      </w:r>
    </w:p>
    <w:p w14:paraId="744C60E1" w14:textId="76971582" w:rsidR="00D51A7D" w:rsidRDefault="00C44252" w:rsidP="00D51A7D">
      <w:pPr>
        <w:pStyle w:val="ListParagraph"/>
        <w:numPr>
          <w:ilvl w:val="1"/>
          <w:numId w:val="22"/>
        </w:numPr>
        <w:ind w:left="180" w:hanging="84"/>
      </w:pPr>
      <w:r>
        <w:rPr>
          <w:b/>
          <w:bCs/>
          <w:noProof/>
        </w:rPr>
        <mc:AlternateContent>
          <mc:Choice Requires="wps">
            <w:drawing>
              <wp:anchor distT="0" distB="0" distL="114300" distR="114300" simplePos="0" relativeHeight="251658272" behindDoc="0" locked="0" layoutInCell="1" allowOverlap="1" wp14:anchorId="1D210E92" wp14:editId="0BE9C3A6">
                <wp:simplePos x="0" y="0"/>
                <wp:positionH relativeFrom="column">
                  <wp:posOffset>1600200</wp:posOffset>
                </wp:positionH>
                <wp:positionV relativeFrom="paragraph">
                  <wp:posOffset>66040</wp:posOffset>
                </wp:positionV>
                <wp:extent cx="114300" cy="228600"/>
                <wp:effectExtent l="0" t="0" r="38100" b="38100"/>
                <wp:wrapNone/>
                <wp:docPr id="1683131242" name="Straight Arrow Connector 1683131242"/>
                <wp:cNvGraphicFramePr/>
                <a:graphic xmlns:a="http://schemas.openxmlformats.org/drawingml/2006/main">
                  <a:graphicData uri="http://schemas.microsoft.com/office/word/2010/wordprocessingShape">
                    <wps:wsp>
                      <wps:cNvCnPr/>
                      <wps:spPr>
                        <a:xfrm>
                          <a:off x="0" y="0"/>
                          <a:ext cx="1143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B00F012" id="Straight Arrow Connector 1683131242" o:spid="_x0000_s1026" type="#_x0000_t32" style="position:absolute;margin-left:126pt;margin-top:5.2pt;width:9pt;height:18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" strokecolor="#1cade4 [3204]">
                <v:stroke endarrow="block"/>
              </v:shape>
            </w:pict>
          </mc:Fallback>
        </mc:AlternateContent>
      </w:r>
      <w:r w:rsidR="00D51A7D" w:rsidRPr="00C44252">
        <w:rPr>
          <w:b/>
          <w:bCs/>
          <w:highlight w:val="yellow"/>
        </w:rPr>
        <w:t>process their measurements</w:t>
      </w:r>
      <w:r w:rsidR="00D51A7D" w:rsidRPr="00BE328A">
        <w:t xml:space="preserve">. </w:t>
      </w:r>
    </w:p>
    <w:p w14:paraId="312D8B34" w14:textId="77777777" w:rsidR="00D51A7D" w:rsidRDefault="00D51A7D" w:rsidP="00D51A7D">
      <w:pPr>
        <w:pStyle w:val="ListParagraph"/>
        <w:numPr>
          <w:ilvl w:val="1"/>
          <w:numId w:val="22"/>
        </w:numPr>
        <w:ind w:left="180" w:hanging="84"/>
      </w:pPr>
      <w:r w:rsidRPr="00BE328A">
        <w:t xml:space="preserve">manage the batteries. </w:t>
      </w:r>
    </w:p>
    <w:p w14:paraId="3B422049" w14:textId="77777777" w:rsidR="00D51A7D" w:rsidRDefault="00D51A7D" w:rsidP="00D51A7D">
      <w:pPr>
        <w:pStyle w:val="ListParagraph"/>
        <w:numPr>
          <w:ilvl w:val="1"/>
          <w:numId w:val="22"/>
        </w:numPr>
        <w:ind w:left="180" w:hanging="84"/>
      </w:pPr>
      <w:r>
        <w:t xml:space="preserve">manage the </w:t>
      </w:r>
      <w:r w:rsidRPr="00BE328A">
        <w:t xml:space="preserve">Bluetooth interface. </w:t>
      </w:r>
    </w:p>
    <w:p w14:paraId="72DD548D" w14:textId="77777777" w:rsidR="00D51A7D" w:rsidRDefault="00D51A7D" w:rsidP="00D51A7D">
      <w:pPr>
        <w:pStyle w:val="ListParagraph"/>
        <w:numPr>
          <w:ilvl w:val="1"/>
          <w:numId w:val="22"/>
        </w:numPr>
        <w:ind w:left="180" w:hanging="84"/>
      </w:pPr>
      <w:r>
        <w:t xml:space="preserve">manage the </w:t>
      </w:r>
      <w:r w:rsidRPr="00BE328A">
        <w:t xml:space="preserve">LEDs. </w:t>
      </w:r>
    </w:p>
    <w:p w14:paraId="3001A2BB" w14:textId="77777777" w:rsidR="00D51A7D" w:rsidRPr="00C44252" w:rsidRDefault="00D51A7D" w:rsidP="00D51A7D">
      <w:pPr>
        <w:pStyle w:val="ListParagraph"/>
        <w:numPr>
          <w:ilvl w:val="1"/>
          <w:numId w:val="22"/>
        </w:numPr>
        <w:ind w:left="180" w:hanging="84"/>
        <w:rPr>
          <w:b/>
          <w:bCs/>
          <w:highlight w:val="yellow"/>
        </w:rPr>
      </w:pPr>
      <w:r w:rsidRPr="00C44252">
        <w:rPr>
          <w:b/>
          <w:bCs/>
          <w:highlight w:val="yellow"/>
        </w:rPr>
        <w:t xml:space="preserve">manage the motor </w:t>
      </w:r>
      <w:proofErr w:type="gramStart"/>
      <w:r w:rsidRPr="00C44252">
        <w:rPr>
          <w:b/>
          <w:bCs/>
          <w:highlight w:val="yellow"/>
        </w:rPr>
        <w:t>speeds</w:t>
      </w:r>
      <w:proofErr w:type="gramEnd"/>
    </w:p>
    <w:p w14:paraId="61351315" w14:textId="77777777" w:rsidR="00D51A7D" w:rsidRDefault="00D51A7D" w:rsidP="00D51A7D"/>
    <w:p w14:paraId="2A551790" w14:textId="27FA066E" w:rsidR="0093470D" w:rsidRDefault="0093470D" w:rsidP="00D51A7D">
      <w:pPr>
        <w:sectPr w:rsidR="0093470D" w:rsidSect="00D51A7D">
          <w:type w:val="continuous"/>
          <w:pgSz w:w="11906" w:h="16838"/>
          <w:pgMar w:top="1440" w:right="1080" w:bottom="1440" w:left="1080" w:header="708" w:footer="708" w:gutter="0"/>
          <w:cols w:num="3" w:space="708"/>
          <w:docGrid w:linePitch="360"/>
        </w:sectPr>
      </w:pPr>
      <w:r w:rsidRPr="0093470D">
        <w:rPr>
          <w:highlight w:val="yellow"/>
        </w:rPr>
        <w:t xml:space="preserve">and the </w:t>
      </w:r>
      <w:r w:rsidRPr="0093470D">
        <w:rPr>
          <w:b/>
          <w:bCs/>
          <w:highlight w:val="yellow"/>
        </w:rPr>
        <w:t>models for simulation</w:t>
      </w:r>
      <w:r w:rsidRPr="0093470D">
        <w:rPr>
          <w:highlight w:val="yellow"/>
        </w:rPr>
        <w:t>!!</w:t>
      </w:r>
    </w:p>
    <w:p w14:paraId="555D43A5" w14:textId="77777777" w:rsidR="00BC6AC8" w:rsidRDefault="00BC6AC8" w:rsidP="00BC6AC8"/>
    <w:p w14:paraId="7BEFA203" w14:textId="481F3A41" w:rsidR="00FB2B6D" w:rsidRDefault="00BC6AC8" w:rsidP="00C1064B">
      <w:pPr>
        <w:pStyle w:val="ListParagraph"/>
        <w:ind w:left="0"/>
      </w:pPr>
      <w:r w:rsidRPr="00BC6AC8">
        <w:rPr>
          <w:b/>
          <w:bCs/>
        </w:rPr>
        <w:t>②</w:t>
      </w:r>
      <w:r>
        <w:t xml:space="preserve"> </w:t>
      </w:r>
      <w:r w:rsidR="00777855">
        <w:t>We have a way</w:t>
      </w:r>
      <w:r w:rsidR="00FB2B6D" w:rsidRPr="009659C4">
        <w:t xml:space="preserve"> to </w:t>
      </w:r>
      <w:r w:rsidR="00FB2B6D" w:rsidRPr="00C44252">
        <w:rPr>
          <w:highlight w:val="yellow"/>
          <w:u w:val="single"/>
        </w:rPr>
        <w:t>estimate the state's</w:t>
      </w:r>
      <w:r w:rsidR="00FB2B6D" w:rsidRPr="00C44252">
        <w:rPr>
          <w:highlight w:val="yellow"/>
        </w:rPr>
        <w:t xml:space="preserve"> </w:t>
      </w:r>
      <w:r w:rsidR="00FB2B6D" w:rsidRPr="00C44252">
        <w:rPr>
          <w:b/>
          <w:bCs/>
          <w:highlight w:val="yellow"/>
        </w:rPr>
        <w:t>yaw</w:t>
      </w:r>
      <w:r w:rsidR="00FB2B6D" w:rsidRPr="00C44252">
        <w:rPr>
          <w:highlight w:val="yellow"/>
        </w:rPr>
        <w:t xml:space="preserve"> </w:t>
      </w:r>
      <w:r w:rsidR="00FB2B6D" w:rsidRPr="00C44252">
        <w:rPr>
          <w:b/>
          <w:bCs/>
          <w:highlight w:val="yellow"/>
        </w:rPr>
        <w:t>roll</w:t>
      </w:r>
      <w:r w:rsidR="00FB2B6D" w:rsidRPr="00C44252">
        <w:rPr>
          <w:highlight w:val="yellow"/>
        </w:rPr>
        <w:t xml:space="preserve"> </w:t>
      </w:r>
      <w:r w:rsidR="00FB2B6D" w:rsidRPr="00C44252">
        <w:rPr>
          <w:b/>
          <w:bCs/>
          <w:highlight w:val="yellow"/>
        </w:rPr>
        <w:t>pitch</w:t>
      </w:r>
      <w:r w:rsidR="00FB2B6D" w:rsidRPr="00C44252">
        <w:rPr>
          <w:highlight w:val="yellow"/>
        </w:rPr>
        <w:t xml:space="preserve"> </w:t>
      </w:r>
      <w:r w:rsidR="00FB2B6D" w:rsidRPr="00C44252">
        <w:rPr>
          <w:b/>
          <w:bCs/>
          <w:highlight w:val="yellow"/>
        </w:rPr>
        <w:t>altitude</w:t>
      </w:r>
      <w:r w:rsidR="00FB2B6D" w:rsidRPr="00C44252">
        <w:rPr>
          <w:highlight w:val="yellow"/>
        </w:rPr>
        <w:t xml:space="preserve"> and </w:t>
      </w:r>
      <w:r w:rsidR="00FB2B6D" w:rsidRPr="00C44252">
        <w:rPr>
          <w:b/>
          <w:bCs/>
          <w:highlight w:val="yellow"/>
        </w:rPr>
        <w:t>XY position</w:t>
      </w:r>
      <w:r w:rsidR="00FB2B6D">
        <w:t xml:space="preserve">. </w:t>
      </w:r>
      <w:r w:rsidR="00777855">
        <w:br/>
      </w:r>
      <w:r w:rsidR="00FB2B6D">
        <w:t>T</w:t>
      </w:r>
      <w:r w:rsidR="00FB2B6D" w:rsidRPr="009659C4">
        <w:t xml:space="preserve">hese are the </w:t>
      </w:r>
      <w:r w:rsidR="00FB2B6D" w:rsidRPr="00777855">
        <w:rPr>
          <w:u w:val="single"/>
        </w:rPr>
        <w:t>5 signals</w:t>
      </w:r>
      <w:r w:rsidR="00FB2B6D" w:rsidRPr="009659C4">
        <w:t xml:space="preserve"> that </w:t>
      </w:r>
      <w:r w:rsidR="00FB2B6D">
        <w:t>we are</w:t>
      </w:r>
      <w:r w:rsidR="00FB2B6D" w:rsidRPr="009659C4">
        <w:t xml:space="preserve"> feeding back into our controllers</w:t>
      </w:r>
      <w:r w:rsidR="00FB2B6D">
        <w:t>:</w:t>
      </w:r>
      <w:r w:rsidR="00FB2B6D" w:rsidRPr="009659C4">
        <w:t xml:space="preserve"> </w:t>
      </w:r>
    </w:p>
    <w:p w14:paraId="332735EA" w14:textId="77777777" w:rsidR="00FB2B6D" w:rsidRDefault="00FB2B6D" w:rsidP="00C1064B">
      <w:pPr>
        <w:pStyle w:val="ListParagraph"/>
        <w:numPr>
          <w:ilvl w:val="0"/>
          <w:numId w:val="23"/>
        </w:numPr>
        <w:ind w:left="360"/>
      </w:pPr>
      <w:r>
        <w:t>We c</w:t>
      </w:r>
      <w:r w:rsidRPr="00FE6A8E">
        <w:t>ombin</w:t>
      </w:r>
      <w:r>
        <w:t>e</w:t>
      </w:r>
      <w:r w:rsidRPr="00FE6A8E">
        <w:t xml:space="preserve"> the measurements from the four sensors we have</w:t>
      </w:r>
      <w:r>
        <w:t xml:space="preserve">. We will use a </w:t>
      </w:r>
      <w:r w:rsidRPr="00FB2B6D">
        <w:rPr>
          <w:b/>
          <w:bCs/>
          <w:highlight w:val="yellow"/>
        </w:rPr>
        <w:t>Kalman Filter</w:t>
      </w:r>
      <w:r>
        <w:t xml:space="preserve"> and a</w:t>
      </w:r>
      <w:r w:rsidRPr="00FE6A8E">
        <w:t xml:space="preserve"> </w:t>
      </w:r>
      <w:r w:rsidRPr="00FB2B6D">
        <w:rPr>
          <w:b/>
          <w:bCs/>
          <w:highlight w:val="yellow"/>
        </w:rPr>
        <w:t>common filter</w:t>
      </w:r>
      <w:r w:rsidRPr="00FE6A8E">
        <w:t xml:space="preserve"> to estimate each of </w:t>
      </w:r>
      <w:r>
        <w:t>these 5</w:t>
      </w:r>
      <w:r w:rsidRPr="00FE6A8E">
        <w:t xml:space="preserve"> feedback States</w:t>
      </w:r>
      <w:r>
        <w:t xml:space="preserve">. </w:t>
      </w:r>
      <w:r>
        <w:br/>
      </w:r>
    </w:p>
    <w:p w14:paraId="024C3059" w14:textId="3FE2E685" w:rsidR="00FB2B6D" w:rsidRDefault="00BC6AC8" w:rsidP="00C1064B">
      <w:pPr>
        <w:pStyle w:val="ListParagraph"/>
        <w:ind w:left="0"/>
      </w:pPr>
      <w:r w:rsidRPr="00BC6AC8">
        <w:rPr>
          <w:b/>
          <w:bCs/>
        </w:rPr>
        <w:t>③</w:t>
      </w:r>
      <w:r>
        <w:t xml:space="preserve"> </w:t>
      </w:r>
      <w:r w:rsidR="00FB2B6D">
        <w:t>W</w:t>
      </w:r>
      <w:r w:rsidR="00FB2B6D" w:rsidRPr="009659C4">
        <w:t xml:space="preserve">e need to tune </w:t>
      </w:r>
      <w:r w:rsidR="00FB2B6D" w:rsidRPr="0054323E">
        <w:rPr>
          <w:b/>
          <w:bCs/>
          <w:highlight w:val="yellow"/>
        </w:rPr>
        <w:t>6 PID controllers</w:t>
      </w:r>
      <w:r w:rsidR="00FB2B6D" w:rsidRPr="009659C4">
        <w:t xml:space="preserve"> that all interact with each other</w:t>
      </w:r>
      <w:r w:rsidR="00FB2B6D">
        <w:t xml:space="preserve">. </w:t>
      </w:r>
      <w:r w:rsidR="00FB2B6D">
        <w:br/>
        <w:t>S</w:t>
      </w:r>
      <w:r w:rsidR="00FB2B6D" w:rsidRPr="009659C4">
        <w:t xml:space="preserve">pecifically, </w:t>
      </w:r>
      <w:r w:rsidR="00FB2B6D">
        <w:t>4</w:t>
      </w:r>
      <w:r w:rsidR="00FB2B6D" w:rsidRPr="009659C4">
        <w:t xml:space="preserve"> of them</w:t>
      </w:r>
      <w:r w:rsidR="00FB2B6D">
        <w:t xml:space="preserve"> (ROLL and PITCH) are</w:t>
      </w:r>
      <w:r w:rsidR="00FB2B6D" w:rsidRPr="009659C4">
        <w:t xml:space="preserve"> directly coupled in cascaded loops</w:t>
      </w:r>
      <w:r w:rsidR="00FB2B6D">
        <w:t>.</w:t>
      </w:r>
      <w:r w:rsidR="00FB2B6D" w:rsidRPr="009659C4">
        <w:t xml:space="preserve"> </w:t>
      </w:r>
    </w:p>
    <w:p w14:paraId="3FE76DBF" w14:textId="67F2C80D" w:rsidR="00FB2B6D" w:rsidRDefault="00C1064B" w:rsidP="00D42033">
      <w:pPr>
        <w:pStyle w:val="ListParagraph"/>
        <w:numPr>
          <w:ilvl w:val="0"/>
          <w:numId w:val="23"/>
        </w:numPr>
        <w:ind w:left="360"/>
      </w:pPr>
      <w:r w:rsidRPr="002711F0">
        <w:rPr>
          <w:noProof/>
        </w:rPr>
        <w:drawing>
          <wp:anchor distT="0" distB="0" distL="114300" distR="114300" simplePos="0" relativeHeight="251658271" behindDoc="1" locked="0" layoutInCell="1" allowOverlap="1" wp14:anchorId="5D2B63FE" wp14:editId="714F0964">
            <wp:simplePos x="0" y="0"/>
            <wp:positionH relativeFrom="column">
              <wp:posOffset>3394075</wp:posOffset>
            </wp:positionH>
            <wp:positionV relativeFrom="paragraph">
              <wp:posOffset>946785</wp:posOffset>
            </wp:positionV>
            <wp:extent cx="2637155" cy="1463040"/>
            <wp:effectExtent l="0" t="0" r="4445" b="0"/>
            <wp:wrapTight wrapText="bothSides">
              <wp:wrapPolygon edited="0">
                <wp:start x="0" y="0"/>
                <wp:lineTo x="0" y="21375"/>
                <wp:lineTo x="21532" y="21375"/>
                <wp:lineTo x="21532" y="0"/>
                <wp:lineTo x="0" y="0"/>
              </wp:wrapPolygon>
            </wp:wrapTight>
            <wp:docPr id="1422322561" name="Picture 142232256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22561" name="Picture 1" descr="A diagram of a computer system&#10;&#10;Description automatically generated"/>
                    <pic:cNvPicPr/>
                  </pic:nvPicPr>
                  <pic:blipFill>
                    <a:blip r:embed="rId43"/>
                    <a:stretch>
                      <a:fillRect/>
                    </a:stretch>
                  </pic:blipFill>
                  <pic:spPr>
                    <a:xfrm>
                      <a:off x="0" y="0"/>
                      <a:ext cx="2637155" cy="1463040"/>
                    </a:xfrm>
                    <a:prstGeom prst="rect">
                      <a:avLst/>
                    </a:prstGeom>
                  </pic:spPr>
                </pic:pic>
              </a:graphicData>
            </a:graphic>
            <wp14:sizeRelH relativeFrom="margin">
              <wp14:pctWidth>0</wp14:pctWidth>
            </wp14:sizeRelH>
            <wp14:sizeRelV relativeFrom="margin">
              <wp14:pctHeight>0</wp14:pctHeight>
            </wp14:sizeRelV>
          </wp:anchor>
        </w:drawing>
      </w:r>
      <w:r w:rsidR="00FB2B6D">
        <w:t>W</w:t>
      </w:r>
      <w:r w:rsidR="00FB2B6D" w:rsidRPr="00BB76A9">
        <w:t xml:space="preserve">e need a good model of our system so that we can use </w:t>
      </w:r>
      <w:r w:rsidR="003A235E" w:rsidRPr="003A235E">
        <w:rPr>
          <w:b/>
          <w:bCs/>
          <w:color w:val="C00000"/>
        </w:rPr>
        <w:t>MODEL-BASED-DESIGN</w:t>
      </w:r>
      <w:r w:rsidR="00D42033">
        <w:rPr>
          <w:b/>
          <w:bCs/>
          <w:color w:val="C00000"/>
        </w:rPr>
        <w:t xml:space="preserve"> </w:t>
      </w:r>
      <w:r w:rsidR="00D42033" w:rsidRPr="00D42033">
        <w:rPr>
          <w:i/>
          <w:iCs/>
          <w:color w:val="C00000"/>
        </w:rPr>
        <w:t>(</w:t>
      </w:r>
      <w:r w:rsidR="00D42033">
        <w:rPr>
          <w:i/>
          <w:iCs/>
          <w:color w:val="C00000"/>
        </w:rPr>
        <w:t>O</w:t>
      </w:r>
      <w:r w:rsidR="00D42033" w:rsidRPr="00D42033">
        <w:rPr>
          <w:i/>
          <w:iCs/>
          <w:color w:val="C00000"/>
        </w:rPr>
        <w:t>ption</w:t>
      </w:r>
      <w:r w:rsidR="00D42033">
        <w:rPr>
          <w:i/>
          <w:iCs/>
          <w:color w:val="C00000"/>
        </w:rPr>
        <w:t xml:space="preserve"> </w:t>
      </w:r>
      <w:r w:rsidR="00D42033" w:rsidRPr="00D42033">
        <w:rPr>
          <w:i/>
          <w:iCs/>
          <w:color w:val="C00000"/>
        </w:rPr>
        <w:t>2)</w:t>
      </w:r>
      <w:r w:rsidR="00FB2B6D" w:rsidRPr="003A235E">
        <w:rPr>
          <w:color w:val="C00000"/>
        </w:rPr>
        <w:t xml:space="preserve"> </w:t>
      </w:r>
      <w:r w:rsidR="00FB2B6D">
        <w:t>in</w:t>
      </w:r>
      <w:r w:rsidR="00FB2B6D" w:rsidRPr="00BB76A9">
        <w:t xml:space="preserve"> </w:t>
      </w:r>
      <w:r w:rsidR="00FB2B6D" w:rsidRPr="003A235E">
        <w:rPr>
          <w:b/>
          <w:bCs/>
        </w:rPr>
        <w:t>MATLAB Simulink</w:t>
      </w:r>
      <w:r w:rsidR="00FB2B6D" w:rsidRPr="00BB76A9">
        <w:t xml:space="preserve"> to tune our PID controllers</w:t>
      </w:r>
      <w:r w:rsidR="00FB2B6D">
        <w:t>.</w:t>
      </w:r>
      <w:r w:rsidR="00CE37FD">
        <w:t xml:space="preserve"> Then</w:t>
      </w:r>
      <w:r w:rsidR="00CE37FD" w:rsidRPr="00CE37FD">
        <w:t xml:space="preserve"> </w:t>
      </w:r>
      <w:r w:rsidR="00CE37FD" w:rsidRPr="00CE37FD">
        <w:rPr>
          <w:b/>
          <w:bCs/>
        </w:rPr>
        <w:t>Auto code it into C code</w:t>
      </w:r>
      <w:r w:rsidR="00CE37FD" w:rsidRPr="00CE37FD">
        <w:t>; if we want, we can make changes manually on the C code autogenerated and compile that C code onto the drone. The benefit of adding this extra step is that the simulant code (auto-generated) is easier to understand.</w:t>
      </w:r>
      <w:r w:rsidR="0064472E">
        <w:br/>
      </w:r>
      <w:r w:rsidR="0064472E">
        <w:br/>
      </w:r>
      <w:r w:rsidR="0064472E" w:rsidRPr="00D42033">
        <w:rPr>
          <w:b/>
          <w:bCs/>
        </w:rPr>
        <w:t>NOTE</w:t>
      </w:r>
      <w:r w:rsidR="0064472E">
        <w:t xml:space="preserve">: </w:t>
      </w:r>
      <w:r w:rsidR="0064472E">
        <w:br/>
      </w:r>
      <w:r w:rsidR="0064472E" w:rsidRPr="0064472E">
        <w:t>One option to implement the flight controller would be to write the C code by hand and then compile the entire flight code with fewer changes to the flight controller</w:t>
      </w:r>
      <w:r w:rsidR="00D42033">
        <w:t xml:space="preserve"> (Option 1). </w:t>
      </w:r>
      <w:r w:rsidR="0064472E" w:rsidRPr="0064472E">
        <w:t xml:space="preserve"> </w:t>
      </w:r>
      <w:r w:rsidR="00D42033">
        <w:br/>
      </w:r>
      <w:r w:rsidR="0064472E" w:rsidRPr="0064472E">
        <w:t xml:space="preserve">This is a perfectly reasonable approach to create a flight </w:t>
      </w:r>
      <w:proofErr w:type="gramStart"/>
      <w:r w:rsidR="0064472E" w:rsidRPr="0064472E">
        <w:t>code</w:t>
      </w:r>
      <w:proofErr w:type="gramEnd"/>
      <w:r w:rsidR="0064472E" w:rsidRPr="0064472E">
        <w:t xml:space="preserve"> but it does have a few drawbacks when developing feedback control software</w:t>
      </w:r>
      <w:r w:rsidR="00263F8B">
        <w:t>:</w:t>
      </w:r>
    </w:p>
    <w:p w14:paraId="2F4E9469" w14:textId="28479BCF" w:rsidR="00263F8B" w:rsidRPr="00263F8B" w:rsidRDefault="00263F8B" w:rsidP="00C1064B">
      <w:pPr>
        <w:pStyle w:val="ListParagraph"/>
        <w:numPr>
          <w:ilvl w:val="1"/>
          <w:numId w:val="23"/>
        </w:numPr>
        <w:ind w:left="720"/>
      </w:pPr>
      <w:r w:rsidRPr="00263F8B">
        <w:t xml:space="preserve">we don't have an easy way to tune the controllers except by </w:t>
      </w:r>
      <w:r w:rsidRPr="00263F8B">
        <w:rPr>
          <w:b/>
          <w:bCs/>
        </w:rPr>
        <w:t xml:space="preserve">tweaking them on the </w:t>
      </w:r>
      <w:proofErr w:type="gramStart"/>
      <w:r w:rsidRPr="00263F8B">
        <w:rPr>
          <w:b/>
          <w:bCs/>
        </w:rPr>
        <w:t>hardware</w:t>
      </w:r>
      <w:proofErr w:type="gramEnd"/>
    </w:p>
    <w:p w14:paraId="5F2152CF" w14:textId="038B2256" w:rsidR="00BC6AC8" w:rsidRPr="00BC6AC8" w:rsidRDefault="00910C4A" w:rsidP="00C1064B">
      <w:pPr>
        <w:pStyle w:val="ListParagraph"/>
        <w:numPr>
          <w:ilvl w:val="1"/>
          <w:numId w:val="23"/>
        </w:numPr>
        <w:ind w:left="720"/>
      </w:pPr>
      <w:r w:rsidRPr="00910C4A">
        <w:t xml:space="preserve">we could develop our </w:t>
      </w:r>
      <w:r w:rsidRPr="00BC6AC8">
        <w:rPr>
          <w:b/>
          <w:bCs/>
        </w:rPr>
        <w:t>model of the system</w:t>
      </w:r>
      <w:r w:rsidRPr="00910C4A">
        <w:t>, then simulate how it would behave</w:t>
      </w:r>
      <w:r w:rsidR="00C44252">
        <w:t xml:space="preserve"> the C code</w:t>
      </w:r>
      <w:r w:rsidRPr="00910C4A">
        <w:t xml:space="preserve"> that way</w:t>
      </w:r>
      <w:r w:rsidR="00BC6AC8">
        <w:br/>
      </w:r>
      <w:r w:rsidR="00BC6AC8">
        <w:br/>
      </w:r>
      <w:r w:rsidR="00BC6AC8" w:rsidRPr="00C1064B">
        <w:rPr>
          <w:b/>
          <w:bCs/>
        </w:rPr>
        <w:t>NOTE</w:t>
      </w:r>
      <w:r w:rsidR="00BC6AC8">
        <w:t xml:space="preserve">: </w:t>
      </w:r>
      <w:r w:rsidR="00BC6AC8" w:rsidRPr="00BC6AC8">
        <w:t xml:space="preserve">designing and modelling control systems </w:t>
      </w:r>
      <w:r w:rsidR="00256332">
        <w:t>in</w:t>
      </w:r>
      <w:r w:rsidR="00BC6AC8" w:rsidRPr="00BC6AC8">
        <w:t xml:space="preserve"> C code makes it harder to explain the architecture to other people and it's more difficult to understand how changes impact the whole system than it is with just graphical methods.</w:t>
      </w:r>
    </w:p>
    <w:p w14:paraId="0A35A1DF" w14:textId="1C72AEE3" w:rsidR="00263F8B" w:rsidRDefault="00263F8B" w:rsidP="00BC6AC8">
      <w:pPr>
        <w:ind w:left="1440"/>
      </w:pPr>
    </w:p>
    <w:p w14:paraId="48A84A23" w14:textId="5C7FC896" w:rsidR="00234CBB" w:rsidRDefault="0062061C" w:rsidP="00CE37FD">
      <w:pPr>
        <w:pStyle w:val="ListParagraph"/>
        <w:ind w:left="180" w:hanging="180"/>
        <w:rPr>
          <w:b/>
          <w:bCs/>
          <w:color w:val="C00000"/>
        </w:rPr>
      </w:pPr>
      <w:r>
        <w:rPr>
          <w:noProof/>
        </w:rPr>
        <w:drawing>
          <wp:anchor distT="0" distB="0" distL="114300" distR="114300" simplePos="0" relativeHeight="251658275" behindDoc="0" locked="0" layoutInCell="1" allowOverlap="1" wp14:anchorId="18F52996" wp14:editId="20C403ED">
            <wp:simplePos x="0" y="0"/>
            <wp:positionH relativeFrom="margin">
              <wp:posOffset>118110</wp:posOffset>
            </wp:positionH>
            <wp:positionV relativeFrom="margin">
              <wp:posOffset>5596255</wp:posOffset>
            </wp:positionV>
            <wp:extent cx="5942330" cy="3318510"/>
            <wp:effectExtent l="0" t="0" r="0" b="8890"/>
            <wp:wrapSquare wrapText="bothSides"/>
            <wp:docPr id="28799136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14:sizeRelH relativeFrom="margin">
              <wp14:pctWidth>0</wp14:pctWidth>
            </wp14:sizeRelH>
            <wp14:sizeRelV relativeFrom="margin">
              <wp14:pctHeight>0</wp14:pctHeight>
            </wp14:sizeRelV>
          </wp:anchor>
        </w:drawing>
      </w:r>
      <w:r w:rsidR="00BC6AC8" w:rsidRPr="00D42033">
        <w:rPr>
          <w:b/>
          <w:bCs/>
        </w:rPr>
        <w:t>④</w:t>
      </w:r>
      <w:r w:rsidR="00BC6AC8">
        <w:t xml:space="preserve"> Code our </w:t>
      </w:r>
      <w:r w:rsidR="0001255E">
        <w:t xml:space="preserve">architecture </w:t>
      </w:r>
      <w:r w:rsidR="0001255E" w:rsidRPr="00D42033">
        <w:rPr>
          <w:b/>
          <w:bCs/>
        </w:rPr>
        <w:t>into C</w:t>
      </w:r>
      <w:r w:rsidR="00DC18BF">
        <w:rPr>
          <w:b/>
          <w:bCs/>
        </w:rPr>
        <w:t xml:space="preserve"> with discretization</w:t>
      </w:r>
      <w:r w:rsidR="00CE37FD">
        <w:rPr>
          <w:b/>
          <w:bCs/>
        </w:rPr>
        <w:t xml:space="preserve"> and not auto coding </w:t>
      </w:r>
      <w:r w:rsidR="00CE37FD" w:rsidRPr="00CE37FD">
        <w:rPr>
          <w:i/>
          <w:iCs/>
          <w:color w:val="C00000"/>
        </w:rPr>
        <w:t xml:space="preserve">(option </w:t>
      </w:r>
      <w:proofErr w:type="gramStart"/>
      <w:r w:rsidR="00CE37FD" w:rsidRPr="00CE37FD">
        <w:rPr>
          <w:i/>
          <w:iCs/>
          <w:color w:val="C00000"/>
        </w:rPr>
        <w:t>1 )</w:t>
      </w:r>
      <w:proofErr w:type="gramEnd"/>
      <w:r w:rsidR="00CE37FD" w:rsidRPr="00CE37FD">
        <w:rPr>
          <w:b/>
          <w:bCs/>
          <w:color w:val="C00000"/>
        </w:rPr>
        <w:t xml:space="preserve"> </w:t>
      </w:r>
    </w:p>
    <w:p w14:paraId="3A826904" w14:textId="02C9AE92" w:rsidR="00CE37FD" w:rsidRDefault="008B201F" w:rsidP="00183E0C">
      <w:pPr>
        <w:pStyle w:val="Heading1"/>
      </w:pPr>
      <w:bookmarkStart w:id="6" w:name="_Toc150169688"/>
      <w:r w:rsidRPr="00B6106F">
        <w:rPr>
          <w:noProof/>
        </w:rPr>
        <w:lastRenderedPageBreak/>
        <w:drawing>
          <wp:anchor distT="0" distB="0" distL="114300" distR="114300" simplePos="0" relativeHeight="251658317" behindDoc="1" locked="0" layoutInCell="1" allowOverlap="1" wp14:anchorId="46A6D499" wp14:editId="6CFFC7B4">
            <wp:simplePos x="0" y="0"/>
            <wp:positionH relativeFrom="column">
              <wp:posOffset>4457700</wp:posOffset>
            </wp:positionH>
            <wp:positionV relativeFrom="paragraph">
              <wp:posOffset>3313430</wp:posOffset>
            </wp:positionV>
            <wp:extent cx="1544955" cy="589915"/>
            <wp:effectExtent l="0" t="0" r="4445" b="0"/>
            <wp:wrapTopAndBottom/>
            <wp:docPr id="1438048968" name="Picture 143804896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7428" name="Picture 1" descr="A diagram of a computer program&#10;&#10;Description automatically generated"/>
                    <pic:cNvPicPr/>
                  </pic:nvPicPr>
                  <pic:blipFill rotWithShape="1">
                    <a:blip r:embed="rId42"/>
                    <a:srcRect t="35886" r="15942"/>
                    <a:stretch/>
                  </pic:blipFill>
                  <pic:spPr bwMode="auto">
                    <a:xfrm>
                      <a:off x="0" y="0"/>
                      <a:ext cx="1544955" cy="589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639C">
        <w:rPr>
          <w:noProof/>
        </w:rPr>
        <w:drawing>
          <wp:anchor distT="0" distB="0" distL="114300" distR="114300" simplePos="0" relativeHeight="251658277" behindDoc="0" locked="0" layoutInCell="1" allowOverlap="1" wp14:anchorId="2BB0D81E" wp14:editId="1CDAFDCA">
            <wp:simplePos x="0" y="0"/>
            <wp:positionH relativeFrom="column">
              <wp:posOffset>113216</wp:posOffset>
            </wp:positionH>
            <wp:positionV relativeFrom="paragraph">
              <wp:posOffset>2629535</wp:posOffset>
            </wp:positionV>
            <wp:extent cx="4257040" cy="1925955"/>
            <wp:effectExtent l="0" t="0" r="0" b="4445"/>
            <wp:wrapTopAndBottom/>
            <wp:docPr id="2120699594" name="Picture 21206995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9594" name="Picture 1" descr="A screenshot of a computer&#10;&#10;Description automatically generated"/>
                    <pic:cNvPicPr/>
                  </pic:nvPicPr>
                  <pic:blipFill>
                    <a:blip r:embed="rId49"/>
                    <a:stretch>
                      <a:fillRect/>
                    </a:stretch>
                  </pic:blipFill>
                  <pic:spPr>
                    <a:xfrm>
                      <a:off x="0" y="0"/>
                      <a:ext cx="4257040" cy="1925955"/>
                    </a:xfrm>
                    <a:prstGeom prst="rect">
                      <a:avLst/>
                    </a:prstGeom>
                  </pic:spPr>
                </pic:pic>
              </a:graphicData>
            </a:graphic>
            <wp14:sizeRelH relativeFrom="margin">
              <wp14:pctWidth>0</wp14:pctWidth>
            </wp14:sizeRelH>
            <wp14:sizeRelV relativeFrom="margin">
              <wp14:pctHeight>0</wp14:pctHeight>
            </wp14:sizeRelV>
          </wp:anchor>
        </w:drawing>
      </w:r>
      <w:r w:rsidR="000158CD">
        <w:rPr>
          <w:rFonts w:ascii="Segoe UI Symbol" w:hAnsi="Segoe UI Symbol" w:cs="Segoe UI Symbol"/>
        </w:rPr>
        <w:t>④</w:t>
      </w:r>
      <w:r w:rsidR="009F7630">
        <w:t xml:space="preserve"> </w:t>
      </w:r>
      <w:r w:rsidR="008E70C4">
        <w:t>Option2: Model-Based-Design</w:t>
      </w:r>
      <w:r w:rsidR="00837DCC">
        <w:t xml:space="preserve"> – asbQuadcopterStart</w:t>
      </w:r>
      <w:r w:rsidR="00C10DE9">
        <w:t xml:space="preserve"> (Aerospace Package)</w:t>
      </w:r>
      <w:r w:rsidR="00183E0C">
        <w:t xml:space="preserve">: </w:t>
      </w:r>
      <w:r w:rsidR="00837DCC">
        <w:t>The Whole Code</w:t>
      </w:r>
      <w:bookmarkEnd w:id="6"/>
    </w:p>
    <w:p w14:paraId="0F14F477" w14:textId="62E9BC20" w:rsidR="000078C4" w:rsidRPr="000078C4" w:rsidRDefault="008B201F" w:rsidP="000078C4">
      <w:r w:rsidRPr="00A156EB">
        <w:rPr>
          <w:noProof/>
        </w:rPr>
        <w:drawing>
          <wp:anchor distT="0" distB="0" distL="114300" distR="114300" simplePos="0" relativeHeight="251658276" behindDoc="0" locked="0" layoutInCell="1" allowOverlap="1" wp14:anchorId="3136B1BE" wp14:editId="36CFA381">
            <wp:simplePos x="0" y="0"/>
            <wp:positionH relativeFrom="column">
              <wp:posOffset>915035</wp:posOffset>
            </wp:positionH>
            <wp:positionV relativeFrom="paragraph">
              <wp:posOffset>128270</wp:posOffset>
            </wp:positionV>
            <wp:extent cx="4257040" cy="2031365"/>
            <wp:effectExtent l="0" t="0" r="0" b="635"/>
            <wp:wrapTopAndBottom/>
            <wp:docPr id="696785156" name="Picture 696785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5156" name="Picture 1" descr="A screenshot of a computer&#10;&#10;Description automatically generated"/>
                    <pic:cNvPicPr/>
                  </pic:nvPicPr>
                  <pic:blipFill>
                    <a:blip r:embed="rId50"/>
                    <a:stretch>
                      <a:fillRect/>
                    </a:stretch>
                  </pic:blipFill>
                  <pic:spPr>
                    <a:xfrm>
                      <a:off x="0" y="0"/>
                      <a:ext cx="4257040" cy="2031365"/>
                    </a:xfrm>
                    <a:prstGeom prst="rect">
                      <a:avLst/>
                    </a:prstGeom>
                  </pic:spPr>
                </pic:pic>
              </a:graphicData>
            </a:graphic>
            <wp14:sizeRelH relativeFrom="margin">
              <wp14:pctWidth>0</wp14:pctWidth>
            </wp14:sizeRelH>
            <wp14:sizeRelV relativeFrom="margin">
              <wp14:pctHeight>0</wp14:pctHeight>
            </wp14:sizeRelV>
          </wp:anchor>
        </w:drawing>
      </w:r>
    </w:p>
    <w:p w14:paraId="22C6B53F" w14:textId="6A59BE21" w:rsidR="00AB639C" w:rsidRDefault="00AB639C"/>
    <w:p w14:paraId="4736AAD0" w14:textId="40B857FC" w:rsidR="00F4306D" w:rsidRDefault="00F4306D">
      <w:r>
        <w:t xml:space="preserve">The whole </w:t>
      </w:r>
      <w:r w:rsidR="00DA34D1">
        <w:t>Simulink</w:t>
      </w:r>
      <w:r>
        <w:t xml:space="preserve"> model is composed by: </w:t>
      </w:r>
    </w:p>
    <w:p w14:paraId="5C62E6E1" w14:textId="4661E740" w:rsidR="002047F6" w:rsidRDefault="004C69EE" w:rsidP="002047F6">
      <w:pPr>
        <w:pStyle w:val="ListParagraph"/>
        <w:numPr>
          <w:ilvl w:val="0"/>
          <w:numId w:val="31"/>
        </w:numPr>
      </w:pPr>
      <w:r>
        <w:rPr>
          <w:b/>
          <w:bCs/>
        </w:rPr>
        <w:t>REFERENCE SET POINT GENERATOR</w:t>
      </w:r>
      <w:r w:rsidR="00927099">
        <w:rPr>
          <w:b/>
          <w:bCs/>
        </w:rPr>
        <w:t xml:space="preserve"> BLOCK</w:t>
      </w:r>
      <w:r w:rsidR="00F4306D">
        <w:t xml:space="preserve">. This block, for making just the drone hovering should be inserted in the </w:t>
      </w:r>
      <w:r w:rsidR="002047F6">
        <w:t xml:space="preserve">Flight Control System. </w:t>
      </w:r>
      <w:r w:rsidR="00837DCC">
        <w:br/>
      </w:r>
    </w:p>
    <w:p w14:paraId="65ED7719" w14:textId="18EE441C" w:rsidR="007811C4" w:rsidRPr="004C69EE" w:rsidRDefault="002047F6" w:rsidP="002047F6">
      <w:pPr>
        <w:pStyle w:val="ListParagraph"/>
        <w:numPr>
          <w:ilvl w:val="0"/>
          <w:numId w:val="31"/>
        </w:numPr>
      </w:pPr>
      <w:r w:rsidRPr="004C69EE">
        <w:rPr>
          <w:b/>
          <w:bCs/>
        </w:rPr>
        <w:t>FCS</w:t>
      </w:r>
      <w:r w:rsidR="00927099">
        <w:rPr>
          <w:b/>
          <w:bCs/>
        </w:rPr>
        <w:t xml:space="preserve"> BLOCK</w:t>
      </w:r>
      <w:r w:rsidRPr="004C69EE">
        <w:t xml:space="preserve">: Flight Control System: the </w:t>
      </w:r>
      <w:r w:rsidR="007811C4" w:rsidRPr="004C69EE">
        <w:t>control architecture.</w:t>
      </w:r>
      <w:r w:rsidR="00837DCC">
        <w:br/>
      </w:r>
    </w:p>
    <w:p w14:paraId="7577453D" w14:textId="1FFD9FA2" w:rsidR="002047F6" w:rsidRDefault="007811C4" w:rsidP="002047F6">
      <w:pPr>
        <w:pStyle w:val="ListParagraph"/>
        <w:numPr>
          <w:ilvl w:val="0"/>
          <w:numId w:val="31"/>
        </w:numPr>
      </w:pPr>
      <w:r w:rsidRPr="004C69EE">
        <w:rPr>
          <w:b/>
          <w:bCs/>
        </w:rPr>
        <w:t>PLANT</w:t>
      </w:r>
      <w:r w:rsidR="00927099">
        <w:rPr>
          <w:b/>
          <w:bCs/>
        </w:rPr>
        <w:t xml:space="preserve"> BLOCK</w:t>
      </w:r>
      <w:r>
        <w:t>: Our G(S)</w:t>
      </w:r>
      <w:r w:rsidR="00CA67FA">
        <w:t>, with motors, dynamics etc. The plant for a work well</w:t>
      </w:r>
      <w:r w:rsidR="00EE5570">
        <w:t xml:space="preserve"> done </w:t>
      </w:r>
      <w:r w:rsidR="00CA67FA">
        <w:t xml:space="preserve">should </w:t>
      </w:r>
      <w:r w:rsidR="00EE5570">
        <w:t>have</w:t>
      </w:r>
      <w:r w:rsidR="00CA67FA">
        <w:t xml:space="preserve"> a switchable linear model (</w:t>
      </w:r>
      <w:r w:rsidR="00CA67FA" w:rsidRPr="004C69EE">
        <w:t>for</w:t>
      </w:r>
      <w:r w:rsidR="00CA67FA">
        <w:t xml:space="preserve"> linear control theory approach) and </w:t>
      </w:r>
      <w:r w:rsidR="004C69EE">
        <w:t>non-linear</w:t>
      </w:r>
      <w:r w:rsidR="00CA67FA">
        <w:t xml:space="preserve"> </w:t>
      </w:r>
      <w:proofErr w:type="gramStart"/>
      <w:r w:rsidR="00CA67FA">
        <w:t>(</w:t>
      </w:r>
      <w:r>
        <w:t xml:space="preserve"> </w:t>
      </w:r>
      <w:r w:rsidR="00CA67FA">
        <w:t>for</w:t>
      </w:r>
      <w:proofErr w:type="gramEnd"/>
      <w:r w:rsidR="00CA67FA">
        <w:t xml:space="preserve"> testing our linear approach in a more complex environment). </w:t>
      </w:r>
      <w:r w:rsidR="00837DCC">
        <w:br/>
      </w:r>
    </w:p>
    <w:p w14:paraId="53EE75CB" w14:textId="2FF1BB38" w:rsidR="00927099" w:rsidRDefault="004C69EE" w:rsidP="00927099">
      <w:pPr>
        <w:pStyle w:val="ListParagraph"/>
        <w:numPr>
          <w:ilvl w:val="0"/>
          <w:numId w:val="31"/>
        </w:numPr>
      </w:pPr>
      <w:r>
        <w:rPr>
          <w:b/>
          <w:bCs/>
        </w:rPr>
        <w:t>SENS</w:t>
      </w:r>
      <w:r w:rsidRPr="00EE5570">
        <w:rPr>
          <w:b/>
          <w:bCs/>
        </w:rPr>
        <w:t>OR</w:t>
      </w:r>
      <w:r w:rsidR="00927099">
        <w:rPr>
          <w:b/>
          <w:bCs/>
        </w:rPr>
        <w:t xml:space="preserve"> BLOCK</w:t>
      </w:r>
      <w:r>
        <w:t xml:space="preserve">: Our H(s), with sensors </w:t>
      </w:r>
      <w:r w:rsidR="00EE5570">
        <w:t>dynamics</w:t>
      </w:r>
      <w:r>
        <w:t xml:space="preserve"> etc. </w:t>
      </w:r>
      <w:proofErr w:type="gramStart"/>
      <w:r>
        <w:t>Also</w:t>
      </w:r>
      <w:proofErr w:type="gramEnd"/>
      <w:r>
        <w:t xml:space="preserve"> for the sensors, </w:t>
      </w:r>
      <w:r w:rsidR="00EE5570">
        <w:t xml:space="preserve">a work well </w:t>
      </w:r>
      <w:r w:rsidR="00927099">
        <w:t xml:space="preserve">done should have a switchable mode between linear and </w:t>
      </w:r>
      <w:proofErr w:type="spellStart"/>
      <w:r w:rsidR="00927099">
        <w:t>non linear</w:t>
      </w:r>
      <w:proofErr w:type="spellEnd"/>
      <w:r w:rsidR="00927099">
        <w:t xml:space="preserve"> modelling, in the same approach of the PLANT</w:t>
      </w:r>
      <w:r w:rsidR="00927099">
        <w:br/>
      </w:r>
    </w:p>
    <w:p w14:paraId="3A35F2B7" w14:textId="53466602" w:rsidR="007811C4" w:rsidRDefault="00CA67FA">
      <w:pPr>
        <w:pStyle w:val="ListParagraph"/>
        <w:numPr>
          <w:ilvl w:val="0"/>
          <w:numId w:val="31"/>
        </w:numPr>
      </w:pPr>
      <w:r w:rsidRPr="00A935E8">
        <w:rPr>
          <w:b/>
          <w:bCs/>
        </w:rPr>
        <w:t>ENVIRONMENT</w:t>
      </w:r>
      <w:r w:rsidR="00927099" w:rsidRPr="00A935E8">
        <w:rPr>
          <w:b/>
          <w:bCs/>
        </w:rPr>
        <w:t xml:space="preserve"> BLOCK</w:t>
      </w:r>
      <w:r>
        <w:t xml:space="preserve">: </w:t>
      </w:r>
      <w:r w:rsidR="00927099">
        <w:t xml:space="preserve">This becomes more and more important in the moment we want to implement camera vision, precision landing, and robust control to disturbances. It should </w:t>
      </w:r>
      <w:proofErr w:type="gramStart"/>
      <w:r w:rsidR="00B9344F">
        <w:t>outputs</w:t>
      </w:r>
      <w:proofErr w:type="gramEnd"/>
      <w:r w:rsidR="00927099">
        <w:t xml:space="preserve"> both into sensors </w:t>
      </w:r>
      <w:r w:rsidR="00B9344F">
        <w:t xml:space="preserve">and plant, while its input is the </w:t>
      </w:r>
      <w:r w:rsidR="00A935E8">
        <w:t xml:space="preserve">y. </w:t>
      </w:r>
    </w:p>
    <w:p w14:paraId="78DBBA94" w14:textId="21B9F1A0" w:rsidR="008F42BA" w:rsidRDefault="008F42BA" w:rsidP="002047F6">
      <w:pPr>
        <w:pStyle w:val="ListParagraph"/>
        <w:numPr>
          <w:ilvl w:val="0"/>
          <w:numId w:val="31"/>
        </w:numPr>
      </w:pPr>
      <w:r>
        <w:br w:type="page"/>
      </w:r>
    </w:p>
    <w:p w14:paraId="58711F07" w14:textId="337B3F79" w:rsidR="00837DCC" w:rsidRDefault="00011990" w:rsidP="00837DCC">
      <w:pPr>
        <w:pStyle w:val="Heading2"/>
      </w:pPr>
      <w:bookmarkStart w:id="7" w:name="_Toc150169689"/>
      <w:r>
        <w:lastRenderedPageBreak/>
        <w:t xml:space="preserve">▨ </w:t>
      </w:r>
      <w:r w:rsidR="00837DCC">
        <w:t>asbQuadcopterStart:</w:t>
      </w:r>
      <w:r w:rsidR="00837DCC" w:rsidRPr="00837DCC">
        <w:t xml:space="preserve"> </w:t>
      </w:r>
      <w:r w:rsidR="00837DCC">
        <w:t>FCS block</w:t>
      </w:r>
      <w:bookmarkEnd w:id="7"/>
      <w:r w:rsidR="00837DCC">
        <w:t xml:space="preserve"> </w:t>
      </w:r>
    </w:p>
    <w:p w14:paraId="46CD62FD" w14:textId="1149E80E" w:rsidR="008C7FB2" w:rsidRDefault="008C7FB2" w:rsidP="00DB1CD2">
      <w:r>
        <w:t xml:space="preserve">The inputs of the Flight Control System are three: </w:t>
      </w:r>
    </w:p>
    <w:p w14:paraId="5E3EDCCB" w14:textId="1E948128" w:rsidR="008C7FB2" w:rsidRDefault="0074269A" w:rsidP="008C7FB2">
      <w:pPr>
        <w:pStyle w:val="ListParagraph"/>
        <w:numPr>
          <w:ilvl w:val="0"/>
          <w:numId w:val="32"/>
        </w:numPr>
      </w:pPr>
      <w:r w:rsidRPr="003E7AD3">
        <w:rPr>
          <w:b/>
          <w:bCs/>
        </w:rPr>
        <w:t>Set Point Generator</w:t>
      </w:r>
      <w:r>
        <w:t xml:space="preserve">: </w:t>
      </w:r>
    </w:p>
    <w:p w14:paraId="4F0F5651" w14:textId="3F7888E3" w:rsidR="0074269A" w:rsidRDefault="0074269A" w:rsidP="008C7FB2">
      <w:pPr>
        <w:pStyle w:val="ListParagraph"/>
        <w:numPr>
          <w:ilvl w:val="0"/>
          <w:numId w:val="32"/>
        </w:numPr>
      </w:pPr>
      <w:r w:rsidRPr="003E7AD3">
        <w:rPr>
          <w:b/>
          <w:bCs/>
        </w:rPr>
        <w:t>Sensors</w:t>
      </w:r>
      <w:r w:rsidR="003E7AD3">
        <w:t>:</w:t>
      </w:r>
    </w:p>
    <w:p w14:paraId="2007F3C7" w14:textId="2D3EDCCC" w:rsidR="0074269A" w:rsidRDefault="003E7AD3" w:rsidP="008C7FB2">
      <w:pPr>
        <w:pStyle w:val="ListParagraph"/>
        <w:numPr>
          <w:ilvl w:val="0"/>
          <w:numId w:val="32"/>
        </w:numPr>
      </w:pPr>
      <w:r>
        <w:rPr>
          <w:b/>
          <w:bCs/>
          <w:noProof/>
        </w:rPr>
        <mc:AlternateContent>
          <mc:Choice Requires="wps">
            <w:drawing>
              <wp:anchor distT="0" distB="0" distL="114300" distR="114300" simplePos="0" relativeHeight="251658287" behindDoc="0" locked="0" layoutInCell="1" allowOverlap="1" wp14:anchorId="5FA94776" wp14:editId="4737E4AF">
                <wp:simplePos x="0" y="0"/>
                <wp:positionH relativeFrom="column">
                  <wp:posOffset>229708</wp:posOffset>
                </wp:positionH>
                <wp:positionV relativeFrom="paragraph">
                  <wp:posOffset>1612255</wp:posOffset>
                </wp:positionV>
                <wp:extent cx="2056989" cy="686659"/>
                <wp:effectExtent l="0" t="0" r="13335" b="24765"/>
                <wp:wrapNone/>
                <wp:docPr id="1150187262" name="Straight Connector 1150187262"/>
                <wp:cNvGraphicFramePr/>
                <a:graphic xmlns:a="http://schemas.openxmlformats.org/drawingml/2006/main">
                  <a:graphicData uri="http://schemas.microsoft.com/office/word/2010/wordprocessingShape">
                    <wps:wsp>
                      <wps:cNvCnPr/>
                      <wps:spPr>
                        <a:xfrm flipV="1">
                          <a:off x="0" y="0"/>
                          <a:ext cx="2056989" cy="686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9BEA3CC" id="Straight Connector 1150187262" o:spid="_x0000_s1026" style="position:absolute;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pt,126.95pt" to="180.0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" strokecolor="#1cade4 [3204]"/>
            </w:pict>
          </mc:Fallback>
        </mc:AlternateContent>
      </w:r>
      <w:r>
        <w:rPr>
          <w:b/>
          <w:bCs/>
          <w:noProof/>
        </w:rPr>
        <mc:AlternateContent>
          <mc:Choice Requires="wps">
            <w:drawing>
              <wp:anchor distT="0" distB="0" distL="114300" distR="114300" simplePos="0" relativeHeight="251658286" behindDoc="0" locked="0" layoutInCell="1" allowOverlap="1" wp14:anchorId="761D874A" wp14:editId="5F8FDDDA">
                <wp:simplePos x="0" y="0"/>
                <wp:positionH relativeFrom="column">
                  <wp:posOffset>343821</wp:posOffset>
                </wp:positionH>
                <wp:positionV relativeFrom="paragraph">
                  <wp:posOffset>1717847</wp:posOffset>
                </wp:positionV>
                <wp:extent cx="2056989" cy="686659"/>
                <wp:effectExtent l="0" t="0" r="13335" b="24765"/>
                <wp:wrapNone/>
                <wp:docPr id="1952663385" name="Straight Connector 1952663385"/>
                <wp:cNvGraphicFramePr/>
                <a:graphic xmlns:a="http://schemas.openxmlformats.org/drawingml/2006/main">
                  <a:graphicData uri="http://schemas.microsoft.com/office/word/2010/wordprocessingShape">
                    <wps:wsp>
                      <wps:cNvCnPr/>
                      <wps:spPr>
                        <a:xfrm flipV="1">
                          <a:off x="0" y="0"/>
                          <a:ext cx="2056989" cy="686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2D8A78C" id="Straight Connector 1952663385" o:spid="_x0000_s1026" style="position:absolute;flip: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135.25pt" to="189pt,1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" strokecolor="#1cade4 [3204]"/>
            </w:pict>
          </mc:Fallback>
        </mc:AlternateContent>
      </w:r>
      <w:r>
        <w:rPr>
          <w:b/>
          <w:bCs/>
          <w:noProof/>
        </w:rPr>
        <mc:AlternateContent>
          <mc:Choice Requires="wps">
            <w:drawing>
              <wp:anchor distT="0" distB="0" distL="114300" distR="114300" simplePos="0" relativeHeight="251658285" behindDoc="0" locked="0" layoutInCell="1" allowOverlap="1" wp14:anchorId="199D641E" wp14:editId="18C551CC">
                <wp:simplePos x="0" y="0"/>
                <wp:positionH relativeFrom="column">
                  <wp:posOffset>572307</wp:posOffset>
                </wp:positionH>
                <wp:positionV relativeFrom="paragraph">
                  <wp:posOffset>1725806</wp:posOffset>
                </wp:positionV>
                <wp:extent cx="2056989" cy="686659"/>
                <wp:effectExtent l="0" t="0" r="13335" b="24765"/>
                <wp:wrapNone/>
                <wp:docPr id="593892003" name="Straight Connector 593892003"/>
                <wp:cNvGraphicFramePr/>
                <a:graphic xmlns:a="http://schemas.openxmlformats.org/drawingml/2006/main">
                  <a:graphicData uri="http://schemas.microsoft.com/office/word/2010/wordprocessingShape">
                    <wps:wsp>
                      <wps:cNvCnPr/>
                      <wps:spPr>
                        <a:xfrm flipV="1">
                          <a:off x="0" y="0"/>
                          <a:ext cx="2056989" cy="686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4B4A112" id="Straight Connector 593892003" o:spid="_x0000_s1026" style="position:absolute;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05pt,135.9pt" to="207pt,1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" strokecolor="#1cade4 [3204]"/>
            </w:pict>
          </mc:Fallback>
        </mc:AlternateContent>
      </w:r>
      <w:r>
        <w:rPr>
          <w:b/>
          <w:bCs/>
          <w:noProof/>
        </w:rPr>
        <mc:AlternateContent>
          <mc:Choice Requires="wps">
            <w:drawing>
              <wp:anchor distT="0" distB="0" distL="114300" distR="114300" simplePos="0" relativeHeight="251658284" behindDoc="0" locked="0" layoutInCell="1" allowOverlap="1" wp14:anchorId="02FCB08D" wp14:editId="565E0471">
                <wp:simplePos x="0" y="0"/>
                <wp:positionH relativeFrom="column">
                  <wp:posOffset>921113</wp:posOffset>
                </wp:positionH>
                <wp:positionV relativeFrom="paragraph">
                  <wp:posOffset>1725768</wp:posOffset>
                </wp:positionV>
                <wp:extent cx="2056989" cy="686659"/>
                <wp:effectExtent l="0" t="0" r="13335" b="24765"/>
                <wp:wrapNone/>
                <wp:docPr id="725102056" name="Straight Connector 725102056"/>
                <wp:cNvGraphicFramePr/>
                <a:graphic xmlns:a="http://schemas.openxmlformats.org/drawingml/2006/main">
                  <a:graphicData uri="http://schemas.microsoft.com/office/word/2010/wordprocessingShape">
                    <wps:wsp>
                      <wps:cNvCnPr/>
                      <wps:spPr>
                        <a:xfrm flipV="1">
                          <a:off x="0" y="0"/>
                          <a:ext cx="2056989" cy="686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EAC6FF9" id="Straight Connector 725102056" o:spid="_x0000_s1026" style="position:absolute;flip:y;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55pt,135.9pt" to="234.5pt,1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" strokecolor="#1cade4 [3204]"/>
            </w:pict>
          </mc:Fallback>
        </mc:AlternateContent>
      </w:r>
      <w:r>
        <w:rPr>
          <w:b/>
          <w:bCs/>
          <w:noProof/>
        </w:rPr>
        <mc:AlternateContent>
          <mc:Choice Requires="wps">
            <w:drawing>
              <wp:anchor distT="0" distB="0" distL="114300" distR="114300" simplePos="0" relativeHeight="251658283" behindDoc="0" locked="0" layoutInCell="1" allowOverlap="1" wp14:anchorId="18C4FF8F" wp14:editId="266FCA4E">
                <wp:simplePos x="0" y="0"/>
                <wp:positionH relativeFrom="column">
                  <wp:posOffset>1829659</wp:posOffset>
                </wp:positionH>
                <wp:positionV relativeFrom="paragraph">
                  <wp:posOffset>1842842</wp:posOffset>
                </wp:positionV>
                <wp:extent cx="2056989" cy="686659"/>
                <wp:effectExtent l="0" t="0" r="13335" b="24765"/>
                <wp:wrapNone/>
                <wp:docPr id="969224206" name="Straight Connector 969224206"/>
                <wp:cNvGraphicFramePr/>
                <a:graphic xmlns:a="http://schemas.openxmlformats.org/drawingml/2006/main">
                  <a:graphicData uri="http://schemas.microsoft.com/office/word/2010/wordprocessingShape">
                    <wps:wsp>
                      <wps:cNvCnPr/>
                      <wps:spPr>
                        <a:xfrm flipV="1">
                          <a:off x="0" y="0"/>
                          <a:ext cx="2056989" cy="686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17CB640" id="Straight Connector 969224206" o:spid="_x0000_s1026" style="position:absolute;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05pt,145.1pt" to="306pt,1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" strokecolor="#1cade4 [3204]"/>
            </w:pict>
          </mc:Fallback>
        </mc:AlternateContent>
      </w:r>
      <w:r>
        <w:rPr>
          <w:b/>
          <w:bCs/>
          <w:noProof/>
        </w:rPr>
        <mc:AlternateContent>
          <mc:Choice Requires="wps">
            <w:drawing>
              <wp:anchor distT="0" distB="0" distL="114300" distR="114300" simplePos="0" relativeHeight="251658282" behindDoc="0" locked="0" layoutInCell="1" allowOverlap="1" wp14:anchorId="1B313FF2" wp14:editId="70DF5524">
                <wp:simplePos x="0" y="0"/>
                <wp:positionH relativeFrom="column">
                  <wp:posOffset>1563370</wp:posOffset>
                </wp:positionH>
                <wp:positionV relativeFrom="paragraph">
                  <wp:posOffset>1816926</wp:posOffset>
                </wp:positionV>
                <wp:extent cx="2056989" cy="686659"/>
                <wp:effectExtent l="0" t="0" r="13335" b="24765"/>
                <wp:wrapNone/>
                <wp:docPr id="9444316" name="Straight Connector 9444316"/>
                <wp:cNvGraphicFramePr/>
                <a:graphic xmlns:a="http://schemas.openxmlformats.org/drawingml/2006/main">
                  <a:graphicData uri="http://schemas.microsoft.com/office/word/2010/wordprocessingShape">
                    <wps:wsp>
                      <wps:cNvCnPr/>
                      <wps:spPr>
                        <a:xfrm flipV="1">
                          <a:off x="0" y="0"/>
                          <a:ext cx="2056989" cy="686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4C2C0BC" id="Straight Connector 9444316" o:spid="_x0000_s1026" style="position:absolute;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1pt,143.05pt" to="285.0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" strokecolor="#1cade4 [3204]"/>
            </w:pict>
          </mc:Fallback>
        </mc:AlternateContent>
      </w:r>
      <w:r>
        <w:rPr>
          <w:b/>
          <w:bCs/>
          <w:noProof/>
        </w:rPr>
        <mc:AlternateContent>
          <mc:Choice Requires="wps">
            <w:drawing>
              <wp:anchor distT="0" distB="0" distL="114300" distR="114300" simplePos="0" relativeHeight="251658281" behindDoc="0" locked="0" layoutInCell="1" allowOverlap="1" wp14:anchorId="684D6C57" wp14:editId="03725E2D">
                <wp:simplePos x="0" y="0"/>
                <wp:positionH relativeFrom="column">
                  <wp:posOffset>1412240</wp:posOffset>
                </wp:positionH>
                <wp:positionV relativeFrom="paragraph">
                  <wp:posOffset>1768126</wp:posOffset>
                </wp:positionV>
                <wp:extent cx="2056989" cy="686659"/>
                <wp:effectExtent l="0" t="0" r="13335" b="24765"/>
                <wp:wrapNone/>
                <wp:docPr id="562761453" name="Straight Connector 562761453"/>
                <wp:cNvGraphicFramePr/>
                <a:graphic xmlns:a="http://schemas.openxmlformats.org/drawingml/2006/main">
                  <a:graphicData uri="http://schemas.microsoft.com/office/word/2010/wordprocessingShape">
                    <wps:wsp>
                      <wps:cNvCnPr/>
                      <wps:spPr>
                        <a:xfrm flipV="1">
                          <a:off x="0" y="0"/>
                          <a:ext cx="2056989" cy="686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D9B83D0" id="Straight Connector 562761453" o:spid="_x0000_s1026" style="position:absolute;flip:y;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pt,139.2pt" to="273.1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" strokecolor="#1cade4 [3204]"/>
            </w:pict>
          </mc:Fallback>
        </mc:AlternateContent>
      </w:r>
      <w:r>
        <w:rPr>
          <w:b/>
          <w:bCs/>
          <w:noProof/>
        </w:rPr>
        <mc:AlternateContent>
          <mc:Choice Requires="wps">
            <w:drawing>
              <wp:anchor distT="0" distB="0" distL="114300" distR="114300" simplePos="0" relativeHeight="251658280" behindDoc="0" locked="0" layoutInCell="1" allowOverlap="1" wp14:anchorId="259B4FFE" wp14:editId="4D3FBDA5">
                <wp:simplePos x="0" y="0"/>
                <wp:positionH relativeFrom="column">
                  <wp:posOffset>1257300</wp:posOffset>
                </wp:positionH>
                <wp:positionV relativeFrom="paragraph">
                  <wp:posOffset>1725070</wp:posOffset>
                </wp:positionV>
                <wp:extent cx="2056989" cy="686659"/>
                <wp:effectExtent l="0" t="0" r="13335" b="24765"/>
                <wp:wrapNone/>
                <wp:docPr id="737423215" name="Straight Connector 737423215"/>
                <wp:cNvGraphicFramePr/>
                <a:graphic xmlns:a="http://schemas.openxmlformats.org/drawingml/2006/main">
                  <a:graphicData uri="http://schemas.microsoft.com/office/word/2010/wordprocessingShape">
                    <wps:wsp>
                      <wps:cNvCnPr/>
                      <wps:spPr>
                        <a:xfrm flipV="1">
                          <a:off x="0" y="0"/>
                          <a:ext cx="2056989" cy="686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03CC448" id="Straight Connector 737423215" o:spid="_x0000_s1026" style="position:absolute;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135.85pt" to="260.95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" strokecolor="#1cade4 [3204]"/>
            </w:pict>
          </mc:Fallback>
        </mc:AlternateContent>
      </w:r>
      <w:r>
        <w:rPr>
          <w:b/>
          <w:bCs/>
          <w:noProof/>
        </w:rPr>
        <mc:AlternateContent>
          <mc:Choice Requires="wps">
            <w:drawing>
              <wp:anchor distT="0" distB="0" distL="114300" distR="114300" simplePos="0" relativeHeight="251658279" behindDoc="0" locked="0" layoutInCell="1" allowOverlap="1" wp14:anchorId="50691CF7" wp14:editId="4BE2D0C7">
                <wp:simplePos x="0" y="0"/>
                <wp:positionH relativeFrom="column">
                  <wp:posOffset>1028700</wp:posOffset>
                </wp:positionH>
                <wp:positionV relativeFrom="paragraph">
                  <wp:posOffset>1840230</wp:posOffset>
                </wp:positionV>
                <wp:extent cx="2171700" cy="228600"/>
                <wp:effectExtent l="0" t="0" r="12700" b="12700"/>
                <wp:wrapNone/>
                <wp:docPr id="1057470513" name="Straight Connector 1057470513"/>
                <wp:cNvGraphicFramePr/>
                <a:graphic xmlns:a="http://schemas.openxmlformats.org/drawingml/2006/main">
                  <a:graphicData uri="http://schemas.microsoft.com/office/word/2010/wordprocessingShape">
                    <wps:wsp>
                      <wps:cNvCnPr/>
                      <wps:spPr>
                        <a:xfrm>
                          <a:off x="0" y="0"/>
                          <a:ext cx="21717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1032BEE" id="Straight Connector 1057470513" o:spid="_x0000_s1026" style="position:absolute;z-index:251658279;visibility:visible;mso-wrap-style:square;mso-wrap-distance-left:9pt;mso-wrap-distance-top:0;mso-wrap-distance-right:9pt;mso-wrap-distance-bottom:0;mso-position-horizontal:absolute;mso-position-horizontal-relative:text;mso-position-vertical:absolute;mso-position-vertical-relative:text" from="81pt,144.9pt" to="252pt,1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" strokecolor="#1cade4 [3204]"/>
            </w:pict>
          </mc:Fallback>
        </mc:AlternateContent>
      </w:r>
      <w:r w:rsidR="0074269A" w:rsidRPr="003E7AD3">
        <w:rPr>
          <w:b/>
          <w:bCs/>
          <w:noProof/>
        </w:rPr>
        <w:drawing>
          <wp:anchor distT="0" distB="0" distL="114300" distR="114300" simplePos="0" relativeHeight="251658278" behindDoc="0" locked="0" layoutInCell="1" allowOverlap="1" wp14:anchorId="444D0F2C" wp14:editId="6696F63C">
            <wp:simplePos x="0" y="0"/>
            <wp:positionH relativeFrom="column">
              <wp:posOffset>911822</wp:posOffset>
            </wp:positionH>
            <wp:positionV relativeFrom="paragraph">
              <wp:posOffset>470038</wp:posOffset>
            </wp:positionV>
            <wp:extent cx="4583430" cy="1986915"/>
            <wp:effectExtent l="0" t="0" r="1270" b="0"/>
            <wp:wrapTopAndBottom/>
            <wp:docPr id="81889420" name="Picture 81889420" descr="A diagram of a flight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420" name="Picture 1" descr="A diagram of a flight control system&#10;&#10;Description automatically generated"/>
                    <pic:cNvPicPr/>
                  </pic:nvPicPr>
                  <pic:blipFill>
                    <a:blip r:embed="rId51"/>
                    <a:stretch>
                      <a:fillRect/>
                    </a:stretch>
                  </pic:blipFill>
                  <pic:spPr>
                    <a:xfrm>
                      <a:off x="0" y="0"/>
                      <a:ext cx="4583430" cy="1986915"/>
                    </a:xfrm>
                    <a:prstGeom prst="rect">
                      <a:avLst/>
                    </a:prstGeom>
                  </pic:spPr>
                </pic:pic>
              </a:graphicData>
            </a:graphic>
            <wp14:sizeRelH relativeFrom="margin">
              <wp14:pctWidth>0</wp14:pctWidth>
            </wp14:sizeRelH>
            <wp14:sizeRelV relativeFrom="margin">
              <wp14:pctHeight>0</wp14:pctHeight>
            </wp14:sizeRelV>
          </wp:anchor>
        </w:drawing>
      </w:r>
      <w:r w:rsidR="0074269A" w:rsidRPr="003E7AD3">
        <w:rPr>
          <w:b/>
          <w:bCs/>
        </w:rPr>
        <w:t>Image Data</w:t>
      </w:r>
      <w:r w:rsidR="0074269A">
        <w:t xml:space="preserve">: through the Image Processing System becomes the Vision-based Data. </w:t>
      </w:r>
      <w:r w:rsidR="0074269A">
        <w:br/>
        <w:t xml:space="preserve">If we do not want to consider the precision landing / travelling </w:t>
      </w:r>
      <w:proofErr w:type="gramStart"/>
      <w:r w:rsidR="0074269A">
        <w:t>stuff</w:t>
      </w:r>
      <w:proofErr w:type="gramEnd"/>
      <w:r w:rsidR="0074269A">
        <w:t xml:space="preserve"> we could start by not considering this. Other modification to the code should also be done obviously. </w:t>
      </w:r>
    </w:p>
    <w:p w14:paraId="5BC984B0" w14:textId="2B5359F5" w:rsidR="008C7FB2" w:rsidRDefault="008C7FB2" w:rsidP="00DB1CD2"/>
    <w:p w14:paraId="15BDA5F5" w14:textId="20FBA9A2" w:rsidR="00DB1CD2" w:rsidRDefault="00167B5F" w:rsidP="00DB1CD2">
      <w:r>
        <w:t>In order to have a functioning</w:t>
      </w:r>
      <w:r w:rsidR="00DB1CD2">
        <w:t xml:space="preserve"> </w:t>
      </w:r>
      <w:r w:rsidR="003E7AD3">
        <w:t xml:space="preserve">Flight Control System </w:t>
      </w:r>
      <w:r>
        <w:t xml:space="preserve">these are the 4 main subsystems we need to code: </w:t>
      </w:r>
    </w:p>
    <w:p w14:paraId="6143531C" w14:textId="3EFDCDE4" w:rsidR="005F26A7" w:rsidRDefault="005F26A7" w:rsidP="00DB4824">
      <w:pPr>
        <w:pStyle w:val="ListParagraph"/>
        <w:numPr>
          <w:ilvl w:val="0"/>
          <w:numId w:val="25"/>
        </w:numPr>
        <w:ind w:left="180" w:right="4706" w:hanging="180"/>
      </w:pPr>
      <w:r w:rsidRPr="00524A75">
        <w:rPr>
          <w:b/>
          <w:bCs/>
          <w:color w:val="FF0000"/>
        </w:rPr>
        <w:t>Controller block</w:t>
      </w:r>
      <w:r>
        <w:t xml:space="preserve">: the cascade PIDs we </w:t>
      </w:r>
      <w:r w:rsidR="008C7FB2">
        <w:t>already</w:t>
      </w:r>
      <w:r>
        <w:t xml:space="preserve"> seen so far. </w:t>
      </w:r>
      <w:r w:rsidR="003E7AD3">
        <w:br/>
      </w:r>
    </w:p>
    <w:p w14:paraId="76739D77" w14:textId="1E7C6D12" w:rsidR="00950E6F" w:rsidRDefault="00DB4824" w:rsidP="00DB4824">
      <w:pPr>
        <w:pStyle w:val="ListParagraph"/>
        <w:numPr>
          <w:ilvl w:val="0"/>
          <w:numId w:val="25"/>
        </w:numPr>
        <w:ind w:left="180" w:right="4706" w:hanging="180"/>
      </w:pPr>
      <w:r w:rsidRPr="002A7E37">
        <w:rPr>
          <w:noProof/>
          <w:color w:val="00B0F0"/>
        </w:rPr>
        <w:drawing>
          <wp:anchor distT="0" distB="0" distL="114300" distR="114300" simplePos="0" relativeHeight="251658270" behindDoc="1" locked="0" layoutInCell="1" allowOverlap="1" wp14:anchorId="7109973E" wp14:editId="4714FDDE">
            <wp:simplePos x="0" y="0"/>
            <wp:positionH relativeFrom="column">
              <wp:posOffset>3316605</wp:posOffset>
            </wp:positionH>
            <wp:positionV relativeFrom="paragraph">
              <wp:posOffset>292735</wp:posOffset>
            </wp:positionV>
            <wp:extent cx="2924810" cy="1363345"/>
            <wp:effectExtent l="0" t="0" r="0" b="0"/>
            <wp:wrapTight wrapText="bothSides">
              <wp:wrapPolygon edited="0">
                <wp:start x="0" y="0"/>
                <wp:lineTo x="0" y="21328"/>
                <wp:lineTo x="21478" y="21328"/>
                <wp:lineTo x="21478" y="0"/>
                <wp:lineTo x="0" y="0"/>
              </wp:wrapPolygon>
            </wp:wrapTight>
            <wp:docPr id="114834073" name="Picture 11483407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73" name="Picture 1" descr="A diagram of a computer system&#10;&#10;Description automatically generated"/>
                    <pic:cNvPicPr/>
                  </pic:nvPicPr>
                  <pic:blipFill>
                    <a:blip r:embed="rId52"/>
                    <a:stretch>
                      <a:fillRect/>
                    </a:stretch>
                  </pic:blipFill>
                  <pic:spPr>
                    <a:xfrm>
                      <a:off x="0" y="0"/>
                      <a:ext cx="2924810" cy="1363345"/>
                    </a:xfrm>
                    <a:prstGeom prst="rect">
                      <a:avLst/>
                    </a:prstGeom>
                  </pic:spPr>
                </pic:pic>
              </a:graphicData>
            </a:graphic>
            <wp14:sizeRelH relativeFrom="margin">
              <wp14:pctWidth>0</wp14:pctWidth>
            </wp14:sizeRelH>
            <wp14:sizeRelV relativeFrom="margin">
              <wp14:pctHeight>0</wp14:pctHeight>
            </wp14:sizeRelV>
          </wp:anchor>
        </w:drawing>
      </w:r>
      <w:r w:rsidR="00F76EF0" w:rsidRPr="002A7E37">
        <w:rPr>
          <w:b/>
          <w:bCs/>
          <w:color w:val="00B0F0"/>
        </w:rPr>
        <w:t>State Estimator</w:t>
      </w:r>
      <w:r w:rsidR="00DB0A24" w:rsidRPr="002A7E37">
        <w:rPr>
          <w:b/>
          <w:bCs/>
          <w:color w:val="00B0F0"/>
        </w:rPr>
        <w:t xml:space="preserve"> block</w:t>
      </w:r>
      <w:r w:rsidR="00F76EF0">
        <w:t xml:space="preserve">: there's additional logic needed to convert all of the measured states coming from the sensors into the control States needed by the controller. We need something that would convert from air pressure to altitude for example we'll call this block the state estimator block. </w:t>
      </w:r>
      <w:r w:rsidR="003E7AD3">
        <w:br/>
      </w:r>
    </w:p>
    <w:p w14:paraId="1A400B45" w14:textId="267103D0" w:rsidR="00C210C0" w:rsidRDefault="002A7E37" w:rsidP="00DB4824">
      <w:pPr>
        <w:pStyle w:val="ListParagraph"/>
        <w:numPr>
          <w:ilvl w:val="0"/>
          <w:numId w:val="25"/>
        </w:numPr>
        <w:ind w:left="180" w:right="4706" w:hanging="180"/>
      </w:pPr>
      <w:r w:rsidRPr="002A7E37">
        <w:rPr>
          <w:noProof/>
          <w:color w:val="7030A0"/>
        </w:rPr>
        <mc:AlternateContent>
          <mc:Choice Requires="wps">
            <w:drawing>
              <wp:anchor distT="0" distB="0" distL="114300" distR="114300" simplePos="0" relativeHeight="251658289" behindDoc="0" locked="0" layoutInCell="1" allowOverlap="1" wp14:anchorId="0F40BC77" wp14:editId="4E6F22AD">
                <wp:simplePos x="0" y="0"/>
                <wp:positionH relativeFrom="column">
                  <wp:posOffset>4431837</wp:posOffset>
                </wp:positionH>
                <wp:positionV relativeFrom="paragraph">
                  <wp:posOffset>172414</wp:posOffset>
                </wp:positionV>
                <wp:extent cx="456150" cy="1554174"/>
                <wp:effectExtent l="25400" t="25400" r="13970" b="33655"/>
                <wp:wrapNone/>
                <wp:docPr id="1022466759" name="Curved Connector 1022466759"/>
                <wp:cNvGraphicFramePr/>
                <a:graphic xmlns:a="http://schemas.openxmlformats.org/drawingml/2006/main">
                  <a:graphicData uri="http://schemas.microsoft.com/office/word/2010/wordprocessingShape">
                    <wps:wsp>
                      <wps:cNvCnPr/>
                      <wps:spPr>
                        <a:xfrm flipH="1">
                          <a:off x="0" y="0"/>
                          <a:ext cx="456150" cy="1554174"/>
                        </a:xfrm>
                        <a:prstGeom prst="curvedConnector3">
                          <a:avLst>
                            <a:gd name="adj1" fmla="val 54876"/>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96BAE9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22466759" o:spid="_x0000_s1026" type="#_x0000_t38" style="position:absolute;margin-left:348.95pt;margin-top:13.6pt;width:35.9pt;height:122.4pt;flip:x;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" adj="11853" strokecolor="red" strokeweight="4.5pt">
                <v:stroke endarrow="block"/>
              </v:shape>
            </w:pict>
          </mc:Fallback>
        </mc:AlternateContent>
      </w:r>
      <w:r w:rsidR="00EE797B" w:rsidRPr="002A7E37">
        <w:rPr>
          <w:noProof/>
          <w:color w:val="7030A0"/>
        </w:rPr>
        <mc:AlternateContent>
          <mc:Choice Requires="wps">
            <w:drawing>
              <wp:anchor distT="0" distB="0" distL="114300" distR="114300" simplePos="0" relativeHeight="251658290" behindDoc="0" locked="0" layoutInCell="1" allowOverlap="1" wp14:anchorId="1FB5BC41" wp14:editId="54D2053F">
                <wp:simplePos x="0" y="0"/>
                <wp:positionH relativeFrom="column">
                  <wp:posOffset>3314700</wp:posOffset>
                </wp:positionH>
                <wp:positionV relativeFrom="paragraph">
                  <wp:posOffset>171000</wp:posOffset>
                </wp:positionV>
                <wp:extent cx="685232" cy="2287719"/>
                <wp:effectExtent l="25400" t="0" r="13335" b="36830"/>
                <wp:wrapNone/>
                <wp:docPr id="1887718006" name="Curved Connector 1887718006"/>
                <wp:cNvGraphicFramePr/>
                <a:graphic xmlns:a="http://schemas.openxmlformats.org/drawingml/2006/main">
                  <a:graphicData uri="http://schemas.microsoft.com/office/word/2010/wordprocessingShape">
                    <wps:wsp>
                      <wps:cNvCnPr/>
                      <wps:spPr>
                        <a:xfrm flipH="1">
                          <a:off x="0" y="0"/>
                          <a:ext cx="685232" cy="2287719"/>
                        </a:xfrm>
                        <a:prstGeom prst="curvedConnector3">
                          <a:avLst>
                            <a:gd name="adj1" fmla="val 58578"/>
                          </a:avLst>
                        </a:prstGeom>
                        <a:ln w="31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2E29CD" id="Curved Connector 1887718006" o:spid="_x0000_s1026" type="#_x0000_t38" style="position:absolute;margin-left:261pt;margin-top:13.45pt;width:53.95pt;height:180.15pt;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" adj="12653" strokecolor="#1cade4 [3204]" strokeweight=".25pt">
                <v:stroke endarrow="block"/>
              </v:shape>
            </w:pict>
          </mc:Fallback>
        </mc:AlternateContent>
      </w:r>
      <w:r w:rsidR="00E82402" w:rsidRPr="002A7E37">
        <w:rPr>
          <w:noProof/>
          <w:color w:val="7030A0"/>
        </w:rPr>
        <mc:AlternateContent>
          <mc:Choice Requires="wps">
            <w:drawing>
              <wp:anchor distT="0" distB="0" distL="114300" distR="114300" simplePos="0" relativeHeight="251658291" behindDoc="0" locked="0" layoutInCell="1" allowOverlap="1" wp14:anchorId="32225C98" wp14:editId="6AF4E73D">
                <wp:simplePos x="0" y="0"/>
                <wp:positionH relativeFrom="column">
                  <wp:posOffset>4571617</wp:posOffset>
                </wp:positionH>
                <wp:positionV relativeFrom="paragraph">
                  <wp:posOffset>397883</wp:posOffset>
                </wp:positionV>
                <wp:extent cx="921056" cy="3089170"/>
                <wp:effectExtent l="25400" t="0" r="692150" b="73660"/>
                <wp:wrapNone/>
                <wp:docPr id="879818018" name="Curved Connector 879818018"/>
                <wp:cNvGraphicFramePr/>
                <a:graphic xmlns:a="http://schemas.openxmlformats.org/drawingml/2006/main">
                  <a:graphicData uri="http://schemas.microsoft.com/office/word/2010/wordprocessingShape">
                    <wps:wsp>
                      <wps:cNvCnPr/>
                      <wps:spPr>
                        <a:xfrm flipH="1">
                          <a:off x="0" y="0"/>
                          <a:ext cx="921056" cy="3089170"/>
                        </a:xfrm>
                        <a:prstGeom prst="curvedConnector3">
                          <a:avLst>
                            <a:gd name="adj1" fmla="val -72558"/>
                          </a:avLst>
                        </a:prstGeom>
                        <a:ln w="31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F83A6E" id="Curved Connector 879818018" o:spid="_x0000_s1026" type="#_x0000_t38" style="position:absolute;margin-left:359.95pt;margin-top:31.35pt;width:72.5pt;height:243.25pt;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" adj="-15673" strokecolor="#7030a0" strokeweight=".25pt">
                <v:stroke endarrow="block"/>
              </v:shape>
            </w:pict>
          </mc:Fallback>
        </mc:AlternateContent>
      </w:r>
      <w:r w:rsidR="00DB0A24" w:rsidRPr="002A7E37">
        <w:rPr>
          <w:b/>
          <w:bCs/>
          <w:color w:val="7030A0"/>
        </w:rPr>
        <w:t>Fault protection block</w:t>
      </w:r>
      <w:r w:rsidR="00DB0A24">
        <w:t>: l</w:t>
      </w:r>
      <w:r w:rsidR="00BE328A" w:rsidRPr="00BE328A">
        <w:t>ogic that we have to write that determines whether or not to set the shutdown flag</w:t>
      </w:r>
      <w:r w:rsidR="00DB0A24">
        <w:t>.</w:t>
      </w:r>
      <w:r w:rsidR="00BE328A" w:rsidRPr="00BE328A">
        <w:t xml:space="preserve"> </w:t>
      </w:r>
    </w:p>
    <w:p w14:paraId="2E4A23C4" w14:textId="340602F6" w:rsidR="00483B3B" w:rsidRDefault="00C210C0" w:rsidP="00DB4824">
      <w:pPr>
        <w:pStyle w:val="ListParagraph"/>
        <w:numPr>
          <w:ilvl w:val="0"/>
          <w:numId w:val="25"/>
        </w:numPr>
        <w:ind w:left="180" w:right="4706" w:hanging="180"/>
      </w:pPr>
      <w:r w:rsidRPr="002A7E37">
        <w:rPr>
          <w:b/>
          <w:bCs/>
          <w:noProof/>
          <w:color w:val="00B050"/>
        </w:rPr>
        <mc:AlternateContent>
          <mc:Choice Requires="wps">
            <w:drawing>
              <wp:anchor distT="0" distB="0" distL="114300" distR="114300" simplePos="0" relativeHeight="251658292" behindDoc="0" locked="0" layoutInCell="1" allowOverlap="1" wp14:anchorId="47C801C8" wp14:editId="30748EF5">
                <wp:simplePos x="0" y="0"/>
                <wp:positionH relativeFrom="column">
                  <wp:posOffset>4573719</wp:posOffset>
                </wp:positionH>
                <wp:positionV relativeFrom="paragraph">
                  <wp:posOffset>235361</wp:posOffset>
                </wp:positionV>
                <wp:extent cx="1148156" cy="2286859"/>
                <wp:effectExtent l="0" t="0" r="20320" b="50165"/>
                <wp:wrapNone/>
                <wp:docPr id="1149686260" name="Curved Connector 1149686260"/>
                <wp:cNvGraphicFramePr/>
                <a:graphic xmlns:a="http://schemas.openxmlformats.org/drawingml/2006/main">
                  <a:graphicData uri="http://schemas.microsoft.com/office/word/2010/wordprocessingShape">
                    <wps:wsp>
                      <wps:cNvCnPr/>
                      <wps:spPr>
                        <a:xfrm>
                          <a:off x="0" y="0"/>
                          <a:ext cx="1148156" cy="2286859"/>
                        </a:xfrm>
                        <a:prstGeom prst="curvedConnector3">
                          <a:avLst>
                            <a:gd name="adj1" fmla="val 66239"/>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7B74528" id="Curved Connector 1149686260" o:spid="_x0000_s1026" type="#_x0000_t38" style="position:absolute;margin-left:360.15pt;margin-top:18.55pt;width:90.4pt;height:180.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" adj="14308" strokecolor="black [3213]" strokeweight=".25pt">
                <v:stroke endarrow="block"/>
              </v:shape>
            </w:pict>
          </mc:Fallback>
        </mc:AlternateContent>
      </w:r>
      <w:r w:rsidRPr="002A7E37">
        <w:rPr>
          <w:b/>
          <w:bCs/>
          <w:noProof/>
          <w:color w:val="00B050"/>
        </w:rPr>
        <w:t>Landing Logic bloc</w:t>
      </w:r>
      <w:r w:rsidRPr="002A7E37">
        <w:rPr>
          <w:b/>
          <w:bCs/>
          <w:color w:val="00B050"/>
        </w:rPr>
        <w:t>k</w:t>
      </w:r>
      <w:r>
        <w:t>: (disregard for the hovering part and until we do not consider the control vision)</w:t>
      </w:r>
      <w:r w:rsidR="003E7AD3">
        <w:br/>
      </w:r>
    </w:p>
    <w:p w14:paraId="3DF0B19E" w14:textId="58E75CC3" w:rsidR="00D021B7" w:rsidRDefault="00CD59D3" w:rsidP="00DB4824">
      <w:pPr>
        <w:pStyle w:val="ListParagraph"/>
        <w:numPr>
          <w:ilvl w:val="0"/>
          <w:numId w:val="25"/>
        </w:numPr>
        <w:ind w:left="180" w:right="4706" w:hanging="180"/>
      </w:pPr>
      <w:r>
        <w:rPr>
          <w:b/>
          <w:bCs/>
          <w:noProof/>
        </w:rPr>
        <mc:AlternateContent>
          <mc:Choice Requires="wps">
            <w:drawing>
              <wp:anchor distT="0" distB="0" distL="114300" distR="114300" simplePos="0" relativeHeight="251658299" behindDoc="0" locked="0" layoutInCell="1" allowOverlap="1" wp14:anchorId="165786C3" wp14:editId="714C2B73">
                <wp:simplePos x="0" y="0"/>
                <wp:positionH relativeFrom="column">
                  <wp:posOffset>458663</wp:posOffset>
                </wp:positionH>
                <wp:positionV relativeFrom="paragraph">
                  <wp:posOffset>1302330</wp:posOffset>
                </wp:positionV>
                <wp:extent cx="1830934" cy="426729"/>
                <wp:effectExtent l="12700" t="12700" r="23495" b="30480"/>
                <wp:wrapNone/>
                <wp:docPr id="617337972" name="Rectangle 617337972"/>
                <wp:cNvGraphicFramePr/>
                <a:graphic xmlns:a="http://schemas.openxmlformats.org/drawingml/2006/main">
                  <a:graphicData uri="http://schemas.microsoft.com/office/word/2010/wordprocessingShape">
                    <wps:wsp>
                      <wps:cNvSpPr/>
                      <wps:spPr>
                        <a:xfrm>
                          <a:off x="0" y="0"/>
                          <a:ext cx="1830934" cy="426729"/>
                        </a:xfrm>
                        <a:prstGeom prst="rect">
                          <a:avLst/>
                        </a:prstGeom>
                        <a:noFill/>
                        <a:ln w="38100">
                          <a:solidFill>
                            <a:schemeClr val="accent4"/>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56D5CB1" id="Rectangle 617337972" o:spid="_x0000_s1026" style="position:absolute;margin-left:36.1pt;margin-top:102.55pt;width:144.15pt;height:33.6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" filled="f" strokecolor="#42ba97 [3207]" strokeweight="3pt">
                <v:stroke dashstyle="dash"/>
              </v:rect>
            </w:pict>
          </mc:Fallback>
        </mc:AlternateContent>
      </w:r>
      <w:r w:rsidR="002A7E37">
        <w:rPr>
          <w:b/>
          <w:bCs/>
          <w:noProof/>
        </w:rPr>
        <mc:AlternateContent>
          <mc:Choice Requires="wps">
            <w:drawing>
              <wp:anchor distT="0" distB="0" distL="114300" distR="114300" simplePos="0" relativeHeight="251658305" behindDoc="0" locked="0" layoutInCell="1" allowOverlap="1" wp14:anchorId="4B04B120" wp14:editId="7642EFDE">
                <wp:simplePos x="0" y="0"/>
                <wp:positionH relativeFrom="column">
                  <wp:posOffset>3886711</wp:posOffset>
                </wp:positionH>
                <wp:positionV relativeFrom="paragraph">
                  <wp:posOffset>1063004</wp:posOffset>
                </wp:positionV>
                <wp:extent cx="820129" cy="231178"/>
                <wp:effectExtent l="0" t="0" r="18415" b="10160"/>
                <wp:wrapNone/>
                <wp:docPr id="748963069" name="Text Box 748963069"/>
                <wp:cNvGraphicFramePr/>
                <a:graphic xmlns:a="http://schemas.openxmlformats.org/drawingml/2006/main">
                  <a:graphicData uri="http://schemas.microsoft.com/office/word/2010/wordprocessingShape">
                    <wps:wsp>
                      <wps:cNvSpPr txBox="1"/>
                      <wps:spPr>
                        <a:xfrm>
                          <a:off x="0" y="0"/>
                          <a:ext cx="820129" cy="231178"/>
                        </a:xfrm>
                        <a:prstGeom prst="rect">
                          <a:avLst/>
                        </a:prstGeom>
                        <a:ln>
                          <a:solidFill>
                            <a:srgbClr val="C00000"/>
                          </a:solidFill>
                        </a:ln>
                      </wps:spPr>
                      <wps:style>
                        <a:lnRef idx="2">
                          <a:schemeClr val="accent1"/>
                        </a:lnRef>
                        <a:fillRef idx="1">
                          <a:schemeClr val="lt1"/>
                        </a:fillRef>
                        <a:effectRef idx="0">
                          <a:schemeClr val="accent1"/>
                        </a:effectRef>
                        <a:fontRef idx="minor">
                          <a:schemeClr val="dk1"/>
                        </a:fontRef>
                      </wps:style>
                      <wps:txbx>
                        <w:txbxContent>
                          <w:p w14:paraId="55EEA8A5" w14:textId="6DDD9E61" w:rsidR="002A7E37" w:rsidRPr="002A7E37" w:rsidRDefault="002A7E37" w:rsidP="002A7E37">
                            <w:r w:rsidRPr="002A7E37">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04B120" id="_x0000_t202" coordsize="21600,21600" o:spt="202" path="m,l,21600r21600,l21600,xe">
                <v:stroke joinstyle="miter"/>
                <v:path gradientshapeok="t" o:connecttype="rect"/>
              </v:shapetype>
              <v:shape id="Text Box 748963069" o:spid="_x0000_s1026" type="#_x0000_t202" style="position:absolute;left:0;text-align:left;margin-left:306.05pt;margin-top:83.7pt;width:64.6pt;height:18.2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" fillcolor="white [3201]" strokecolor="#c00000" strokeweight="1.25pt">
                <v:textbox>
                  <w:txbxContent>
                    <w:p w14:paraId="55EEA8A5" w14:textId="6DDD9E61" w:rsidR="002A7E37" w:rsidRPr="002A7E37" w:rsidRDefault="002A7E37" w:rsidP="002A7E37">
                      <w:r w:rsidRPr="002A7E37">
                        <w:t>CONTROLLER</w:t>
                      </w:r>
                    </w:p>
                  </w:txbxContent>
                </v:textbox>
              </v:shape>
            </w:pict>
          </mc:Fallback>
        </mc:AlternateContent>
      </w:r>
      <w:r w:rsidR="00DB63DA">
        <w:rPr>
          <w:b/>
          <w:bCs/>
          <w:noProof/>
        </w:rPr>
        <mc:AlternateContent>
          <mc:Choice Requires="wps">
            <w:drawing>
              <wp:anchor distT="0" distB="0" distL="114300" distR="114300" simplePos="0" relativeHeight="251658301" behindDoc="0" locked="0" layoutInCell="1" allowOverlap="1" wp14:anchorId="4B3FB502" wp14:editId="58181F45">
                <wp:simplePos x="0" y="0"/>
                <wp:positionH relativeFrom="column">
                  <wp:posOffset>5163935</wp:posOffset>
                </wp:positionH>
                <wp:positionV relativeFrom="paragraph">
                  <wp:posOffset>2103531</wp:posOffset>
                </wp:positionV>
                <wp:extent cx="1030457" cy="724114"/>
                <wp:effectExtent l="12700" t="12700" r="24130" b="25400"/>
                <wp:wrapNone/>
                <wp:docPr id="2112032724" name="Rectangle 2112032724"/>
                <wp:cNvGraphicFramePr/>
                <a:graphic xmlns:a="http://schemas.openxmlformats.org/drawingml/2006/main">
                  <a:graphicData uri="http://schemas.microsoft.com/office/word/2010/wordprocessingShape">
                    <wps:wsp>
                      <wps:cNvSpPr/>
                      <wps:spPr>
                        <a:xfrm>
                          <a:off x="0" y="0"/>
                          <a:ext cx="1030457" cy="724114"/>
                        </a:xfrm>
                        <a:prstGeom prst="rect">
                          <a:avLst/>
                        </a:prstGeom>
                        <a:noFill/>
                        <a:ln w="38100">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74EEDAB" id="Rectangle 2112032724" o:spid="_x0000_s1026" style="position:absolute;margin-left:406.6pt;margin-top:165.65pt;width:81.15pt;height:5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" filled="f" strokecolor="black [3213]" strokeweight="3pt">
                <v:stroke dashstyle="dash"/>
              </v:rect>
            </w:pict>
          </mc:Fallback>
        </mc:AlternateContent>
      </w:r>
      <w:r w:rsidR="00DB63DA">
        <w:rPr>
          <w:b/>
          <w:bCs/>
          <w:noProof/>
        </w:rPr>
        <mc:AlternateContent>
          <mc:Choice Requires="wps">
            <w:drawing>
              <wp:anchor distT="0" distB="0" distL="114300" distR="114300" simplePos="0" relativeHeight="251658297" behindDoc="0" locked="0" layoutInCell="1" allowOverlap="1" wp14:anchorId="0C3DBDFC" wp14:editId="58325F60">
                <wp:simplePos x="0" y="0"/>
                <wp:positionH relativeFrom="column">
                  <wp:posOffset>5144359</wp:posOffset>
                </wp:positionH>
                <wp:positionV relativeFrom="paragraph">
                  <wp:posOffset>2876354</wp:posOffset>
                </wp:positionV>
                <wp:extent cx="1046070" cy="256101"/>
                <wp:effectExtent l="0" t="0" r="8255" b="10795"/>
                <wp:wrapNone/>
                <wp:docPr id="923508498" name="Text Box 923508498"/>
                <wp:cNvGraphicFramePr/>
                <a:graphic xmlns:a="http://schemas.openxmlformats.org/drawingml/2006/main">
                  <a:graphicData uri="http://schemas.microsoft.com/office/word/2010/wordprocessingShape">
                    <wps:wsp>
                      <wps:cNvSpPr txBox="1"/>
                      <wps:spPr>
                        <a:xfrm>
                          <a:off x="0" y="0"/>
                          <a:ext cx="1046070" cy="256101"/>
                        </a:xfrm>
                        <a:prstGeom prst="rect">
                          <a:avLst/>
                        </a:prstGeom>
                        <a:ln/>
                      </wps:spPr>
                      <wps:style>
                        <a:lnRef idx="2">
                          <a:schemeClr val="dk1"/>
                        </a:lnRef>
                        <a:fillRef idx="1">
                          <a:schemeClr val="lt1"/>
                        </a:fillRef>
                        <a:effectRef idx="0">
                          <a:schemeClr val="dk1"/>
                        </a:effectRef>
                        <a:fontRef idx="minor">
                          <a:schemeClr val="dk1"/>
                        </a:fontRef>
                      </wps:style>
                      <wps:txbx>
                        <w:txbxContent>
                          <w:p w14:paraId="508FF632" w14:textId="69370D6A" w:rsidR="00776E2B" w:rsidRPr="00776E2B" w:rsidRDefault="00776E2B" w:rsidP="00776E2B">
                            <w:pPr>
                              <w:rPr>
                                <w:lang w:val="it-IT"/>
                              </w:rPr>
                            </w:pPr>
                            <w:r>
                              <w:rPr>
                                <w:lang w:val="it-IT"/>
                              </w:rPr>
                              <w:t>DATA LOG</w:t>
                            </w:r>
                            <w:r w:rsidR="00DB63DA">
                              <w:rPr>
                                <w:lang w:val="it-IT"/>
                              </w:rPr>
                              <w:t xml:space="preserve"> </w:t>
                            </w:r>
                            <w:r>
                              <w:rPr>
                                <w:lang w:val="it-IT"/>
                              </w:rPr>
                              <w:t>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DBDFC" id="Text Box 923508498" o:spid="_x0000_s1027" type="#_x0000_t202" style="position:absolute;left:0;text-align:left;margin-left:405.05pt;margin-top:226.5pt;width:82.35pt;height:20.1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" fillcolor="white [3201]" strokecolor="black [3200]" strokeweight="1.25pt">
                <v:textbox>
                  <w:txbxContent>
                    <w:p w14:paraId="508FF632" w14:textId="69370D6A" w:rsidR="00776E2B" w:rsidRPr="00776E2B" w:rsidRDefault="00776E2B" w:rsidP="00776E2B">
                      <w:pPr>
                        <w:rPr>
                          <w:lang w:val="it-IT"/>
                        </w:rPr>
                      </w:pPr>
                      <w:r>
                        <w:rPr>
                          <w:lang w:val="it-IT"/>
                        </w:rPr>
                        <w:t>DATA LOG</w:t>
                      </w:r>
                      <w:r w:rsidR="00DB63DA">
                        <w:rPr>
                          <w:lang w:val="it-IT"/>
                        </w:rPr>
                        <w:t xml:space="preserve"> </w:t>
                      </w:r>
                      <w:r>
                        <w:rPr>
                          <w:lang w:val="it-IT"/>
                        </w:rPr>
                        <w:t>BLOCK</w:t>
                      </w:r>
                    </w:p>
                  </w:txbxContent>
                </v:textbox>
              </v:shape>
            </w:pict>
          </mc:Fallback>
        </mc:AlternateContent>
      </w:r>
      <w:r w:rsidR="00442E35">
        <w:rPr>
          <w:b/>
          <w:bCs/>
          <w:noProof/>
        </w:rPr>
        <mc:AlternateContent>
          <mc:Choice Requires="wps">
            <w:drawing>
              <wp:anchor distT="0" distB="0" distL="114300" distR="114300" simplePos="0" relativeHeight="251658300" behindDoc="0" locked="0" layoutInCell="1" allowOverlap="1" wp14:anchorId="094F346A" wp14:editId="79D8488E">
                <wp:simplePos x="0" y="0"/>
                <wp:positionH relativeFrom="column">
                  <wp:posOffset>2327924</wp:posOffset>
                </wp:positionH>
                <wp:positionV relativeFrom="paragraph">
                  <wp:posOffset>1322562</wp:posOffset>
                </wp:positionV>
                <wp:extent cx="695478" cy="342900"/>
                <wp:effectExtent l="0" t="0" r="15875" b="12700"/>
                <wp:wrapNone/>
                <wp:docPr id="2100202344" name="Text Box 2100202344"/>
                <wp:cNvGraphicFramePr/>
                <a:graphic xmlns:a="http://schemas.openxmlformats.org/drawingml/2006/main">
                  <a:graphicData uri="http://schemas.microsoft.com/office/word/2010/wordprocessingShape">
                    <wps:wsp>
                      <wps:cNvSpPr txBox="1"/>
                      <wps:spPr>
                        <a:xfrm>
                          <a:off x="0" y="0"/>
                          <a:ext cx="695478" cy="342900"/>
                        </a:xfrm>
                        <a:prstGeom prst="rect">
                          <a:avLst/>
                        </a:prstGeom>
                        <a:ln>
                          <a:solidFill>
                            <a:schemeClr val="accent4"/>
                          </a:solidFill>
                        </a:ln>
                      </wps:spPr>
                      <wps:style>
                        <a:lnRef idx="2">
                          <a:schemeClr val="accent1"/>
                        </a:lnRef>
                        <a:fillRef idx="1">
                          <a:schemeClr val="lt1"/>
                        </a:fillRef>
                        <a:effectRef idx="0">
                          <a:schemeClr val="accent1"/>
                        </a:effectRef>
                        <a:fontRef idx="minor">
                          <a:schemeClr val="dk1"/>
                        </a:fontRef>
                      </wps:style>
                      <wps:txbx>
                        <w:txbxContent>
                          <w:p w14:paraId="0FB4BD72" w14:textId="6EC06AEC" w:rsidR="00442E35" w:rsidRPr="00442E35" w:rsidRDefault="00442E35" w:rsidP="00442E35">
                            <w:pPr>
                              <w:rPr>
                                <w:sz w:val="13"/>
                                <w:szCs w:val="13"/>
                              </w:rPr>
                            </w:pPr>
                            <w:r w:rsidRPr="00442E35">
                              <w:rPr>
                                <w:sz w:val="13"/>
                                <w:szCs w:val="13"/>
                              </w:rPr>
                              <w:t xml:space="preserve">Landing Logic (disregarded)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346A" id="Text Box 2100202344" o:spid="_x0000_s1028" type="#_x0000_t202" style="position:absolute;left:0;text-align:left;margin-left:183.3pt;margin-top:104.15pt;width:54.75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" fillcolor="white [3201]" strokecolor="#42ba97 [3207]" strokeweight="1.25pt">
                <v:textbox>
                  <w:txbxContent>
                    <w:p w14:paraId="0FB4BD72" w14:textId="6EC06AEC" w:rsidR="00442E35" w:rsidRPr="00442E35" w:rsidRDefault="00442E35" w:rsidP="00442E35">
                      <w:pPr>
                        <w:rPr>
                          <w:sz w:val="13"/>
                          <w:szCs w:val="13"/>
                        </w:rPr>
                      </w:pPr>
                      <w:r w:rsidRPr="00442E35">
                        <w:rPr>
                          <w:sz w:val="13"/>
                          <w:szCs w:val="13"/>
                        </w:rPr>
                        <w:t xml:space="preserve">Landing Logic (disregarded) </w:t>
                      </w:r>
                    </w:p>
                  </w:txbxContent>
                </v:textbox>
              </v:shape>
            </w:pict>
          </mc:Fallback>
        </mc:AlternateContent>
      </w:r>
      <w:r w:rsidR="00442E35">
        <w:rPr>
          <w:b/>
          <w:bCs/>
          <w:noProof/>
        </w:rPr>
        <mc:AlternateContent>
          <mc:Choice Requires="wps">
            <w:drawing>
              <wp:anchor distT="0" distB="0" distL="114300" distR="114300" simplePos="0" relativeHeight="251658293" behindDoc="0" locked="0" layoutInCell="1" allowOverlap="1" wp14:anchorId="06123E95" wp14:editId="089EF70D">
                <wp:simplePos x="0" y="0"/>
                <wp:positionH relativeFrom="column">
                  <wp:posOffset>-226214</wp:posOffset>
                </wp:positionH>
                <wp:positionV relativeFrom="paragraph">
                  <wp:posOffset>1760854</wp:posOffset>
                </wp:positionV>
                <wp:extent cx="3926783" cy="1365393"/>
                <wp:effectExtent l="12700" t="12700" r="23495" b="31750"/>
                <wp:wrapNone/>
                <wp:docPr id="2088066716" name="Rectangle 2088066716"/>
                <wp:cNvGraphicFramePr/>
                <a:graphic xmlns:a="http://schemas.openxmlformats.org/drawingml/2006/main">
                  <a:graphicData uri="http://schemas.microsoft.com/office/word/2010/wordprocessingShape">
                    <wps:wsp>
                      <wps:cNvSpPr/>
                      <wps:spPr>
                        <a:xfrm>
                          <a:off x="0" y="0"/>
                          <a:ext cx="3926783" cy="1365393"/>
                        </a:xfrm>
                        <a:prstGeom prst="rect">
                          <a:avLst/>
                        </a:prstGeom>
                        <a:noFill/>
                        <a:ln w="38100">
                          <a:solidFill>
                            <a:schemeClr val="accent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FA2A342" id="Rectangle 2088066716" o:spid="_x0000_s1026" style="position:absolute;margin-left:-17.8pt;margin-top:138.65pt;width:309.2pt;height:107.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" filled="f" strokecolor="#1cade4 [3204]" strokeweight="3pt">
                <v:stroke dashstyle="dash"/>
              </v:rect>
            </w:pict>
          </mc:Fallback>
        </mc:AlternateContent>
      </w:r>
      <w:r w:rsidR="00776E2B">
        <w:rPr>
          <w:b/>
          <w:bCs/>
          <w:noProof/>
        </w:rPr>
        <mc:AlternateContent>
          <mc:Choice Requires="wps">
            <w:drawing>
              <wp:anchor distT="0" distB="0" distL="114300" distR="114300" simplePos="0" relativeHeight="251658298" behindDoc="0" locked="0" layoutInCell="1" allowOverlap="1" wp14:anchorId="7CB7CECE" wp14:editId="3F6ECB5B">
                <wp:simplePos x="0" y="0"/>
                <wp:positionH relativeFrom="column">
                  <wp:posOffset>359229</wp:posOffset>
                </wp:positionH>
                <wp:positionV relativeFrom="paragraph">
                  <wp:posOffset>3240739</wp:posOffset>
                </wp:positionV>
                <wp:extent cx="2155371" cy="691816"/>
                <wp:effectExtent l="0" t="0" r="16510" b="6985"/>
                <wp:wrapNone/>
                <wp:docPr id="524130062" name="Text Box 524130062"/>
                <wp:cNvGraphicFramePr/>
                <a:graphic xmlns:a="http://schemas.openxmlformats.org/drawingml/2006/main">
                  <a:graphicData uri="http://schemas.microsoft.com/office/word/2010/wordprocessingShape">
                    <wps:wsp>
                      <wps:cNvSpPr txBox="1"/>
                      <wps:spPr>
                        <a:xfrm>
                          <a:off x="0" y="0"/>
                          <a:ext cx="2155371" cy="6918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97DC192" w14:textId="288C8540" w:rsidR="00776E2B" w:rsidRPr="00442E35" w:rsidRDefault="00776E2B" w:rsidP="00776E2B">
                            <w:r w:rsidRPr="00442E35">
                              <w:t>STATE ESTIMATOR BLOCK from:</w:t>
                            </w:r>
                          </w:p>
                          <w:p w14:paraId="15ED44C1" w14:textId="53AEC0B0" w:rsidR="00776E2B" w:rsidRPr="00442E35" w:rsidRDefault="00442E35" w:rsidP="00776E2B">
                            <w:pPr>
                              <w:pStyle w:val="ListParagraph"/>
                              <w:numPr>
                                <w:ilvl w:val="0"/>
                                <w:numId w:val="33"/>
                              </w:numPr>
                            </w:pPr>
                            <w:r w:rsidRPr="00442E35">
                              <w:t>S</w:t>
                            </w:r>
                            <w:r w:rsidR="00776E2B" w:rsidRPr="00442E35">
                              <w:t>ensor</w:t>
                            </w:r>
                          </w:p>
                          <w:p w14:paraId="5B4CE3E6" w14:textId="0E0760A6" w:rsidR="00442E35" w:rsidRPr="00442E35" w:rsidRDefault="00442E35" w:rsidP="00776E2B">
                            <w:pPr>
                              <w:pStyle w:val="ListParagraph"/>
                              <w:numPr>
                                <w:ilvl w:val="0"/>
                                <w:numId w:val="33"/>
                              </w:numPr>
                            </w:pPr>
                            <w:r w:rsidRPr="00442E35">
                              <w:t xml:space="preserve">Camera Vision (disregarded)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7CECE" id="Text Box 524130062" o:spid="_x0000_s1029" type="#_x0000_t202" style="position:absolute;left:0;text-align:left;margin-left:28.3pt;margin-top:255.2pt;width:169.7pt;height:54.4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" fillcolor="white [3201]" strokecolor="#1cade4 [3204]" strokeweight="1.25pt">
                <v:textbox>
                  <w:txbxContent>
                    <w:p w14:paraId="397DC192" w14:textId="288C8540" w:rsidR="00776E2B" w:rsidRPr="00442E35" w:rsidRDefault="00776E2B" w:rsidP="00776E2B">
                      <w:r w:rsidRPr="00442E35">
                        <w:t>STATE ESTIMATOR BLOCK from:</w:t>
                      </w:r>
                    </w:p>
                    <w:p w14:paraId="15ED44C1" w14:textId="53AEC0B0" w:rsidR="00776E2B" w:rsidRPr="00442E35" w:rsidRDefault="00442E35" w:rsidP="00776E2B">
                      <w:pPr>
                        <w:pStyle w:val="ListParagraph"/>
                        <w:numPr>
                          <w:ilvl w:val="0"/>
                          <w:numId w:val="33"/>
                        </w:numPr>
                      </w:pPr>
                      <w:r w:rsidRPr="00442E35">
                        <w:t>S</w:t>
                      </w:r>
                      <w:r w:rsidR="00776E2B" w:rsidRPr="00442E35">
                        <w:t>ensor</w:t>
                      </w:r>
                    </w:p>
                    <w:p w14:paraId="5B4CE3E6" w14:textId="0E0760A6" w:rsidR="00442E35" w:rsidRPr="00442E35" w:rsidRDefault="00442E35" w:rsidP="00776E2B">
                      <w:pPr>
                        <w:pStyle w:val="ListParagraph"/>
                        <w:numPr>
                          <w:ilvl w:val="0"/>
                          <w:numId w:val="33"/>
                        </w:numPr>
                      </w:pPr>
                      <w:r w:rsidRPr="00442E35">
                        <w:t xml:space="preserve">Camera Vision (disregarded) </w:t>
                      </w:r>
                    </w:p>
                  </w:txbxContent>
                </v:textbox>
              </v:shape>
            </w:pict>
          </mc:Fallback>
        </mc:AlternateContent>
      </w:r>
      <w:r w:rsidR="00776E2B" w:rsidRPr="002F50A0">
        <w:rPr>
          <w:noProof/>
        </w:rPr>
        <w:drawing>
          <wp:anchor distT="0" distB="0" distL="114300" distR="114300" simplePos="0" relativeHeight="251658288" behindDoc="0" locked="0" layoutInCell="1" allowOverlap="1" wp14:anchorId="785A5B71" wp14:editId="22969699">
            <wp:simplePos x="0" y="0"/>
            <wp:positionH relativeFrom="column">
              <wp:posOffset>0</wp:posOffset>
            </wp:positionH>
            <wp:positionV relativeFrom="paragraph">
              <wp:posOffset>1324796</wp:posOffset>
            </wp:positionV>
            <wp:extent cx="6188710" cy="2203450"/>
            <wp:effectExtent l="0" t="0" r="0" b="6350"/>
            <wp:wrapTopAndBottom/>
            <wp:docPr id="1331496946" name="Picture 13314969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96946" name="Picture 1" descr="A screenshot of a computer&#10;&#10;Description automatically generated"/>
                    <pic:cNvPicPr/>
                  </pic:nvPicPr>
                  <pic:blipFill>
                    <a:blip r:embed="rId53"/>
                    <a:stretch>
                      <a:fillRect/>
                    </a:stretch>
                  </pic:blipFill>
                  <pic:spPr>
                    <a:xfrm>
                      <a:off x="0" y="0"/>
                      <a:ext cx="6188710" cy="2203450"/>
                    </a:xfrm>
                    <a:prstGeom prst="rect">
                      <a:avLst/>
                    </a:prstGeom>
                  </pic:spPr>
                </pic:pic>
              </a:graphicData>
            </a:graphic>
          </wp:anchor>
        </w:drawing>
      </w:r>
      <w:r w:rsidR="00776E2B">
        <w:rPr>
          <w:b/>
          <w:bCs/>
          <w:noProof/>
        </w:rPr>
        <mc:AlternateContent>
          <mc:Choice Requires="wps">
            <w:drawing>
              <wp:anchor distT="0" distB="0" distL="114300" distR="114300" simplePos="0" relativeHeight="251658296" behindDoc="0" locked="0" layoutInCell="1" allowOverlap="1" wp14:anchorId="520DCD28" wp14:editId="61396245">
                <wp:simplePos x="0" y="0"/>
                <wp:positionH relativeFrom="column">
                  <wp:posOffset>3700570</wp:posOffset>
                </wp:positionH>
                <wp:positionV relativeFrom="paragraph">
                  <wp:posOffset>3385118</wp:posOffset>
                </wp:positionV>
                <wp:extent cx="1228080" cy="433137"/>
                <wp:effectExtent l="0" t="0" r="17145" b="11430"/>
                <wp:wrapNone/>
                <wp:docPr id="100863349" name="Text Box 100863349"/>
                <wp:cNvGraphicFramePr/>
                <a:graphic xmlns:a="http://schemas.openxmlformats.org/drawingml/2006/main">
                  <a:graphicData uri="http://schemas.microsoft.com/office/word/2010/wordprocessingShape">
                    <wps:wsp>
                      <wps:cNvSpPr txBox="1"/>
                      <wps:spPr>
                        <a:xfrm>
                          <a:off x="0" y="0"/>
                          <a:ext cx="1228080" cy="433137"/>
                        </a:xfrm>
                        <a:prstGeom prst="rect">
                          <a:avLst/>
                        </a:prstGeom>
                        <a:solidFill>
                          <a:schemeClr val="bg1"/>
                        </a:solidFill>
                        <a:ln w="6350">
                          <a:solidFill>
                            <a:srgbClr val="7030A0"/>
                          </a:solidFill>
                        </a:ln>
                      </wps:spPr>
                      <wps:txbx>
                        <w:txbxContent>
                          <w:p w14:paraId="54A8CE08" w14:textId="61DDBC16" w:rsidR="00776E2B" w:rsidRPr="00776E2B" w:rsidRDefault="00776E2B">
                            <w:pPr>
                              <w:rPr>
                                <w:lang w:val="it-IT"/>
                              </w:rPr>
                            </w:pPr>
                            <w:r>
                              <w:rPr>
                                <w:lang w:val="it-IT"/>
                              </w:rPr>
                              <w:t>FAULT PROTECTION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DCD28" id="Text Box 100863349" o:spid="_x0000_s1030" type="#_x0000_t202" style="position:absolute;left:0;text-align:left;margin-left:291.4pt;margin-top:266.55pt;width:96.7pt;height:34.1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" fillcolor="white [3212]" strokecolor="#7030a0" strokeweight=".5pt">
                <v:textbox>
                  <w:txbxContent>
                    <w:p w14:paraId="54A8CE08" w14:textId="61DDBC16" w:rsidR="00776E2B" w:rsidRPr="00776E2B" w:rsidRDefault="00776E2B">
                      <w:pPr>
                        <w:rPr>
                          <w:lang w:val="it-IT"/>
                        </w:rPr>
                      </w:pPr>
                      <w:r>
                        <w:rPr>
                          <w:lang w:val="it-IT"/>
                        </w:rPr>
                        <w:t>FAULT PROTECTION BLOCK</w:t>
                      </w:r>
                    </w:p>
                  </w:txbxContent>
                </v:textbox>
              </v:shape>
            </w:pict>
          </mc:Fallback>
        </mc:AlternateContent>
      </w:r>
      <w:r w:rsidR="00776E2B">
        <w:rPr>
          <w:b/>
          <w:bCs/>
          <w:noProof/>
        </w:rPr>
        <mc:AlternateContent>
          <mc:Choice Requires="wps">
            <w:drawing>
              <wp:anchor distT="0" distB="0" distL="114300" distR="114300" simplePos="0" relativeHeight="251658295" behindDoc="0" locked="0" layoutInCell="1" allowOverlap="1" wp14:anchorId="1B7D9F38" wp14:editId="22C2132B">
                <wp:simplePos x="0" y="0"/>
                <wp:positionH relativeFrom="column">
                  <wp:posOffset>3770992</wp:posOffset>
                </wp:positionH>
                <wp:positionV relativeFrom="paragraph">
                  <wp:posOffset>2675909</wp:posOffset>
                </wp:positionV>
                <wp:extent cx="1030457" cy="626692"/>
                <wp:effectExtent l="12700" t="12700" r="24130" b="21590"/>
                <wp:wrapNone/>
                <wp:docPr id="519589941" name="Rectangle 519589941"/>
                <wp:cNvGraphicFramePr/>
                <a:graphic xmlns:a="http://schemas.openxmlformats.org/drawingml/2006/main">
                  <a:graphicData uri="http://schemas.microsoft.com/office/word/2010/wordprocessingShape">
                    <wps:wsp>
                      <wps:cNvSpPr/>
                      <wps:spPr>
                        <a:xfrm>
                          <a:off x="0" y="0"/>
                          <a:ext cx="1030457" cy="626692"/>
                        </a:xfrm>
                        <a:prstGeom prst="rect">
                          <a:avLst/>
                        </a:prstGeom>
                        <a:noFill/>
                        <a:ln w="38100">
                          <a:solidFill>
                            <a:srgbClr val="7030A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AC3386" id="Rectangle 519589941" o:spid="_x0000_s1026" style="position:absolute;margin-left:296.95pt;margin-top:210.7pt;width:81.15pt;height:49.3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" filled="f" strokecolor="#7030a0" strokeweight="3pt">
                <v:stroke dashstyle="dash"/>
              </v:rect>
            </w:pict>
          </mc:Fallback>
        </mc:AlternateContent>
      </w:r>
      <w:r w:rsidR="00C210C0">
        <w:rPr>
          <w:b/>
          <w:bCs/>
          <w:noProof/>
        </w:rPr>
        <mc:AlternateContent>
          <mc:Choice Requires="wps">
            <w:drawing>
              <wp:anchor distT="0" distB="0" distL="114300" distR="114300" simplePos="0" relativeHeight="251658294" behindDoc="0" locked="0" layoutInCell="1" allowOverlap="1" wp14:anchorId="44616535" wp14:editId="1CCB156E">
                <wp:simplePos x="0" y="0"/>
                <wp:positionH relativeFrom="column">
                  <wp:posOffset>3766672</wp:posOffset>
                </wp:positionH>
                <wp:positionV relativeFrom="paragraph">
                  <wp:posOffset>1333252</wp:posOffset>
                </wp:positionV>
                <wp:extent cx="1030457" cy="626692"/>
                <wp:effectExtent l="12700" t="12700" r="24130" b="21590"/>
                <wp:wrapNone/>
                <wp:docPr id="854852991" name="Rectangle 854852991"/>
                <wp:cNvGraphicFramePr/>
                <a:graphic xmlns:a="http://schemas.openxmlformats.org/drawingml/2006/main">
                  <a:graphicData uri="http://schemas.microsoft.com/office/word/2010/wordprocessingShape">
                    <wps:wsp>
                      <wps:cNvSpPr/>
                      <wps:spPr>
                        <a:xfrm>
                          <a:off x="0" y="0"/>
                          <a:ext cx="1030457" cy="626692"/>
                        </a:xfrm>
                        <a:prstGeom prst="rect">
                          <a:avLst/>
                        </a:prstGeom>
                        <a:noFill/>
                        <a:ln w="381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D6F0456" id="Rectangle 854852991" o:spid="_x0000_s1026" style="position:absolute;margin-left:296.6pt;margin-top:105pt;width:81.15pt;height:49.3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" filled="f" strokecolor="red" strokeweight="3pt">
                <v:stroke dashstyle="dash"/>
              </v:rect>
            </w:pict>
          </mc:Fallback>
        </mc:AlternateContent>
      </w:r>
      <w:r w:rsidR="00483B3B" w:rsidRPr="005442BB">
        <w:rPr>
          <w:b/>
          <w:bCs/>
        </w:rPr>
        <w:t>Data logging block</w:t>
      </w:r>
      <w:r w:rsidR="00483B3B">
        <w:t xml:space="preserve">: </w:t>
      </w:r>
      <w:r w:rsidR="00BE328A" w:rsidRPr="00BE328A">
        <w:t>all of the firmware that exists on the drone records data that we have access to during and after the flight and since the drone doesn't know about the software that we've written we need to make sure that we have data logging set for the variables that were interested</w:t>
      </w:r>
      <w:r w:rsidR="005F26A7">
        <w:t xml:space="preserve">.  </w:t>
      </w:r>
      <w:r w:rsidR="005F26A7">
        <w:br/>
      </w:r>
      <w:r w:rsidR="005F26A7">
        <w:rPr>
          <w:rFonts w:hint="eastAsia"/>
        </w:rPr>
        <w:t>→</w:t>
      </w:r>
      <w:r w:rsidR="005F26A7">
        <w:t xml:space="preserve"> Since</w:t>
      </w:r>
      <w:r w:rsidR="00BE328A" w:rsidRPr="00BE328A">
        <w:t xml:space="preserve"> we'll be using Simulink to write our flight code we can easily create logic that will store data as a dot mat file locally</w:t>
      </w:r>
      <w:r w:rsidR="005F26A7">
        <w:t>.</w:t>
      </w:r>
      <w:r w:rsidR="005F26A7">
        <w:br/>
      </w:r>
    </w:p>
    <w:p w14:paraId="520D939A" w14:textId="5D0C1D91" w:rsidR="00D021B7" w:rsidRDefault="00D021B7" w:rsidP="00D021B7">
      <w:pPr>
        <w:pStyle w:val="Heading3"/>
      </w:pPr>
      <w:bookmarkStart w:id="8" w:name="_Toc150169690"/>
      <w:r w:rsidRPr="00D021B7">
        <w:rPr>
          <w:noProof/>
        </w:rPr>
        <w:lastRenderedPageBreak/>
        <w:drawing>
          <wp:anchor distT="0" distB="0" distL="114300" distR="114300" simplePos="0" relativeHeight="251658302" behindDoc="0" locked="0" layoutInCell="1" allowOverlap="1" wp14:anchorId="0C8C9DC0" wp14:editId="48007482">
            <wp:simplePos x="0" y="0"/>
            <wp:positionH relativeFrom="column">
              <wp:posOffset>454846</wp:posOffset>
            </wp:positionH>
            <wp:positionV relativeFrom="paragraph">
              <wp:posOffset>289393</wp:posOffset>
            </wp:positionV>
            <wp:extent cx="5275580" cy="2191385"/>
            <wp:effectExtent l="0" t="0" r="0" b="5715"/>
            <wp:wrapTopAndBottom/>
            <wp:docPr id="1701313274" name="Picture 170131327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13274" name="Picture 1" descr="A diagram of a computer&#10;&#10;Description automatically generated"/>
                    <pic:cNvPicPr/>
                  </pic:nvPicPr>
                  <pic:blipFill>
                    <a:blip r:embed="rId54"/>
                    <a:stretch>
                      <a:fillRect/>
                    </a:stretch>
                  </pic:blipFill>
                  <pic:spPr>
                    <a:xfrm>
                      <a:off x="0" y="0"/>
                      <a:ext cx="5275580" cy="2191385"/>
                    </a:xfrm>
                    <a:prstGeom prst="rect">
                      <a:avLst/>
                    </a:prstGeom>
                  </pic:spPr>
                </pic:pic>
              </a:graphicData>
            </a:graphic>
            <wp14:sizeRelH relativeFrom="margin">
              <wp14:pctWidth>0</wp14:pctWidth>
            </wp14:sizeRelH>
            <wp14:sizeRelV relativeFrom="margin">
              <wp14:pctHeight>0</wp14:pctHeight>
            </wp14:sizeRelV>
          </wp:anchor>
        </w:drawing>
      </w:r>
      <w:r w:rsidR="006334DE">
        <w:rPr>
          <w:rFonts w:ascii="Segoe UI Symbol" w:hAnsi="Segoe UI Symbol" w:hint="eastAsia"/>
          <w:lang w:eastAsia="ko-KR"/>
        </w:rPr>
        <w:t>▷</w:t>
      </w:r>
      <w:r w:rsidR="006334DE">
        <w:rPr>
          <w:rFonts w:ascii="Segoe UI Symbol" w:hAnsi="Segoe UI Symbol" w:hint="eastAsia"/>
          <w:lang w:eastAsia="ko-KR"/>
        </w:rPr>
        <w:t xml:space="preserve"> </w:t>
      </w:r>
      <w:r>
        <w:t xml:space="preserve">FCS block: </w:t>
      </w:r>
      <w:r w:rsidR="00D25335">
        <w:t>Controller</w:t>
      </w:r>
      <w:bookmarkEnd w:id="8"/>
    </w:p>
    <w:p w14:paraId="7213F56C" w14:textId="66533E0F" w:rsidR="00D021B7" w:rsidRDefault="00D021B7" w:rsidP="00D021B7">
      <w:r>
        <w:t xml:space="preserve">This is the whole controller block, as we can see it’s divided in 4 </w:t>
      </w:r>
      <w:proofErr w:type="gramStart"/>
      <w:r>
        <w:t>part</w:t>
      </w:r>
      <w:proofErr w:type="gramEnd"/>
      <w:r>
        <w:t xml:space="preserve"> as in the </w:t>
      </w:r>
      <w:r w:rsidR="008A3A01">
        <w:t>introduction</w:t>
      </w:r>
      <w:r>
        <w:t xml:space="preserve"> of this document: </w:t>
      </w:r>
    </w:p>
    <w:p w14:paraId="37CE267F" w14:textId="77777777" w:rsidR="000F0B40" w:rsidRDefault="00D021B7" w:rsidP="00D021B7">
      <w:pPr>
        <w:pStyle w:val="ListParagraph"/>
        <w:numPr>
          <w:ilvl w:val="0"/>
          <w:numId w:val="34"/>
        </w:numPr>
      </w:pPr>
      <w:r w:rsidRPr="008A3A01">
        <w:rPr>
          <w:b/>
          <w:bCs/>
        </w:rPr>
        <w:t>Outer Loop of Roll and Pitch that represents the POSITION XY ORIENTATION CONTROLLER</w:t>
      </w:r>
      <w:r>
        <w:t xml:space="preserve"> in which is also fed the </w:t>
      </w:r>
      <w:r w:rsidR="009750E2">
        <w:t xml:space="preserve">YAW angle. </w:t>
      </w:r>
    </w:p>
    <w:p w14:paraId="36028BEE" w14:textId="5DB9B128" w:rsidR="002031FF" w:rsidRDefault="009750E2" w:rsidP="00D021B7">
      <w:pPr>
        <w:pStyle w:val="ListParagraph"/>
        <w:numPr>
          <w:ilvl w:val="0"/>
          <w:numId w:val="34"/>
        </w:numPr>
      </w:pPr>
      <w:r>
        <w:t xml:space="preserve">This outer loop feeds into an </w:t>
      </w:r>
      <w:r w:rsidRPr="008A3A01">
        <w:rPr>
          <w:b/>
          <w:bCs/>
        </w:rPr>
        <w:t>ATTITUDE inner loop for controlling</w:t>
      </w:r>
      <w:r>
        <w:t xml:space="preserve"> </w:t>
      </w:r>
      <w:r w:rsidR="002031FF">
        <w:t>that will output into the MMA for roll and pitch.</w:t>
      </w:r>
    </w:p>
    <w:p w14:paraId="2E9FB31C" w14:textId="77777777" w:rsidR="000F0B40" w:rsidRPr="000F0B40" w:rsidRDefault="000F0B40" w:rsidP="00D021B7">
      <w:pPr>
        <w:pStyle w:val="ListParagraph"/>
        <w:numPr>
          <w:ilvl w:val="0"/>
          <w:numId w:val="34"/>
        </w:numPr>
      </w:pPr>
      <w:r>
        <w:rPr>
          <w:b/>
          <w:bCs/>
        </w:rPr>
        <w:t xml:space="preserve">YAW inner loop. </w:t>
      </w:r>
    </w:p>
    <w:p w14:paraId="3553291C" w14:textId="77777777" w:rsidR="000F0B40" w:rsidRPr="000F0B40" w:rsidRDefault="000F0B40" w:rsidP="00D021B7">
      <w:pPr>
        <w:pStyle w:val="ListParagraph"/>
        <w:numPr>
          <w:ilvl w:val="0"/>
          <w:numId w:val="34"/>
        </w:numPr>
      </w:pPr>
      <w:r>
        <w:rPr>
          <w:b/>
          <w:bCs/>
        </w:rPr>
        <w:t xml:space="preserve">ALTITUDE (thrust) inner loop. </w:t>
      </w:r>
    </w:p>
    <w:p w14:paraId="1B562F3F" w14:textId="77777777" w:rsidR="000F0B40" w:rsidRDefault="000F0B40" w:rsidP="000F0B40"/>
    <w:p w14:paraId="17FB02E1" w14:textId="15EB6830" w:rsidR="0029748F" w:rsidRDefault="000468EB" w:rsidP="000F0B40">
      <w:r w:rsidRPr="000468EB">
        <w:rPr>
          <w:noProof/>
        </w:rPr>
        <w:drawing>
          <wp:anchor distT="0" distB="0" distL="114300" distR="114300" simplePos="0" relativeHeight="251658303" behindDoc="0" locked="0" layoutInCell="1" allowOverlap="1" wp14:anchorId="499FD65E" wp14:editId="7B39E283">
            <wp:simplePos x="0" y="0"/>
            <wp:positionH relativeFrom="column">
              <wp:posOffset>681990</wp:posOffset>
            </wp:positionH>
            <wp:positionV relativeFrom="paragraph">
              <wp:posOffset>499110</wp:posOffset>
            </wp:positionV>
            <wp:extent cx="4932680" cy="2048510"/>
            <wp:effectExtent l="0" t="0" r="0" b="0"/>
            <wp:wrapTopAndBottom/>
            <wp:docPr id="1487743512" name="Picture 14877435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43512" name="Picture 1" descr="A screenshot of a computer&#10;&#10;Description automatically generated"/>
                    <pic:cNvPicPr/>
                  </pic:nvPicPr>
                  <pic:blipFill>
                    <a:blip r:embed="rId55"/>
                    <a:stretch>
                      <a:fillRect/>
                    </a:stretch>
                  </pic:blipFill>
                  <pic:spPr>
                    <a:xfrm>
                      <a:off x="0" y="0"/>
                      <a:ext cx="4932680" cy="2048510"/>
                    </a:xfrm>
                    <a:prstGeom prst="rect">
                      <a:avLst/>
                    </a:prstGeom>
                  </pic:spPr>
                </pic:pic>
              </a:graphicData>
            </a:graphic>
            <wp14:sizeRelH relativeFrom="margin">
              <wp14:pctWidth>0</wp14:pctWidth>
            </wp14:sizeRelH>
            <wp14:sizeRelV relativeFrom="margin">
              <wp14:pctHeight>0</wp14:pctHeight>
            </wp14:sizeRelV>
          </wp:anchor>
        </w:drawing>
      </w:r>
      <w:r w:rsidR="00AA6975">
        <w:t>[</w:t>
      </w:r>
      <w:r w:rsidR="00AA6975" w:rsidRPr="002E4B05">
        <w:rPr>
          <w:b/>
          <w:bCs/>
        </w:rPr>
        <w:t>green arrows</w:t>
      </w:r>
      <w:r w:rsidR="00AA6975">
        <w:t xml:space="preserve">] </w:t>
      </w:r>
      <w:r w:rsidR="000F0B40">
        <w:t xml:space="preserve">There is also a logic that controls the </w:t>
      </w:r>
      <w:r w:rsidR="000F0B40" w:rsidRPr="00AA6975">
        <w:rPr>
          <w:b/>
          <w:bCs/>
        </w:rPr>
        <w:t>precision landing based on camera vision</w:t>
      </w:r>
      <w:r w:rsidR="000F0B40">
        <w:t xml:space="preserve">. </w:t>
      </w:r>
      <w:r w:rsidR="00723095">
        <w:t xml:space="preserve">The precision landing interests both the altitude (obviously) but also the roll and pitch that are controlled differently the moment </w:t>
      </w:r>
      <w:r w:rsidR="002E4B05">
        <w:t xml:space="preserve">the </w:t>
      </w:r>
      <w:r w:rsidR="00723095">
        <w:t>landing</w:t>
      </w:r>
      <w:r w:rsidR="002E4B05">
        <w:t xml:space="preserve"> flag</w:t>
      </w:r>
      <w:r w:rsidR="00723095">
        <w:t xml:space="preserve"> is switched on.  </w:t>
      </w:r>
      <w:r w:rsidR="0029748F">
        <w:br/>
      </w:r>
      <w:r w:rsidR="002E4B05">
        <w:t xml:space="preserve">Being that for the simple hovering manoeuvre we do not need </w:t>
      </w:r>
      <w:proofErr w:type="gramStart"/>
      <w:r w:rsidR="0029748F">
        <w:t>this,  we</w:t>
      </w:r>
      <w:proofErr w:type="gramEnd"/>
      <w:r w:rsidR="0029748F">
        <w:t xml:space="preserve"> can simplify the architecture in something like this: </w:t>
      </w:r>
    </w:p>
    <w:p w14:paraId="27FD29BC" w14:textId="33CE8C5C" w:rsidR="000468EB" w:rsidRDefault="000468EB" w:rsidP="000F0B40"/>
    <w:p w14:paraId="7DF58927" w14:textId="1BC127F4" w:rsidR="000468EB" w:rsidRDefault="000468EB" w:rsidP="000F0B40"/>
    <w:p w14:paraId="2FC2D9E5" w14:textId="13AA3D7E" w:rsidR="00D021B7" w:rsidRDefault="0029748F" w:rsidP="000F0B40">
      <w:r>
        <w:t xml:space="preserve"> </w:t>
      </w:r>
      <w:r w:rsidR="00723095">
        <w:t xml:space="preserve"> </w:t>
      </w:r>
      <w:r w:rsidR="002031FF">
        <w:t xml:space="preserve"> </w:t>
      </w:r>
      <w:r w:rsidR="00D021B7">
        <w:br w:type="page"/>
      </w:r>
    </w:p>
    <w:p w14:paraId="4EF3BD61" w14:textId="0A643B57" w:rsidR="000468EB" w:rsidRDefault="0084161D" w:rsidP="0067155E">
      <w:pPr>
        <w:pStyle w:val="Heading4"/>
      </w:pPr>
      <w:bookmarkStart w:id="9" w:name="_Toc150169691"/>
      <w:r>
        <w:lastRenderedPageBreak/>
        <w:t>•</w:t>
      </w:r>
      <w:r w:rsidR="000468EB">
        <w:t> </w:t>
      </w:r>
      <w:r w:rsidR="00243319">
        <w:t>Inner</w:t>
      </w:r>
      <w:r>
        <w:t xml:space="preserve"> </w:t>
      </w:r>
      <w:r w:rsidR="000468EB">
        <w:t>ALTITUDE</w:t>
      </w:r>
      <w:r w:rsidR="00C504E7">
        <w:t xml:space="preserve"> (thrust) controll</w:t>
      </w:r>
      <w:bookmarkEnd w:id="9"/>
    </w:p>
    <w:p w14:paraId="5FDD79BF" w14:textId="3A0501DD" w:rsidR="000468EB" w:rsidRPr="000468EB" w:rsidRDefault="00321C72" w:rsidP="000468EB">
      <w:r w:rsidRPr="008039CE">
        <w:rPr>
          <w:noProof/>
        </w:rPr>
        <w:drawing>
          <wp:anchor distT="0" distB="0" distL="114300" distR="114300" simplePos="0" relativeHeight="251658304" behindDoc="0" locked="0" layoutInCell="1" allowOverlap="1" wp14:anchorId="32C07342" wp14:editId="651A0303">
            <wp:simplePos x="0" y="0"/>
            <wp:positionH relativeFrom="column">
              <wp:posOffset>568960</wp:posOffset>
            </wp:positionH>
            <wp:positionV relativeFrom="paragraph">
              <wp:posOffset>86995</wp:posOffset>
            </wp:positionV>
            <wp:extent cx="5275580" cy="1875155"/>
            <wp:effectExtent l="0" t="0" r="0" b="4445"/>
            <wp:wrapTopAndBottom/>
            <wp:docPr id="912875873" name="Picture 91287587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5873" name="Picture 1" descr="A diagram of a machine&#10;&#10;Description automatically generated"/>
                    <pic:cNvPicPr/>
                  </pic:nvPicPr>
                  <pic:blipFill>
                    <a:blip r:embed="rId56"/>
                    <a:stretch>
                      <a:fillRect/>
                    </a:stretch>
                  </pic:blipFill>
                  <pic:spPr>
                    <a:xfrm>
                      <a:off x="0" y="0"/>
                      <a:ext cx="5275580" cy="1875155"/>
                    </a:xfrm>
                    <a:prstGeom prst="rect">
                      <a:avLst/>
                    </a:prstGeom>
                  </pic:spPr>
                </pic:pic>
              </a:graphicData>
            </a:graphic>
            <wp14:sizeRelH relativeFrom="margin">
              <wp14:pctWidth>0</wp14:pctWidth>
            </wp14:sizeRelH>
            <wp14:sizeRelV relativeFrom="margin">
              <wp14:pctHeight>0</wp14:pctHeight>
            </wp14:sizeRelV>
          </wp:anchor>
        </w:drawing>
      </w:r>
    </w:p>
    <w:p w14:paraId="6EA28B45" w14:textId="70F247B1" w:rsidR="002909BF" w:rsidRDefault="008039CE" w:rsidP="00321C72">
      <w:pPr>
        <w:ind w:right="26"/>
      </w:pPr>
      <w:r>
        <w:t xml:space="preserve">Rather than having a simple </w:t>
      </w:r>
      <w:r w:rsidR="00E01C79">
        <w:t xml:space="preserve">error </w:t>
      </w:r>
      <m:oMath>
        <m:r>
          <w:rPr>
            <w:rFonts w:ascii="Cambria Math" w:hAnsi="Cambria Math"/>
          </w:rPr>
          <m:t>errZ</m:t>
        </m:r>
      </m:oMath>
      <w:r w:rsidR="00321C72">
        <w:t xml:space="preserve"> </w:t>
      </w:r>
      <w:r w:rsidR="00E01C79">
        <w:t>feeding to both P and D</w:t>
      </w:r>
      <w:r w:rsidR="00321C72">
        <w:t xml:space="preserve"> </w:t>
      </w:r>
      <w:r w:rsidR="00E01C79">
        <w:t xml:space="preserve">branches, </w:t>
      </w:r>
      <w:r w:rsidR="00321C72">
        <w:t xml:space="preserve">we have: </w:t>
      </w:r>
    </w:p>
    <w:p w14:paraId="5C4C704D" w14:textId="35E38589" w:rsidR="00321C72" w:rsidRDefault="00321C72" w:rsidP="00321C72">
      <w:pPr>
        <w:pStyle w:val="ListParagraph"/>
        <w:numPr>
          <w:ilvl w:val="1"/>
          <w:numId w:val="22"/>
        </w:numPr>
        <w:ind w:right="26"/>
      </w:pPr>
      <w:r>
        <w:t xml:space="preserve">The Proportional applied to </w:t>
      </w:r>
      <w:r w:rsidR="00652C87">
        <w:t xml:space="preserve">the </w:t>
      </w:r>
      <w:r w:rsidR="00652C87" w:rsidRPr="00D30EDE">
        <w:rPr>
          <w:b/>
          <w:bCs/>
        </w:rPr>
        <w:t xml:space="preserve">ALTITUDE ERROR </w:t>
      </w:r>
      <m:oMath>
        <m:r>
          <m:rPr>
            <m:sty m:val="bi"/>
          </m:rPr>
          <w:rPr>
            <w:rFonts w:ascii="Cambria Math" w:hAnsi="Cambria Math"/>
          </w:rPr>
          <m:t xml:space="preserve">&lt;Z&gt; </m:t>
        </m:r>
      </m:oMath>
      <w:r w:rsidR="00652C87" w:rsidRPr="00D30EDE">
        <w:rPr>
          <w:b/>
          <w:bCs/>
        </w:rPr>
        <w:t>from the ULTRASOUND</w:t>
      </w:r>
    </w:p>
    <w:p w14:paraId="12A3A05F" w14:textId="5DE5993A" w:rsidR="00652C87" w:rsidRDefault="00652C87" w:rsidP="00321C72">
      <w:pPr>
        <w:pStyle w:val="ListParagraph"/>
        <w:numPr>
          <w:ilvl w:val="1"/>
          <w:numId w:val="22"/>
        </w:numPr>
        <w:ind w:right="26"/>
      </w:pPr>
      <w:r>
        <w:t>The Derivative</w:t>
      </w:r>
      <w:r w:rsidR="00F93404">
        <w:t xml:space="preserve"> instead</w:t>
      </w:r>
      <w:r>
        <w:t xml:space="preserve"> applied to</w:t>
      </w:r>
      <w:r w:rsidR="00F93404">
        <w:t xml:space="preserve"> the </w:t>
      </w:r>
      <w:r w:rsidR="00F93404" w:rsidRPr="00D30EDE">
        <w:rPr>
          <w:b/>
          <w:bCs/>
        </w:rPr>
        <w:t>VERTICAL RATE ESTIMATE</w:t>
      </w:r>
      <w:r w:rsidR="00D30EDE" w:rsidRPr="00D30EDE">
        <w:rPr>
          <w:b/>
          <w:bCs/>
        </w:rPr>
        <w:t xml:space="preserve"> </w:t>
      </w:r>
      <m:oMath>
        <m:r>
          <m:rPr>
            <m:sty m:val="bi"/>
          </m:rPr>
          <w:rPr>
            <w:rFonts w:ascii="Cambria Math" w:hAnsi="Cambria Math"/>
          </w:rPr>
          <m:t>&lt;dz&gt;</m:t>
        </m:r>
      </m:oMath>
      <w:r w:rsidR="00F93404">
        <w:t xml:space="preserve"> that comes from the KALMAN FILTERS in the estimation block. </w:t>
      </w:r>
    </w:p>
    <w:p w14:paraId="7FADB271" w14:textId="77777777" w:rsidR="00E951DA" w:rsidRDefault="00A20151" w:rsidP="00A20151">
      <w:pPr>
        <w:ind w:right="26"/>
      </w:pPr>
      <w:r>
        <w:t xml:space="preserve">In this way we do not have to take the derivative of a noisy altitude signal (and therefore amplifying it – defect of the PID derivative action) </w:t>
      </w:r>
      <w:r w:rsidR="00385554">
        <w:t xml:space="preserve">but instead we already have a precise / less noisy / estimation of the altitude </w:t>
      </w:r>
      <w:r w:rsidR="00E951DA">
        <w:t xml:space="preserve">coming from the camera vision. </w:t>
      </w:r>
    </w:p>
    <w:p w14:paraId="21DF85F9" w14:textId="77777777" w:rsidR="00D30EDE" w:rsidRDefault="00D30EDE" w:rsidP="00A20151">
      <w:pPr>
        <w:ind w:right="26"/>
      </w:pPr>
    </w:p>
    <w:p w14:paraId="469A0BA7" w14:textId="2682C3BA" w:rsidR="00D30EDE" w:rsidRDefault="0067155E" w:rsidP="00A20151">
      <w:pPr>
        <w:ind w:right="26"/>
      </w:pPr>
      <w:r>
        <w:t>(</w:t>
      </w:r>
      <w:r w:rsidR="00D30EDE">
        <w:t>So let’s see the Kalman filters in the Estimation Block how do they work</w:t>
      </w:r>
      <w:proofErr w:type="gramStart"/>
      <w:r w:rsidR="00D30EDE">
        <w:t xml:space="preserve">. </w:t>
      </w:r>
      <w:r>
        <w:t>)</w:t>
      </w:r>
      <w:proofErr w:type="gramEnd"/>
    </w:p>
    <w:p w14:paraId="45C6B76C" w14:textId="77777777" w:rsidR="0067155E" w:rsidRDefault="0067155E" w:rsidP="00A20151">
      <w:pPr>
        <w:ind w:right="26"/>
      </w:pPr>
    </w:p>
    <w:p w14:paraId="6E3988E0" w14:textId="22A9E441" w:rsidR="0084161D" w:rsidRDefault="0084161D" w:rsidP="0084161D">
      <w:pPr>
        <w:pStyle w:val="Heading4"/>
      </w:pPr>
      <w:bookmarkStart w:id="10" w:name="_Toc150169692"/>
      <w:r>
        <w:t>•• Inner yaw controll</w:t>
      </w:r>
      <w:bookmarkEnd w:id="10"/>
    </w:p>
    <w:p w14:paraId="0CABDBDE" w14:textId="68F93BC2" w:rsidR="0084161D" w:rsidRDefault="0084161D" w:rsidP="0084161D">
      <w:r>
        <w:t>X</w:t>
      </w:r>
    </w:p>
    <w:p w14:paraId="7BCF6C41" w14:textId="6A321B5C" w:rsidR="0084161D" w:rsidRDefault="009F7630" w:rsidP="0084161D">
      <w:pPr>
        <w:pStyle w:val="Heading4"/>
      </w:pPr>
      <w:bookmarkStart w:id="11" w:name="_Toc150169693"/>
      <w:r>
        <w:t>•</w:t>
      </w:r>
      <w:r w:rsidR="0084161D">
        <w:t>•• Inner Roll and Pitch controll</w:t>
      </w:r>
      <w:bookmarkEnd w:id="11"/>
    </w:p>
    <w:p w14:paraId="5FF2D092" w14:textId="41E22E06" w:rsidR="0084161D" w:rsidRPr="0084161D" w:rsidRDefault="0084161D" w:rsidP="0084161D">
      <w:r>
        <w:t>x</w:t>
      </w:r>
    </w:p>
    <w:p w14:paraId="3914CE42" w14:textId="5BB898D1" w:rsidR="0084161D" w:rsidRDefault="00D25335" w:rsidP="0067155E">
      <w:pPr>
        <w:pStyle w:val="Heading4"/>
      </w:pPr>
      <w:bookmarkStart w:id="12" w:name="_Toc150169694"/>
      <w:r>
        <w:t>•</w:t>
      </w:r>
      <w:r w:rsidR="0084161D">
        <w:t>••• Outer (Position xy ground control) (ROll and Pitch outer Controll)</w:t>
      </w:r>
      <w:bookmarkEnd w:id="12"/>
    </w:p>
    <w:p w14:paraId="6A7070A4" w14:textId="6E752D0F" w:rsidR="0084161D" w:rsidRDefault="0084161D" w:rsidP="0084161D">
      <w:r>
        <w:t>X</w:t>
      </w:r>
    </w:p>
    <w:p w14:paraId="48EF4071" w14:textId="1D881063" w:rsidR="008E440B" w:rsidRDefault="008E440B">
      <w:r>
        <w:br w:type="page"/>
      </w:r>
    </w:p>
    <w:p w14:paraId="5C4F00FD" w14:textId="1417B8EF" w:rsidR="00D25335" w:rsidRDefault="006334DE" w:rsidP="00D25335">
      <w:pPr>
        <w:pStyle w:val="Heading3"/>
      </w:pPr>
      <w:bookmarkStart w:id="13" w:name="_Toc150169695"/>
      <w:r>
        <w:rPr>
          <w:rFonts w:ascii="Segoe UI Symbol" w:hAnsi="Segoe UI Symbol" w:hint="eastAsia"/>
          <w:lang w:eastAsia="ko-KR"/>
        </w:rPr>
        <w:lastRenderedPageBreak/>
        <w:t>▷</w:t>
      </w:r>
      <w:r w:rsidR="00CC6896" w:rsidRPr="00463382">
        <w:rPr>
          <w:noProof/>
        </w:rPr>
        <w:drawing>
          <wp:anchor distT="0" distB="0" distL="114300" distR="114300" simplePos="0" relativeHeight="251658306" behindDoc="0" locked="0" layoutInCell="1" allowOverlap="1" wp14:anchorId="30E8DA99" wp14:editId="73904CF4">
            <wp:simplePos x="0" y="0"/>
            <wp:positionH relativeFrom="column">
              <wp:posOffset>912495</wp:posOffset>
            </wp:positionH>
            <wp:positionV relativeFrom="paragraph">
              <wp:posOffset>307975</wp:posOffset>
            </wp:positionV>
            <wp:extent cx="4704080" cy="1863725"/>
            <wp:effectExtent l="0" t="0" r="0" b="3175"/>
            <wp:wrapTopAndBottom/>
            <wp:docPr id="391593123" name="Picture 39159312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93123" name="Picture 1" descr="A diagram of a computer&#10;&#10;Description automatically generated with medium confidence"/>
                    <pic:cNvPicPr/>
                  </pic:nvPicPr>
                  <pic:blipFill>
                    <a:blip r:embed="rId57"/>
                    <a:stretch>
                      <a:fillRect/>
                    </a:stretch>
                  </pic:blipFill>
                  <pic:spPr>
                    <a:xfrm>
                      <a:off x="0" y="0"/>
                      <a:ext cx="4704080" cy="1863725"/>
                    </a:xfrm>
                    <a:prstGeom prst="rect">
                      <a:avLst/>
                    </a:prstGeom>
                  </pic:spPr>
                </pic:pic>
              </a:graphicData>
            </a:graphic>
            <wp14:sizeRelH relativeFrom="margin">
              <wp14:pctWidth>0</wp14:pctWidth>
            </wp14:sizeRelH>
            <wp14:sizeRelV relativeFrom="margin">
              <wp14:pctHeight>0</wp14:pctHeight>
            </wp14:sizeRelV>
          </wp:anchor>
        </w:drawing>
      </w:r>
      <w:r w:rsidR="00CC6896">
        <w:rPr>
          <w:b/>
          <w:bCs/>
          <w:noProof/>
        </w:rPr>
        <mc:AlternateContent>
          <mc:Choice Requires="wps">
            <w:drawing>
              <wp:anchor distT="0" distB="0" distL="114300" distR="114300" simplePos="0" relativeHeight="251658308" behindDoc="0" locked="0" layoutInCell="1" allowOverlap="1" wp14:anchorId="3F4D1B5C" wp14:editId="4B71B771">
                <wp:simplePos x="0" y="0"/>
                <wp:positionH relativeFrom="column">
                  <wp:posOffset>3886200</wp:posOffset>
                </wp:positionH>
                <wp:positionV relativeFrom="paragraph">
                  <wp:posOffset>1375038</wp:posOffset>
                </wp:positionV>
                <wp:extent cx="1714500" cy="796662"/>
                <wp:effectExtent l="0" t="0" r="12700" b="16510"/>
                <wp:wrapNone/>
                <wp:docPr id="958534845" name="Text Box 958534845"/>
                <wp:cNvGraphicFramePr/>
                <a:graphic xmlns:a="http://schemas.openxmlformats.org/drawingml/2006/main">
                  <a:graphicData uri="http://schemas.microsoft.com/office/word/2010/wordprocessingShape">
                    <wps:wsp>
                      <wps:cNvSpPr txBox="1"/>
                      <wps:spPr>
                        <a:xfrm>
                          <a:off x="0" y="0"/>
                          <a:ext cx="1714500" cy="79666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B31E5EF" w14:textId="77777777" w:rsidR="00463382" w:rsidRPr="00442E35" w:rsidRDefault="00463382" w:rsidP="00463382">
                            <w:r w:rsidRPr="00442E35">
                              <w:t>STATE ESTIMATOR BLOCK from:</w:t>
                            </w:r>
                          </w:p>
                          <w:p w14:paraId="744EFE94" w14:textId="77777777" w:rsidR="00463382" w:rsidRPr="00442E35" w:rsidRDefault="00463382" w:rsidP="00463382">
                            <w:pPr>
                              <w:pStyle w:val="ListParagraph"/>
                              <w:numPr>
                                <w:ilvl w:val="0"/>
                                <w:numId w:val="33"/>
                              </w:numPr>
                            </w:pPr>
                            <w:r w:rsidRPr="00442E35">
                              <w:t>Sensor</w:t>
                            </w:r>
                          </w:p>
                          <w:p w14:paraId="15895E3E" w14:textId="77777777" w:rsidR="00463382" w:rsidRPr="00442E35" w:rsidRDefault="00463382" w:rsidP="00463382">
                            <w:pPr>
                              <w:pStyle w:val="ListParagraph"/>
                              <w:numPr>
                                <w:ilvl w:val="0"/>
                                <w:numId w:val="33"/>
                              </w:numPr>
                            </w:pPr>
                            <w:r w:rsidRPr="00442E35">
                              <w:t xml:space="preserve">Camera Vision (disregarded)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D1B5C" id="Text Box 958534845" o:spid="_x0000_s1031" type="#_x0000_t202" style="position:absolute;left:0;text-align:left;margin-left:306pt;margin-top:108.25pt;width:135pt;height:62.7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" fillcolor="white [3201]" strokecolor="#1cade4 [3204]" strokeweight="1.25pt">
                <v:textbox>
                  <w:txbxContent>
                    <w:p w14:paraId="6B31E5EF" w14:textId="77777777" w:rsidR="00463382" w:rsidRPr="00442E35" w:rsidRDefault="00463382" w:rsidP="00463382">
                      <w:r w:rsidRPr="00442E35">
                        <w:t>STATE ESTIMATOR BLOCK from:</w:t>
                      </w:r>
                    </w:p>
                    <w:p w14:paraId="744EFE94" w14:textId="77777777" w:rsidR="00463382" w:rsidRPr="00442E35" w:rsidRDefault="00463382" w:rsidP="00463382">
                      <w:pPr>
                        <w:pStyle w:val="ListParagraph"/>
                        <w:numPr>
                          <w:ilvl w:val="0"/>
                          <w:numId w:val="33"/>
                        </w:numPr>
                      </w:pPr>
                      <w:r w:rsidRPr="00442E35">
                        <w:t>Sensor</w:t>
                      </w:r>
                    </w:p>
                    <w:p w14:paraId="15895E3E" w14:textId="77777777" w:rsidR="00463382" w:rsidRPr="00442E35" w:rsidRDefault="00463382" w:rsidP="00463382">
                      <w:pPr>
                        <w:pStyle w:val="ListParagraph"/>
                        <w:numPr>
                          <w:ilvl w:val="0"/>
                          <w:numId w:val="33"/>
                        </w:numPr>
                      </w:pPr>
                      <w:r w:rsidRPr="00442E35">
                        <w:t xml:space="preserve">Camera Vision (disregarded) </w:t>
                      </w:r>
                    </w:p>
                  </w:txbxContent>
                </v:textbox>
              </v:shape>
            </w:pict>
          </mc:Fallback>
        </mc:AlternateContent>
      </w:r>
      <w:r w:rsidR="00463382">
        <w:rPr>
          <w:b/>
          <w:bCs/>
          <w:noProof/>
        </w:rPr>
        <mc:AlternateContent>
          <mc:Choice Requires="wps">
            <w:drawing>
              <wp:anchor distT="0" distB="0" distL="114300" distR="114300" simplePos="0" relativeHeight="251658307" behindDoc="0" locked="0" layoutInCell="1" allowOverlap="1" wp14:anchorId="2BA59E2C" wp14:editId="6B2F1F7F">
                <wp:simplePos x="0" y="0"/>
                <wp:positionH relativeFrom="column">
                  <wp:posOffset>1031875</wp:posOffset>
                </wp:positionH>
                <wp:positionV relativeFrom="paragraph">
                  <wp:posOffset>682553</wp:posOffset>
                </wp:positionV>
                <wp:extent cx="2739953" cy="1142398"/>
                <wp:effectExtent l="12700" t="12700" r="29210" b="26035"/>
                <wp:wrapNone/>
                <wp:docPr id="1432581866" name="Rectangle 1432581866"/>
                <wp:cNvGraphicFramePr/>
                <a:graphic xmlns:a="http://schemas.openxmlformats.org/drawingml/2006/main">
                  <a:graphicData uri="http://schemas.microsoft.com/office/word/2010/wordprocessingShape">
                    <wps:wsp>
                      <wps:cNvSpPr/>
                      <wps:spPr>
                        <a:xfrm>
                          <a:off x="0" y="0"/>
                          <a:ext cx="2739953" cy="1142398"/>
                        </a:xfrm>
                        <a:prstGeom prst="rect">
                          <a:avLst/>
                        </a:prstGeom>
                        <a:noFill/>
                        <a:ln w="38100">
                          <a:solidFill>
                            <a:schemeClr val="accent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C6204B7" id="Rectangle 1432581866" o:spid="_x0000_s1026" style="position:absolute;margin-left:81.25pt;margin-top:53.75pt;width:215.75pt;height:89.9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" filled="f" strokecolor="#1cade4 [3204]" strokeweight="3pt">
                <v:stroke dashstyle="dash"/>
              </v:rect>
            </w:pict>
          </mc:Fallback>
        </mc:AlternateContent>
      </w:r>
      <w:r>
        <w:rPr>
          <w:rFonts w:ascii="Segoe UI Symbol" w:hAnsi="Segoe UI Symbol" w:hint="eastAsia"/>
          <w:lang w:eastAsia="ko-KR"/>
        </w:rPr>
        <w:t xml:space="preserve"> </w:t>
      </w:r>
      <w:r w:rsidR="00D25335">
        <w:t xml:space="preserve">FCS block: </w:t>
      </w:r>
      <w:r w:rsidR="00D25335" w:rsidRPr="00D25335">
        <w:t>State Estimator block</w:t>
      </w:r>
      <w:bookmarkEnd w:id="13"/>
    </w:p>
    <w:p w14:paraId="189604B4" w14:textId="71BEFC95" w:rsidR="00CC6896" w:rsidRDefault="00CC6896" w:rsidP="00A20151">
      <w:pPr>
        <w:ind w:right="26"/>
      </w:pPr>
    </w:p>
    <w:p w14:paraId="68720415" w14:textId="72815526" w:rsidR="00CC6896" w:rsidRDefault="00147647" w:rsidP="00A20151">
      <w:pPr>
        <w:ind w:right="26"/>
      </w:pPr>
      <w:r>
        <w:rPr>
          <w:b/>
          <w:bCs/>
          <w:noProof/>
        </w:rPr>
        <mc:AlternateContent>
          <mc:Choice Requires="wps">
            <w:drawing>
              <wp:anchor distT="0" distB="0" distL="114300" distR="114300" simplePos="0" relativeHeight="251658312" behindDoc="0" locked="0" layoutInCell="1" allowOverlap="1" wp14:anchorId="679C2ACE" wp14:editId="00D95A3B">
                <wp:simplePos x="0" y="0"/>
                <wp:positionH relativeFrom="column">
                  <wp:posOffset>1232554</wp:posOffset>
                </wp:positionH>
                <wp:positionV relativeFrom="paragraph">
                  <wp:posOffset>721903</wp:posOffset>
                </wp:positionV>
                <wp:extent cx="367645" cy="341722"/>
                <wp:effectExtent l="0" t="0" r="39370" b="52070"/>
                <wp:wrapNone/>
                <wp:docPr id="1837811255" name="Curved Connector 1837811255"/>
                <wp:cNvGraphicFramePr/>
                <a:graphic xmlns:a="http://schemas.openxmlformats.org/drawingml/2006/main">
                  <a:graphicData uri="http://schemas.microsoft.com/office/word/2010/wordprocessingShape">
                    <wps:wsp>
                      <wps:cNvCnPr/>
                      <wps:spPr>
                        <a:xfrm>
                          <a:off x="0" y="0"/>
                          <a:ext cx="367645" cy="34172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43705B78" id="Curved Connector 1837811255" o:spid="_x0000_s1026" type="#_x0000_t38" style="position:absolute;margin-left:97.05pt;margin-top:56.85pt;width:28.95pt;height:26.9pt;z-index:251658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" adj="10800" strokecolor="#1cade4 [3204]">
                <v:stroke endarrow="block"/>
              </v:shape>
            </w:pict>
          </mc:Fallback>
        </mc:AlternateContent>
      </w:r>
      <w:r w:rsidR="00CB63A9">
        <w:rPr>
          <w:b/>
          <w:bCs/>
          <w:noProof/>
        </w:rPr>
        <mc:AlternateContent>
          <mc:Choice Requires="wps">
            <w:drawing>
              <wp:anchor distT="0" distB="0" distL="114300" distR="114300" simplePos="0" relativeHeight="251658315" behindDoc="0" locked="0" layoutInCell="1" allowOverlap="1" wp14:anchorId="466AE771" wp14:editId="06A8E0A1">
                <wp:simplePos x="0" y="0"/>
                <wp:positionH relativeFrom="column">
                  <wp:posOffset>2971799</wp:posOffset>
                </wp:positionH>
                <wp:positionV relativeFrom="paragraph">
                  <wp:posOffset>1177925</wp:posOffset>
                </wp:positionV>
                <wp:extent cx="1401101" cy="297829"/>
                <wp:effectExtent l="0" t="63500" r="8890" b="19685"/>
                <wp:wrapNone/>
                <wp:docPr id="240414788" name="Curved Connector 240414788"/>
                <wp:cNvGraphicFramePr/>
                <a:graphic xmlns:a="http://schemas.openxmlformats.org/drawingml/2006/main">
                  <a:graphicData uri="http://schemas.microsoft.com/office/word/2010/wordprocessingShape">
                    <wps:wsp>
                      <wps:cNvCnPr/>
                      <wps:spPr>
                        <a:xfrm flipH="1" flipV="1">
                          <a:off x="0" y="0"/>
                          <a:ext cx="1401101" cy="29782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85FBA6" id="Curved Connector 240414788" o:spid="_x0000_s1026" type="#_x0000_t38" style="position:absolute;margin-left:234pt;margin-top:92.75pt;width:110.3pt;height:23.45pt;flip:x y;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" adj="10800" strokecolor="#1cade4 [3204]">
                <v:stroke endarrow="block"/>
              </v:shape>
            </w:pict>
          </mc:Fallback>
        </mc:AlternateContent>
      </w:r>
      <w:r w:rsidR="00CB63A9">
        <w:rPr>
          <w:b/>
          <w:bCs/>
          <w:noProof/>
        </w:rPr>
        <mc:AlternateContent>
          <mc:Choice Requires="wps">
            <w:drawing>
              <wp:anchor distT="0" distB="0" distL="114300" distR="114300" simplePos="0" relativeHeight="251658314" behindDoc="0" locked="0" layoutInCell="1" allowOverlap="1" wp14:anchorId="7FD6606D" wp14:editId="01056CFE">
                <wp:simplePos x="0" y="0"/>
                <wp:positionH relativeFrom="column">
                  <wp:posOffset>3657600</wp:posOffset>
                </wp:positionH>
                <wp:positionV relativeFrom="paragraph">
                  <wp:posOffset>1594069</wp:posOffset>
                </wp:positionV>
                <wp:extent cx="599282" cy="45719"/>
                <wp:effectExtent l="25400" t="25400" r="10795" b="69215"/>
                <wp:wrapNone/>
                <wp:docPr id="271405912" name="Curved Connector 271405912"/>
                <wp:cNvGraphicFramePr/>
                <a:graphic xmlns:a="http://schemas.openxmlformats.org/drawingml/2006/main">
                  <a:graphicData uri="http://schemas.microsoft.com/office/word/2010/wordprocessingShape">
                    <wps:wsp>
                      <wps:cNvCnPr/>
                      <wps:spPr>
                        <a:xfrm flipH="1">
                          <a:off x="0" y="0"/>
                          <a:ext cx="599282" cy="4571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F8FF6A" id="Curved Connector 271405912" o:spid="_x0000_s1026" type="#_x0000_t38" style="position:absolute;margin-left:4in;margin-top:125.5pt;width:47.2pt;height:3.6pt;flip:x;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" adj="10800" strokecolor="#1cade4 [3204]">
                <v:stroke endarrow="block"/>
              </v:shape>
            </w:pict>
          </mc:Fallback>
        </mc:AlternateContent>
      </w:r>
      <w:r w:rsidR="00CB63A9">
        <w:rPr>
          <w:b/>
          <w:bCs/>
          <w:noProof/>
        </w:rPr>
        <mc:AlternateContent>
          <mc:Choice Requires="wps">
            <w:drawing>
              <wp:anchor distT="0" distB="0" distL="114300" distR="114300" simplePos="0" relativeHeight="251658313" behindDoc="0" locked="0" layoutInCell="1" allowOverlap="1" wp14:anchorId="376C76D9" wp14:editId="25956CF9">
                <wp:simplePos x="0" y="0"/>
                <wp:positionH relativeFrom="column">
                  <wp:posOffset>4687102</wp:posOffset>
                </wp:positionH>
                <wp:positionV relativeFrom="paragraph">
                  <wp:posOffset>1065372</wp:posOffset>
                </wp:positionV>
                <wp:extent cx="256101" cy="290477"/>
                <wp:effectExtent l="25400" t="25400" r="10795" b="14605"/>
                <wp:wrapNone/>
                <wp:docPr id="620031932" name="Curved Connector 620031932"/>
                <wp:cNvGraphicFramePr/>
                <a:graphic xmlns:a="http://schemas.openxmlformats.org/drawingml/2006/main">
                  <a:graphicData uri="http://schemas.microsoft.com/office/word/2010/wordprocessingShape">
                    <wps:wsp>
                      <wps:cNvCnPr/>
                      <wps:spPr>
                        <a:xfrm flipH="1" flipV="1">
                          <a:off x="0" y="0"/>
                          <a:ext cx="256101" cy="29047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9EDEFD" id="Curved Connector 620031932" o:spid="_x0000_s1026" type="#_x0000_t38" style="position:absolute;margin-left:369.05pt;margin-top:83.9pt;width:20.15pt;height:22.85pt;flip:x y;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" adj="10800" strokecolor="#1cade4 [3204]">
                <v:stroke endarrow="block"/>
              </v:shape>
            </w:pict>
          </mc:Fallback>
        </mc:AlternateContent>
      </w:r>
      <w:r w:rsidR="001D336C">
        <w:rPr>
          <w:b/>
          <w:bCs/>
          <w:noProof/>
        </w:rPr>
        <mc:AlternateContent>
          <mc:Choice Requires="wps">
            <w:drawing>
              <wp:anchor distT="0" distB="0" distL="114300" distR="114300" simplePos="0" relativeHeight="251658311" behindDoc="0" locked="0" layoutInCell="1" allowOverlap="1" wp14:anchorId="7BC2FA2F" wp14:editId="73BD6012">
                <wp:simplePos x="0" y="0"/>
                <wp:positionH relativeFrom="column">
                  <wp:posOffset>4457701</wp:posOffset>
                </wp:positionH>
                <wp:positionV relativeFrom="paragraph">
                  <wp:posOffset>1519106</wp:posOffset>
                </wp:positionV>
                <wp:extent cx="1484444" cy="452903"/>
                <wp:effectExtent l="0" t="0" r="14605" b="17145"/>
                <wp:wrapNone/>
                <wp:docPr id="1212966153" name="Text Box 1212966153"/>
                <wp:cNvGraphicFramePr/>
                <a:graphic xmlns:a="http://schemas.openxmlformats.org/drawingml/2006/main">
                  <a:graphicData uri="http://schemas.microsoft.com/office/word/2010/wordprocessingShape">
                    <wps:wsp>
                      <wps:cNvSpPr txBox="1"/>
                      <wps:spPr>
                        <a:xfrm>
                          <a:off x="0" y="0"/>
                          <a:ext cx="1484444" cy="45290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034E321" w14:textId="06E4131C" w:rsidR="001D336C" w:rsidRPr="00442E35" w:rsidRDefault="001D336C" w:rsidP="001D336C">
                            <w:r>
                              <w:t xml:space="preserve">②We </w:t>
                            </w:r>
                            <w:r w:rsidR="00CB63A9">
                              <w:t xml:space="preserve">blend the measurement together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2FA2F" id="Text Box 1212966153" o:spid="_x0000_s1032" type="#_x0000_t202" style="position:absolute;margin-left:351pt;margin-top:119.6pt;width:116.9pt;height:35.6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" fillcolor="white [3201]" strokecolor="#1cade4 [3204]" strokeweight="1.25pt">
                <v:textbox>
                  <w:txbxContent>
                    <w:p w14:paraId="6034E321" w14:textId="06E4131C" w:rsidR="001D336C" w:rsidRPr="00442E35" w:rsidRDefault="001D336C" w:rsidP="001D336C">
                      <w:r>
                        <w:t xml:space="preserve">②We </w:t>
                      </w:r>
                      <w:r w:rsidR="00CB63A9">
                        <w:t xml:space="preserve">blend the measurement together </w:t>
                      </w:r>
                      <w:r>
                        <w:t xml:space="preserve"> </w:t>
                      </w:r>
                    </w:p>
                  </w:txbxContent>
                </v:textbox>
              </v:shape>
            </w:pict>
          </mc:Fallback>
        </mc:AlternateContent>
      </w:r>
      <w:r w:rsidR="001D336C">
        <w:rPr>
          <w:b/>
          <w:bCs/>
          <w:noProof/>
        </w:rPr>
        <mc:AlternateContent>
          <mc:Choice Requires="wps">
            <w:drawing>
              <wp:anchor distT="0" distB="0" distL="114300" distR="114300" simplePos="0" relativeHeight="251658310" behindDoc="0" locked="0" layoutInCell="1" allowOverlap="1" wp14:anchorId="24276111" wp14:editId="58984488">
                <wp:simplePos x="0" y="0"/>
                <wp:positionH relativeFrom="column">
                  <wp:posOffset>125472</wp:posOffset>
                </wp:positionH>
                <wp:positionV relativeFrom="paragraph">
                  <wp:posOffset>260947</wp:posOffset>
                </wp:positionV>
                <wp:extent cx="1817628" cy="345478"/>
                <wp:effectExtent l="0" t="0" r="11430" b="10160"/>
                <wp:wrapNone/>
                <wp:docPr id="2776984" name="Text Box 2776984"/>
                <wp:cNvGraphicFramePr/>
                <a:graphic xmlns:a="http://schemas.openxmlformats.org/drawingml/2006/main">
                  <a:graphicData uri="http://schemas.microsoft.com/office/word/2010/wordprocessingShape">
                    <wps:wsp>
                      <wps:cNvSpPr txBox="1"/>
                      <wps:spPr>
                        <a:xfrm>
                          <a:off x="0" y="0"/>
                          <a:ext cx="1817628" cy="34547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8836523" w14:textId="17DACCF5" w:rsidR="001D336C" w:rsidRPr="00442E35" w:rsidRDefault="001D336C" w:rsidP="001D336C">
                            <w:r>
                              <w:t xml:space="preserve">① We process the measurements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6111" id="Text Box 2776984" o:spid="_x0000_s1033" type="#_x0000_t202" style="position:absolute;margin-left:9.9pt;margin-top:20.55pt;width:143.1pt;height:27.2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" fillcolor="white [3201]" strokecolor="#1cade4 [3204]" strokeweight="1.25pt">
                <v:textbox>
                  <w:txbxContent>
                    <w:p w14:paraId="28836523" w14:textId="17DACCF5" w:rsidR="001D336C" w:rsidRPr="00442E35" w:rsidRDefault="001D336C" w:rsidP="001D336C">
                      <w:r>
                        <w:t xml:space="preserve">① We process the measurements </w:t>
                      </w:r>
                    </w:p>
                  </w:txbxContent>
                </v:textbox>
              </v:shape>
            </w:pict>
          </mc:Fallback>
        </mc:AlternateContent>
      </w:r>
      <w:r w:rsidR="00850C14" w:rsidRPr="00850C14">
        <w:rPr>
          <w:noProof/>
        </w:rPr>
        <w:drawing>
          <wp:anchor distT="0" distB="0" distL="114300" distR="114300" simplePos="0" relativeHeight="251658309" behindDoc="0" locked="0" layoutInCell="1" allowOverlap="1" wp14:anchorId="35F5780E" wp14:editId="248E9C6D">
            <wp:simplePos x="0" y="0"/>
            <wp:positionH relativeFrom="column">
              <wp:posOffset>796028</wp:posOffset>
            </wp:positionH>
            <wp:positionV relativeFrom="paragraph">
              <wp:posOffset>263525</wp:posOffset>
            </wp:positionV>
            <wp:extent cx="4818380" cy="1909445"/>
            <wp:effectExtent l="0" t="0" r="0" b="0"/>
            <wp:wrapTopAndBottom/>
            <wp:docPr id="1387238683" name="Picture 138723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38683" name=""/>
                    <pic:cNvPicPr/>
                  </pic:nvPicPr>
                  <pic:blipFill>
                    <a:blip r:embed="rId58"/>
                    <a:stretch>
                      <a:fillRect/>
                    </a:stretch>
                  </pic:blipFill>
                  <pic:spPr>
                    <a:xfrm>
                      <a:off x="0" y="0"/>
                      <a:ext cx="4818380" cy="1909445"/>
                    </a:xfrm>
                    <a:prstGeom prst="rect">
                      <a:avLst/>
                    </a:prstGeom>
                  </pic:spPr>
                </pic:pic>
              </a:graphicData>
            </a:graphic>
            <wp14:sizeRelH relativeFrom="margin">
              <wp14:pctWidth>0</wp14:pctWidth>
            </wp14:sizeRelH>
            <wp14:sizeRelV relativeFrom="margin">
              <wp14:pctHeight>0</wp14:pctHeight>
            </wp14:sizeRelV>
          </wp:anchor>
        </w:drawing>
      </w:r>
      <w:r w:rsidR="00CC6896">
        <w:t>There are two steps in taking the raw measurements</w:t>
      </w:r>
      <w:r w:rsidR="00850C14">
        <w:t>:</w:t>
      </w:r>
    </w:p>
    <w:p w14:paraId="14494362" w14:textId="77777777" w:rsidR="00226C4F" w:rsidRDefault="00226C4F" w:rsidP="001677DC"/>
    <w:p w14:paraId="3E934970" w14:textId="45E599C7" w:rsidR="00850C14" w:rsidRDefault="001A32BC" w:rsidP="00CB63A9">
      <w:pPr>
        <w:pStyle w:val="Heading4"/>
      </w:pPr>
      <w:bookmarkStart w:id="14" w:name="_Toc150169696"/>
      <w:r>
        <w:t>• Sensor Processing</w:t>
      </w:r>
      <w:bookmarkEnd w:id="14"/>
    </w:p>
    <w:p w14:paraId="3703CADA" w14:textId="11F575A3" w:rsidR="001A32BC" w:rsidRDefault="001A32BC" w:rsidP="00622E70">
      <w:pPr>
        <w:ind w:right="26"/>
      </w:pPr>
      <w:r>
        <w:t>The underlying concept is that</w:t>
      </w:r>
      <w:r w:rsidR="00622E70">
        <w:t xml:space="preserve"> we have three kind of sensor</w:t>
      </w:r>
      <w:r w:rsidR="005E3828">
        <w:t xml:space="preserve"> data that must be processed differently</w:t>
      </w:r>
      <w:r w:rsidR="00622E70">
        <w:t xml:space="preserve">: </w:t>
      </w:r>
    </w:p>
    <w:p w14:paraId="488094C3" w14:textId="428527B5" w:rsidR="00622E70" w:rsidRDefault="00754D17" w:rsidP="00622E70">
      <w:pPr>
        <w:pStyle w:val="ListParagraph"/>
        <w:numPr>
          <w:ilvl w:val="0"/>
          <w:numId w:val="36"/>
        </w:numPr>
        <w:ind w:right="26"/>
      </w:pPr>
      <w:r>
        <w:t>IM</w:t>
      </w:r>
      <w:r w:rsidR="005E3828">
        <w:t>U DATA</w:t>
      </w:r>
    </w:p>
    <w:p w14:paraId="754C2E3B" w14:textId="60B6CA76" w:rsidR="005E3828" w:rsidRDefault="003117AF" w:rsidP="005E3828">
      <w:pPr>
        <w:pStyle w:val="ListParagraph"/>
        <w:numPr>
          <w:ilvl w:val="1"/>
          <w:numId w:val="36"/>
        </w:numPr>
        <w:ind w:right="26"/>
      </w:pPr>
      <w:r>
        <w:t xml:space="preserve">Accelerometer and Gyroscope data are calibrated by subtracting the bias-sensor (previously determined). </w:t>
      </w:r>
      <w:r>
        <w:br/>
        <w:t>The concept is that when there is 0</w:t>
      </w:r>
      <w:r w:rsidR="004773A9">
        <w:t xml:space="preserve"> acceleration and 0 angular rate, </w:t>
      </w:r>
      <w:proofErr w:type="gramStart"/>
      <w:r w:rsidR="004773A9">
        <w:t>than</w:t>
      </w:r>
      <w:proofErr w:type="gramEnd"/>
      <w:r w:rsidR="004773A9">
        <w:t xml:space="preserve"> the measurement should be also 0. </w:t>
      </w:r>
    </w:p>
    <w:p w14:paraId="188E56FA" w14:textId="75943E38" w:rsidR="004773A9" w:rsidRDefault="004773A9" w:rsidP="005E3828">
      <w:pPr>
        <w:pStyle w:val="ListParagraph"/>
        <w:numPr>
          <w:ilvl w:val="1"/>
          <w:numId w:val="36"/>
        </w:numPr>
        <w:ind w:right="26"/>
      </w:pPr>
      <w:r>
        <w:t xml:space="preserve">Then we need to rotate the IMU data because </w:t>
      </w:r>
      <w:r w:rsidR="00AF0711">
        <w:t>of</w:t>
      </w:r>
      <w:r>
        <w:t xml:space="preserve"> z axis for the </w:t>
      </w:r>
      <w:r w:rsidR="00AF0711">
        <w:t xml:space="preserve">drone is directed downwards. </w:t>
      </w:r>
    </w:p>
    <w:p w14:paraId="198A21A1" w14:textId="37F92F5D" w:rsidR="00AF3BE6" w:rsidRDefault="00AF3BE6" w:rsidP="00AF3BE6">
      <w:pPr>
        <w:pStyle w:val="ListParagraph"/>
        <w:numPr>
          <w:ilvl w:val="1"/>
          <w:numId w:val="36"/>
        </w:numPr>
        <w:ind w:right="26"/>
      </w:pPr>
      <w:r>
        <w:t>Then we need to apply a low filter pass in order to remove the high frequency disturbance.</w:t>
      </w:r>
      <w:r>
        <w:br/>
      </w:r>
    </w:p>
    <w:p w14:paraId="06BC8680" w14:textId="008D20E9" w:rsidR="005E3828" w:rsidRDefault="005E3828" w:rsidP="00622E70">
      <w:pPr>
        <w:pStyle w:val="ListParagraph"/>
        <w:numPr>
          <w:ilvl w:val="0"/>
          <w:numId w:val="36"/>
        </w:numPr>
        <w:ind w:right="26"/>
      </w:pPr>
      <w:r>
        <w:t>ULTRASOUND</w:t>
      </w:r>
    </w:p>
    <w:p w14:paraId="67374D01" w14:textId="2D479781" w:rsidR="00AF3BE6" w:rsidRDefault="000A1466" w:rsidP="00AF3BE6">
      <w:pPr>
        <w:pStyle w:val="ListParagraph"/>
        <w:numPr>
          <w:ilvl w:val="1"/>
          <w:numId w:val="36"/>
        </w:numPr>
        <w:ind w:right="26"/>
      </w:pPr>
      <w:r>
        <w:t xml:space="preserve">It’s just enough to remove the bias as done with the IMU. </w:t>
      </w:r>
      <w:r>
        <w:br/>
      </w:r>
    </w:p>
    <w:p w14:paraId="0B9F042E" w14:textId="70749F46" w:rsidR="005E3828" w:rsidRDefault="005E3828" w:rsidP="00622E70">
      <w:pPr>
        <w:pStyle w:val="ListParagraph"/>
        <w:numPr>
          <w:ilvl w:val="0"/>
          <w:numId w:val="36"/>
        </w:numPr>
        <w:ind w:right="26"/>
      </w:pPr>
      <w:r>
        <w:t>OPTICAL CAMERA VISION DATA</w:t>
      </w:r>
    </w:p>
    <w:p w14:paraId="40A3A918" w14:textId="7A043FDA" w:rsidR="00226C4F" w:rsidRDefault="00193759" w:rsidP="00193759">
      <w:pPr>
        <w:pStyle w:val="ListParagraph"/>
        <w:numPr>
          <w:ilvl w:val="1"/>
          <w:numId w:val="36"/>
        </w:numPr>
        <w:ind w:right="26"/>
      </w:pPr>
      <w:r w:rsidRPr="00226C4F">
        <w:rPr>
          <w:noProof/>
        </w:rPr>
        <w:drawing>
          <wp:anchor distT="0" distB="0" distL="114300" distR="114300" simplePos="0" relativeHeight="251658316" behindDoc="0" locked="0" layoutInCell="1" allowOverlap="1" wp14:anchorId="29B437B7" wp14:editId="1D3BD01A">
            <wp:simplePos x="0" y="0"/>
            <wp:positionH relativeFrom="column">
              <wp:posOffset>820639</wp:posOffset>
            </wp:positionH>
            <wp:positionV relativeFrom="paragraph">
              <wp:posOffset>511438</wp:posOffset>
            </wp:positionV>
            <wp:extent cx="4361180" cy="1726565"/>
            <wp:effectExtent l="0" t="0" r="0" b="635"/>
            <wp:wrapTopAndBottom/>
            <wp:docPr id="848521012" name="Picture 84852101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21012" name="Picture 1" descr="A diagram of a computer program&#10;&#10;Description automatically generated with medium confidence"/>
                    <pic:cNvPicPr/>
                  </pic:nvPicPr>
                  <pic:blipFill>
                    <a:blip r:embed="rId59"/>
                    <a:stretch>
                      <a:fillRect/>
                    </a:stretch>
                  </pic:blipFill>
                  <pic:spPr>
                    <a:xfrm>
                      <a:off x="0" y="0"/>
                      <a:ext cx="4361180" cy="1726565"/>
                    </a:xfrm>
                    <a:prstGeom prst="rect">
                      <a:avLst/>
                    </a:prstGeom>
                  </pic:spPr>
                </pic:pic>
              </a:graphicData>
            </a:graphic>
            <wp14:sizeRelH relativeFrom="margin">
              <wp14:pctWidth>0</wp14:pctWidth>
            </wp14:sizeRelH>
            <wp14:sizeRelV relativeFrom="margin">
              <wp14:pctHeight>0</wp14:pctHeight>
            </wp14:sizeRelV>
          </wp:anchor>
        </w:drawing>
      </w:r>
      <w:r w:rsidR="000A1466">
        <w:t xml:space="preserve">We implement a PASS/FAIL logic, that </w:t>
      </w:r>
      <w:r w:rsidR="006A4286">
        <w:t xml:space="preserve">if it has a valid position estimate, </w:t>
      </w:r>
      <w:proofErr w:type="gramStart"/>
      <w:r w:rsidR="006A4286">
        <w:t>than</w:t>
      </w:r>
      <w:proofErr w:type="gramEnd"/>
      <w:r w:rsidR="006A4286">
        <w:t xml:space="preserve"> we want to use that estimate and a flag is sat to true. </w:t>
      </w:r>
      <w:r>
        <w:br/>
      </w:r>
    </w:p>
    <w:p w14:paraId="58AC9B27" w14:textId="1142E5B4" w:rsidR="00193759" w:rsidRDefault="00193759" w:rsidP="00193759">
      <w:pPr>
        <w:pStyle w:val="Heading4"/>
      </w:pPr>
      <w:bookmarkStart w:id="15" w:name="_Toc150169697"/>
      <w:r>
        <w:lastRenderedPageBreak/>
        <w:t>•• Blending the measur</w:t>
      </w:r>
      <w:r w:rsidR="001677DC">
        <w:t>ements together</w:t>
      </w:r>
      <w:bookmarkEnd w:id="15"/>
    </w:p>
    <w:p w14:paraId="0351A903" w14:textId="5457655A" w:rsidR="00193759" w:rsidRDefault="005D3C3B" w:rsidP="00193759">
      <w:pPr>
        <w:ind w:right="26"/>
      </w:pPr>
      <w:r>
        <w:t xml:space="preserve">We have </w:t>
      </w:r>
      <w:r w:rsidR="005001E3">
        <w:t>three</w:t>
      </w:r>
      <w:r>
        <w:t xml:space="preserve"> </w:t>
      </w:r>
      <w:proofErr w:type="gramStart"/>
      <w:r>
        <w:t>kind</w:t>
      </w:r>
      <w:proofErr w:type="gramEnd"/>
      <w:r>
        <w:t xml:space="preserve"> of estimates to do</w:t>
      </w:r>
      <w:r w:rsidR="005001E3">
        <w:t xml:space="preserve"> for a total of 5 signals</w:t>
      </w:r>
      <w:r>
        <w:t xml:space="preserve">: </w:t>
      </w:r>
    </w:p>
    <w:tbl>
      <w:tblPr>
        <w:tblStyle w:val="TableGrid"/>
        <w:tblW w:w="0" w:type="auto"/>
        <w:tblLook w:val="04A0" w:firstRow="1" w:lastRow="0" w:firstColumn="1" w:lastColumn="0" w:noHBand="0" w:noVBand="1"/>
      </w:tblPr>
      <w:tblGrid>
        <w:gridCol w:w="1947"/>
        <w:gridCol w:w="1947"/>
        <w:gridCol w:w="1947"/>
        <w:gridCol w:w="1947"/>
        <w:gridCol w:w="1948"/>
      </w:tblGrid>
      <w:tr w:rsidR="006F02D7" w14:paraId="5A8486C4" w14:textId="77777777" w:rsidTr="006F02D7">
        <w:tc>
          <w:tcPr>
            <w:tcW w:w="1947" w:type="dxa"/>
          </w:tcPr>
          <w:p w14:paraId="05EE1E38" w14:textId="3600F1BE" w:rsidR="006F02D7" w:rsidRPr="00185127" w:rsidRDefault="006F02D7" w:rsidP="00185127">
            <w:pPr>
              <w:ind w:right="26"/>
              <w:jc w:val="center"/>
              <w:rPr>
                <w:b/>
                <w:bCs/>
              </w:rPr>
            </w:pPr>
            <w:proofErr w:type="gramStart"/>
            <w:r w:rsidRPr="00185127">
              <w:rPr>
                <w:b/>
                <w:bCs/>
              </w:rPr>
              <w:t>X,Y</w:t>
            </w:r>
            <w:proofErr w:type="gramEnd"/>
            <w:r w:rsidRPr="00185127">
              <w:rPr>
                <w:b/>
                <w:bCs/>
              </w:rPr>
              <w:t xml:space="preserve"> position</w:t>
            </w:r>
          </w:p>
        </w:tc>
        <w:tc>
          <w:tcPr>
            <w:tcW w:w="1947" w:type="dxa"/>
          </w:tcPr>
          <w:p w14:paraId="1B09F608" w14:textId="2F5F0E44" w:rsidR="006F02D7" w:rsidRPr="00185127" w:rsidRDefault="006F02D7" w:rsidP="00185127">
            <w:pPr>
              <w:ind w:right="26"/>
              <w:jc w:val="center"/>
              <w:rPr>
                <w:b/>
                <w:bCs/>
              </w:rPr>
            </w:pPr>
            <w:r w:rsidRPr="00185127">
              <w:rPr>
                <w:b/>
                <w:bCs/>
              </w:rPr>
              <w:t>Z altitude</w:t>
            </w:r>
          </w:p>
        </w:tc>
        <w:tc>
          <w:tcPr>
            <w:tcW w:w="1947" w:type="dxa"/>
          </w:tcPr>
          <w:p w14:paraId="68304069" w14:textId="2752BB22" w:rsidR="006F02D7" w:rsidRPr="00185127" w:rsidRDefault="006F02D7" w:rsidP="00185127">
            <w:pPr>
              <w:ind w:right="26"/>
              <w:jc w:val="center"/>
              <w:rPr>
                <w:b/>
                <w:bCs/>
              </w:rPr>
            </w:pPr>
            <w:r w:rsidRPr="00185127">
              <w:rPr>
                <w:b/>
                <w:bCs/>
              </w:rPr>
              <w:t>ROLL</w:t>
            </w:r>
          </w:p>
        </w:tc>
        <w:tc>
          <w:tcPr>
            <w:tcW w:w="1947" w:type="dxa"/>
          </w:tcPr>
          <w:p w14:paraId="1E23DC21" w14:textId="4D1C138C" w:rsidR="006F02D7" w:rsidRPr="00185127" w:rsidRDefault="006F02D7" w:rsidP="00185127">
            <w:pPr>
              <w:ind w:right="26"/>
              <w:jc w:val="center"/>
              <w:rPr>
                <w:b/>
                <w:bCs/>
              </w:rPr>
            </w:pPr>
            <w:r w:rsidRPr="00185127">
              <w:rPr>
                <w:b/>
                <w:bCs/>
              </w:rPr>
              <w:t>PITCH</w:t>
            </w:r>
          </w:p>
        </w:tc>
        <w:tc>
          <w:tcPr>
            <w:tcW w:w="1948" w:type="dxa"/>
          </w:tcPr>
          <w:p w14:paraId="60C0AB9D" w14:textId="10C4260B" w:rsidR="006F02D7" w:rsidRPr="00185127" w:rsidRDefault="006F02D7" w:rsidP="00185127">
            <w:pPr>
              <w:ind w:right="26"/>
              <w:jc w:val="center"/>
              <w:rPr>
                <w:b/>
                <w:bCs/>
              </w:rPr>
            </w:pPr>
            <w:r w:rsidRPr="00185127">
              <w:rPr>
                <w:b/>
                <w:bCs/>
              </w:rPr>
              <w:t>YAW</w:t>
            </w:r>
          </w:p>
        </w:tc>
      </w:tr>
      <w:tr w:rsidR="00891BD1" w14:paraId="557E9354" w14:textId="77777777">
        <w:tc>
          <w:tcPr>
            <w:tcW w:w="1947" w:type="dxa"/>
          </w:tcPr>
          <w:p w14:paraId="2932FA27" w14:textId="3836DF5A" w:rsidR="00891BD1" w:rsidRDefault="00891BD1" w:rsidP="00891BD1">
            <w:pPr>
              <w:ind w:right="26"/>
              <w:jc w:val="center"/>
            </w:pPr>
            <w:r w:rsidRPr="00225067">
              <w:t xml:space="preserve">KALMAN FILTER </w:t>
            </w:r>
          </w:p>
        </w:tc>
        <w:tc>
          <w:tcPr>
            <w:tcW w:w="1947" w:type="dxa"/>
          </w:tcPr>
          <w:p w14:paraId="23B361B1" w14:textId="64C9BBF2" w:rsidR="00891BD1" w:rsidRDefault="00891BD1" w:rsidP="00891BD1">
            <w:pPr>
              <w:ind w:right="26"/>
              <w:jc w:val="center"/>
            </w:pPr>
            <w:r w:rsidRPr="00225067">
              <w:t xml:space="preserve">KALMAN FILTER </w:t>
            </w:r>
          </w:p>
        </w:tc>
        <w:tc>
          <w:tcPr>
            <w:tcW w:w="5842" w:type="dxa"/>
            <w:gridSpan w:val="3"/>
          </w:tcPr>
          <w:p w14:paraId="46EEE2C6" w14:textId="6802C106" w:rsidR="00891BD1" w:rsidRDefault="005B44F9" w:rsidP="00891BD1">
            <w:pPr>
              <w:ind w:right="26"/>
              <w:jc w:val="center"/>
            </w:pPr>
            <w:r>
              <w:t>COMPLEMENTARY</w:t>
            </w:r>
            <w:r w:rsidR="00891BD1" w:rsidRPr="00225067">
              <w:t xml:space="preserve"> FILTER </w:t>
            </w:r>
          </w:p>
        </w:tc>
      </w:tr>
      <w:tr w:rsidR="00891BD1" w14:paraId="789B66F9" w14:textId="77777777">
        <w:tc>
          <w:tcPr>
            <w:tcW w:w="3894" w:type="dxa"/>
            <w:gridSpan w:val="2"/>
          </w:tcPr>
          <w:p w14:paraId="41C2D386" w14:textId="444A4B79" w:rsidR="00891BD1" w:rsidRDefault="00000000" w:rsidP="00185127">
            <w:pPr>
              <w:ind w:right="26"/>
              <w:jc w:val="center"/>
            </w:pPr>
            <w:hyperlink r:id="rId60" w:history="1">
              <w:r w:rsidR="00836622" w:rsidRPr="005F54F8">
                <w:rPr>
                  <w:rStyle w:val="Hyperlink"/>
                </w:rPr>
                <w:t>https://it.mathworks.com/videos/understanding-kalman-filters-part-1-why-use-kalman-filters--1485813028675.html</w:t>
              </w:r>
            </w:hyperlink>
          </w:p>
          <w:p w14:paraId="3D77AE09" w14:textId="1FD595F9" w:rsidR="00836622" w:rsidRDefault="00836622" w:rsidP="00185127">
            <w:pPr>
              <w:ind w:right="26"/>
              <w:jc w:val="center"/>
            </w:pPr>
          </w:p>
        </w:tc>
        <w:tc>
          <w:tcPr>
            <w:tcW w:w="5842" w:type="dxa"/>
            <w:gridSpan w:val="3"/>
          </w:tcPr>
          <w:p w14:paraId="02CC4CB1" w14:textId="3A72874A" w:rsidR="00891BD1" w:rsidRDefault="00000000" w:rsidP="00185127">
            <w:pPr>
              <w:ind w:right="26"/>
              <w:jc w:val="center"/>
            </w:pPr>
            <w:hyperlink r:id="rId61" w:history="1">
              <w:r w:rsidR="00E1725F" w:rsidRPr="005F54F8">
                <w:rPr>
                  <w:rStyle w:val="Hyperlink"/>
                </w:rPr>
                <w:t>https://www.youtube.com/watch?v=whSw42XddsU</w:t>
              </w:r>
            </w:hyperlink>
          </w:p>
          <w:p w14:paraId="335C57A7" w14:textId="0EC6031E" w:rsidR="00E1725F" w:rsidRDefault="00E1725F" w:rsidP="00185127">
            <w:pPr>
              <w:ind w:right="26"/>
              <w:jc w:val="center"/>
            </w:pPr>
          </w:p>
        </w:tc>
      </w:tr>
    </w:tbl>
    <w:p w14:paraId="5986A297" w14:textId="77777777" w:rsidR="008A521A" w:rsidRDefault="008A521A" w:rsidP="005001E3">
      <w:pPr>
        <w:ind w:right="26"/>
      </w:pPr>
    </w:p>
    <w:p w14:paraId="5BBB8DCA" w14:textId="7B6AFB1F" w:rsidR="00D25335" w:rsidRDefault="006B0510" w:rsidP="00DE5F22">
      <w:pPr>
        <w:pStyle w:val="Heading3"/>
      </w:pPr>
      <w:bookmarkStart w:id="16" w:name="_Toc150169698"/>
      <w:r w:rsidRPr="006B0510">
        <w:rPr>
          <w:noProof/>
        </w:rPr>
        <w:drawing>
          <wp:anchor distT="0" distB="0" distL="114300" distR="114300" simplePos="0" relativeHeight="251658319" behindDoc="0" locked="0" layoutInCell="1" allowOverlap="1" wp14:anchorId="1E27C8D6" wp14:editId="64CECE46">
            <wp:simplePos x="0" y="0"/>
            <wp:positionH relativeFrom="column">
              <wp:posOffset>2171924</wp:posOffset>
            </wp:positionH>
            <wp:positionV relativeFrom="paragraph">
              <wp:posOffset>464295</wp:posOffset>
            </wp:positionV>
            <wp:extent cx="1753870" cy="1085850"/>
            <wp:effectExtent l="0" t="0" r="0" b="6350"/>
            <wp:wrapTopAndBottom/>
            <wp:docPr id="1606936474" name="Picture 1606936474" descr="A diagram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36474" name="Picture 1" descr="A diagram of a flag&#10;&#10;Description automatically generated"/>
                    <pic:cNvPicPr/>
                  </pic:nvPicPr>
                  <pic:blipFill>
                    <a:blip r:embed="rId62"/>
                    <a:stretch>
                      <a:fillRect/>
                    </a:stretch>
                  </pic:blipFill>
                  <pic:spPr>
                    <a:xfrm>
                      <a:off x="0" y="0"/>
                      <a:ext cx="1753870" cy="1085850"/>
                    </a:xfrm>
                    <a:prstGeom prst="rect">
                      <a:avLst/>
                    </a:prstGeom>
                  </pic:spPr>
                </pic:pic>
              </a:graphicData>
            </a:graphic>
            <wp14:sizeRelH relativeFrom="margin">
              <wp14:pctWidth>0</wp14:pctWidth>
            </wp14:sizeRelH>
            <wp14:sizeRelV relativeFrom="margin">
              <wp14:pctHeight>0</wp14:pctHeight>
            </wp14:sizeRelV>
          </wp:anchor>
        </w:drawing>
      </w:r>
      <w:r w:rsidR="006334DE">
        <w:rPr>
          <w:rFonts w:ascii="Segoe UI Symbol" w:hAnsi="Segoe UI Symbol" w:hint="eastAsia"/>
          <w:lang w:eastAsia="ko-KR"/>
        </w:rPr>
        <w:t>▷</w:t>
      </w:r>
      <w:r w:rsidR="006334DE">
        <w:rPr>
          <w:rFonts w:ascii="Segoe UI Symbol" w:hAnsi="Segoe UI Symbol" w:hint="eastAsia"/>
          <w:lang w:eastAsia="ko-KR"/>
        </w:rPr>
        <w:t xml:space="preserve"> </w:t>
      </w:r>
      <w:r w:rsidR="00D25335">
        <w:t xml:space="preserve">FCS block: </w:t>
      </w:r>
      <w:r w:rsidR="008303DB" w:rsidRPr="008303DB">
        <w:t>Fault protection block</w:t>
      </w:r>
      <w:bookmarkEnd w:id="16"/>
    </w:p>
    <w:p w14:paraId="4B3F61EB" w14:textId="2C6ACA5A" w:rsidR="00D25335" w:rsidRDefault="006334DE" w:rsidP="00D25335">
      <w:pPr>
        <w:pStyle w:val="Heading3"/>
      </w:pPr>
      <w:bookmarkStart w:id="17" w:name="_Toc150169699"/>
      <w:r>
        <w:rPr>
          <w:rFonts w:ascii="Segoe UI Symbol" w:hAnsi="Segoe UI Symbol" w:hint="eastAsia"/>
          <w:lang w:eastAsia="ko-KR"/>
        </w:rPr>
        <w:t>▷</w:t>
      </w:r>
      <w:r>
        <w:rPr>
          <w:rFonts w:ascii="Segoe UI Symbol" w:hAnsi="Segoe UI Symbol" w:hint="eastAsia"/>
          <w:lang w:eastAsia="ko-KR"/>
        </w:rPr>
        <w:t xml:space="preserve"> </w:t>
      </w:r>
      <w:r w:rsidR="00D25335">
        <w:t xml:space="preserve">FCS block: </w:t>
      </w:r>
      <w:r w:rsidR="008303DB" w:rsidRPr="008303DB">
        <w:t>Landing Logic block</w:t>
      </w:r>
      <w:bookmarkEnd w:id="17"/>
    </w:p>
    <w:p w14:paraId="5F0871F8" w14:textId="17E1B6BD" w:rsidR="008303DB" w:rsidRDefault="00FB6E77">
      <w:r w:rsidRPr="00FB6E77">
        <w:rPr>
          <w:noProof/>
        </w:rPr>
        <w:drawing>
          <wp:anchor distT="0" distB="0" distL="114300" distR="114300" simplePos="0" relativeHeight="251658320" behindDoc="0" locked="0" layoutInCell="1" allowOverlap="1" wp14:anchorId="09A991F6" wp14:editId="5B181D84">
            <wp:simplePos x="0" y="0"/>
            <wp:positionH relativeFrom="column">
              <wp:posOffset>1279047</wp:posOffset>
            </wp:positionH>
            <wp:positionV relativeFrom="paragraph">
              <wp:posOffset>197189</wp:posOffset>
            </wp:positionV>
            <wp:extent cx="3431540" cy="1338580"/>
            <wp:effectExtent l="0" t="0" r="0" b="0"/>
            <wp:wrapTopAndBottom/>
            <wp:docPr id="1204865305" name="Picture 1204865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5305" name="Picture 1" descr="A screenshot of a computer&#10;&#10;Description automatically generated"/>
                    <pic:cNvPicPr/>
                  </pic:nvPicPr>
                  <pic:blipFill>
                    <a:blip r:embed="rId63"/>
                    <a:stretch>
                      <a:fillRect/>
                    </a:stretch>
                  </pic:blipFill>
                  <pic:spPr>
                    <a:xfrm>
                      <a:off x="0" y="0"/>
                      <a:ext cx="3431540" cy="1338580"/>
                    </a:xfrm>
                    <a:prstGeom prst="rect">
                      <a:avLst/>
                    </a:prstGeom>
                  </pic:spPr>
                </pic:pic>
              </a:graphicData>
            </a:graphic>
            <wp14:sizeRelH relativeFrom="margin">
              <wp14:pctWidth>0</wp14:pctWidth>
            </wp14:sizeRelH>
            <wp14:sizeRelV relativeFrom="margin">
              <wp14:pctHeight>0</wp14:pctHeight>
            </wp14:sizeRelV>
          </wp:anchor>
        </w:drawing>
      </w:r>
      <w:r w:rsidR="006B0510">
        <w:t xml:space="preserve">This block will overwrite the external </w:t>
      </w:r>
      <w:r w:rsidR="002C585A">
        <w:t>setpoint</w:t>
      </w:r>
      <w:r w:rsidR="001B2397">
        <w:t xml:space="preserve"> </w:t>
      </w:r>
      <w:r w:rsidR="006B0510">
        <w:t>command</w:t>
      </w:r>
      <w:r w:rsidR="001B2397">
        <w:t>s</w:t>
      </w:r>
      <w:r w:rsidR="006B0510">
        <w:t xml:space="preserve"> </w:t>
      </w:r>
      <w:r w:rsidR="001B2397">
        <w:t>with landing setpoint commands</w:t>
      </w:r>
      <w:r w:rsidR="00D348BB">
        <w:t xml:space="preserve">. </w:t>
      </w:r>
    </w:p>
    <w:p w14:paraId="4E0A41E8" w14:textId="75E2D536" w:rsidR="00FB6E77" w:rsidRDefault="00DE5F22">
      <w:r w:rsidRPr="00317D39">
        <w:rPr>
          <w:noProof/>
        </w:rPr>
        <w:drawing>
          <wp:anchor distT="0" distB="0" distL="114300" distR="114300" simplePos="0" relativeHeight="251658321" behindDoc="0" locked="0" layoutInCell="1" allowOverlap="1" wp14:anchorId="220E7625" wp14:editId="34B7A6E4">
            <wp:simplePos x="0" y="0"/>
            <wp:positionH relativeFrom="column">
              <wp:posOffset>1485714</wp:posOffset>
            </wp:positionH>
            <wp:positionV relativeFrom="paragraph">
              <wp:posOffset>1716405</wp:posOffset>
            </wp:positionV>
            <wp:extent cx="3086735" cy="1485265"/>
            <wp:effectExtent l="0" t="0" r="0" b="635"/>
            <wp:wrapTopAndBottom/>
            <wp:docPr id="160078653" name="Picture 1600786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653" name="Picture 1" descr="A diagram of a diagram&#10;&#10;Description automatically generated"/>
                    <pic:cNvPicPr/>
                  </pic:nvPicPr>
                  <pic:blipFill>
                    <a:blip r:embed="rId64"/>
                    <a:stretch>
                      <a:fillRect/>
                    </a:stretch>
                  </pic:blipFill>
                  <pic:spPr>
                    <a:xfrm>
                      <a:off x="0" y="0"/>
                      <a:ext cx="3086735" cy="1485265"/>
                    </a:xfrm>
                    <a:prstGeom prst="rect">
                      <a:avLst/>
                    </a:prstGeom>
                  </pic:spPr>
                </pic:pic>
              </a:graphicData>
            </a:graphic>
            <wp14:sizeRelH relativeFrom="margin">
              <wp14:pctWidth>0</wp14:pctWidth>
            </wp14:sizeRelH>
            <wp14:sizeRelV relativeFrom="margin">
              <wp14:pctHeight>0</wp14:pctHeight>
            </wp14:sizeRelV>
          </wp:anchor>
        </w:drawing>
      </w:r>
      <w:r w:rsidR="00D348BB">
        <w:t xml:space="preserve">For the hovering purpose we could </w:t>
      </w:r>
      <w:r w:rsidR="00522BED">
        <w:t>rewrite this block as</w:t>
      </w:r>
      <w:r w:rsidR="005A68FC">
        <w:t xml:space="preserve"> a “set point generator block”</w:t>
      </w:r>
      <w:r w:rsidR="00FB6E77">
        <w:t xml:space="preserve"> to make the drone hover at 0.7meters</w:t>
      </w:r>
      <w:r w:rsidR="00317D39">
        <w:t xml:space="preserve"> at the starting point. </w:t>
      </w:r>
      <w:r w:rsidR="00FB6E77">
        <w:t xml:space="preserve"> </w:t>
      </w:r>
    </w:p>
    <w:p w14:paraId="11D1C6BD" w14:textId="0417D826" w:rsidR="002B07A2" w:rsidRDefault="00DE5F22" w:rsidP="008303DB">
      <w:pPr>
        <w:pStyle w:val="Heading3"/>
      </w:pPr>
      <w:bookmarkStart w:id="18" w:name="_Toc150169700"/>
      <w:r w:rsidRPr="004F33C1">
        <w:rPr>
          <w:noProof/>
        </w:rPr>
        <w:drawing>
          <wp:anchor distT="0" distB="0" distL="114300" distR="114300" simplePos="0" relativeHeight="251658318" behindDoc="0" locked="0" layoutInCell="1" allowOverlap="1" wp14:anchorId="275C9967" wp14:editId="467E168C">
            <wp:simplePos x="0" y="0"/>
            <wp:positionH relativeFrom="column">
              <wp:posOffset>1942241</wp:posOffset>
            </wp:positionH>
            <wp:positionV relativeFrom="paragraph">
              <wp:posOffset>2101029</wp:posOffset>
            </wp:positionV>
            <wp:extent cx="1710055" cy="1241425"/>
            <wp:effectExtent l="0" t="0" r="4445" b="3175"/>
            <wp:wrapTopAndBottom/>
            <wp:docPr id="1024708094" name="Picture 10247080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8094" name="Picture 1" descr="A screenshot of a computer&#10;&#10;Description automatically generated"/>
                    <pic:cNvPicPr/>
                  </pic:nvPicPr>
                  <pic:blipFill rotWithShape="1">
                    <a:blip r:embed="rId65"/>
                    <a:srcRect t="22351"/>
                    <a:stretch/>
                  </pic:blipFill>
                  <pic:spPr bwMode="auto">
                    <a:xfrm>
                      <a:off x="0" y="0"/>
                      <a:ext cx="171005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4DE">
        <w:rPr>
          <w:rFonts w:ascii="Segoe UI Symbol" w:hAnsi="Segoe UI Symbol" w:hint="eastAsia"/>
          <w:lang w:eastAsia="ko-KR"/>
        </w:rPr>
        <w:t>▷</w:t>
      </w:r>
      <w:r w:rsidR="006334DE">
        <w:rPr>
          <w:rFonts w:ascii="Segoe UI Symbol" w:hAnsi="Segoe UI Symbol" w:hint="eastAsia"/>
          <w:lang w:eastAsia="ko-KR"/>
        </w:rPr>
        <w:t xml:space="preserve"> </w:t>
      </w:r>
      <w:r w:rsidR="008303DB">
        <w:t xml:space="preserve">FCS block: </w:t>
      </w:r>
      <w:r w:rsidR="008303DB" w:rsidRPr="008303DB">
        <w:t>Data logging block</w:t>
      </w:r>
      <w:bookmarkEnd w:id="18"/>
      <w:r w:rsidR="008303DB" w:rsidRPr="008303DB">
        <w:t xml:space="preserve"> </w:t>
      </w:r>
    </w:p>
    <w:p w14:paraId="7D7736D3" w14:textId="016E6B52" w:rsidR="002B07A2" w:rsidRDefault="002B07A2" w:rsidP="002B07A2"/>
    <w:p w14:paraId="31DF8CDA" w14:textId="305B47A1" w:rsidR="009D0DD8" w:rsidRDefault="009D0DD8" w:rsidP="002B07A2">
      <w:r>
        <w:lastRenderedPageBreak/>
        <w:br w:type="page"/>
      </w:r>
    </w:p>
    <w:p w14:paraId="61EECDF2" w14:textId="680EC55C" w:rsidR="009478CC" w:rsidRDefault="00011990" w:rsidP="009478CC">
      <w:pPr>
        <w:pStyle w:val="Heading2"/>
      </w:pPr>
      <w:bookmarkStart w:id="19" w:name="_Toc150169701"/>
      <w:r>
        <w:lastRenderedPageBreak/>
        <w:t xml:space="preserve">▨ </w:t>
      </w:r>
      <w:r w:rsidR="009478CC">
        <w:t>asbQuadcopterStart:</w:t>
      </w:r>
      <w:r w:rsidR="009478CC" w:rsidRPr="00837DCC">
        <w:t xml:space="preserve"> </w:t>
      </w:r>
      <w:r w:rsidR="009478CC">
        <w:t>DRONE DYNAMICs block</w:t>
      </w:r>
      <w:bookmarkEnd w:id="19"/>
    </w:p>
    <w:p w14:paraId="1A33A1D4" w14:textId="659982A3" w:rsidR="00A83D7B" w:rsidRDefault="00A83D7B" w:rsidP="009478CC">
      <w:pPr>
        <w:ind w:right="26"/>
      </w:pPr>
      <w:r>
        <w:t>Part 4</w:t>
      </w:r>
      <w:r w:rsidR="00235337">
        <w:t xml:space="preserve"> and 5 </w:t>
      </w:r>
      <w:proofErr w:type="spellStart"/>
      <w:r w:rsidR="00235337">
        <w:t>non linear</w:t>
      </w:r>
      <w:proofErr w:type="spellEnd"/>
      <w:r w:rsidR="00D05945">
        <w:t xml:space="preserve"> and linear</w:t>
      </w:r>
      <w:r w:rsidR="00235337">
        <w:t xml:space="preserve"> </w:t>
      </w:r>
      <w:proofErr w:type="gramStart"/>
      <w:r w:rsidR="00235337">
        <w:t xml:space="preserve">modelling </w:t>
      </w:r>
      <w:r>
        <w:t>:</w:t>
      </w:r>
      <w:proofErr w:type="gramEnd"/>
      <w:r>
        <w:t xml:space="preserve"> </w:t>
      </w:r>
      <w:hyperlink r:id="rId66" w:history="1">
        <w:r w:rsidRPr="005F54F8">
          <w:rPr>
            <w:rStyle w:val="Hyperlink"/>
          </w:rPr>
          <w:t>https://www.youtube.com/watch?v=gEmGfo36INc&amp;t=115s</w:t>
        </w:r>
      </w:hyperlink>
    </w:p>
    <w:p w14:paraId="26BEA62A" w14:textId="77777777" w:rsidR="00A83D7B" w:rsidRDefault="00A83D7B" w:rsidP="009478CC">
      <w:pPr>
        <w:ind w:right="26"/>
      </w:pPr>
    </w:p>
    <w:p w14:paraId="2F901E4D" w14:textId="46E739ED" w:rsidR="000334D8" w:rsidRDefault="000334D8">
      <w:r>
        <w:br w:type="page"/>
      </w:r>
    </w:p>
    <w:p w14:paraId="2FA61DA7" w14:textId="77777777" w:rsidR="000334D8" w:rsidRDefault="000334D8" w:rsidP="009478CC">
      <w:pPr>
        <w:ind w:right="26"/>
      </w:pPr>
    </w:p>
    <w:p w14:paraId="3EC1544D" w14:textId="19B640A0" w:rsidR="009478CC" w:rsidRDefault="00011990" w:rsidP="009478CC">
      <w:pPr>
        <w:pStyle w:val="Heading2"/>
      </w:pPr>
      <w:bookmarkStart w:id="20" w:name="_Toc150169702"/>
      <w:r>
        <w:t xml:space="preserve">▨ </w:t>
      </w:r>
      <w:r w:rsidR="009478CC">
        <w:t>asbQuadcopterStart:</w:t>
      </w:r>
      <w:r w:rsidR="009478CC" w:rsidRPr="00837DCC">
        <w:t xml:space="preserve"> </w:t>
      </w:r>
      <w:r w:rsidR="009478CC">
        <w:t>SENSOR DYNAMICs block</w:t>
      </w:r>
      <w:bookmarkEnd w:id="20"/>
    </w:p>
    <w:p w14:paraId="1701E52B" w14:textId="05FAC079" w:rsidR="009478CC" w:rsidRDefault="009478CC" w:rsidP="009478CC">
      <w:pPr>
        <w:ind w:right="26"/>
      </w:pPr>
      <w:r>
        <w:t>x</w:t>
      </w:r>
    </w:p>
    <w:p w14:paraId="368EC747" w14:textId="7FDA0AAB" w:rsidR="009478CC" w:rsidRDefault="00011990" w:rsidP="009478CC">
      <w:pPr>
        <w:pStyle w:val="Heading2"/>
      </w:pPr>
      <w:bookmarkStart w:id="21" w:name="_Toc150169703"/>
      <w:r>
        <w:t xml:space="preserve">▨ </w:t>
      </w:r>
      <w:r w:rsidR="009478CC">
        <w:t>asbQuadcopterStart:</w:t>
      </w:r>
      <w:r w:rsidR="009478CC" w:rsidRPr="00837DCC">
        <w:t xml:space="preserve"> </w:t>
      </w:r>
      <w:r w:rsidR="009478CC">
        <w:t>ENVIRO</w:t>
      </w:r>
      <w:r w:rsidR="00276F6E">
        <w:t>N</w:t>
      </w:r>
      <w:r w:rsidR="009478CC">
        <w:t xml:space="preserve">MENT </w:t>
      </w:r>
      <w:r w:rsidR="00276F6E">
        <w:t>block</w:t>
      </w:r>
      <w:bookmarkEnd w:id="21"/>
    </w:p>
    <w:p w14:paraId="1BAC2832" w14:textId="23C9FDC7" w:rsidR="009478CC" w:rsidRDefault="00DE5F22" w:rsidP="009478CC">
      <w:pPr>
        <w:ind w:right="26"/>
      </w:pPr>
      <w:r>
        <w:t>x</w:t>
      </w:r>
    </w:p>
    <w:p w14:paraId="32E9A94C" w14:textId="750775BA" w:rsidR="00A20151" w:rsidRPr="00796B35" w:rsidRDefault="00A20151" w:rsidP="00A20151">
      <w:pPr>
        <w:ind w:right="26"/>
      </w:pPr>
    </w:p>
    <w:sectPr w:rsidR="00A20151" w:rsidRPr="00796B35" w:rsidSect="00195DEA">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A6A31" w14:textId="77777777" w:rsidR="00CF2749" w:rsidRDefault="00CF2749" w:rsidP="005B0063">
      <w:r>
        <w:separator/>
      </w:r>
    </w:p>
  </w:endnote>
  <w:endnote w:type="continuationSeparator" w:id="0">
    <w:p w14:paraId="46071432" w14:textId="77777777" w:rsidR="00CF2749" w:rsidRDefault="00CF2749" w:rsidP="005B0063">
      <w:r>
        <w:continuationSeparator/>
      </w:r>
    </w:p>
  </w:endnote>
  <w:endnote w:type="continuationNotice" w:id="1">
    <w:p w14:paraId="17DF2385" w14:textId="77777777" w:rsidR="00CF2749" w:rsidRDefault="00CF274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572A6" w14:textId="77777777" w:rsidR="00CF2749" w:rsidRDefault="00CF2749" w:rsidP="005B0063">
      <w:r>
        <w:separator/>
      </w:r>
    </w:p>
  </w:footnote>
  <w:footnote w:type="continuationSeparator" w:id="0">
    <w:p w14:paraId="42040873" w14:textId="77777777" w:rsidR="00CF2749" w:rsidRDefault="00CF2749" w:rsidP="005B0063">
      <w:r>
        <w:continuationSeparator/>
      </w:r>
    </w:p>
  </w:footnote>
  <w:footnote w:type="continuationNotice" w:id="1">
    <w:p w14:paraId="3211B5C8" w14:textId="77777777" w:rsidR="00CF2749" w:rsidRDefault="00CF274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4F2BF" w14:textId="5264C8EE" w:rsidR="00C32828" w:rsidRDefault="00405A36" w:rsidP="005B0063">
    <w:pPr>
      <w:pStyle w:val="Header"/>
    </w:pPr>
    <w:r w:rsidRPr="00405A36">
      <w:t>QUADCOPTER DESIGN IN MATLAB</w:t>
    </w:r>
    <w:r>
      <w:t>:</w:t>
    </w:r>
    <w:r w:rsidR="00796B35">
      <w:t> </w:t>
    </w:r>
    <w:r>
      <w:t xml:space="preserve">Author: </w:t>
    </w:r>
    <w:r w:rsidR="00796B35">
      <w:t>Andrea Allegri</w:t>
    </w:r>
    <w:r w:rsidR="007826B7">
      <w:t>, andrea.allegri@mail.polimi.it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E6D9A"/>
    <w:multiLevelType w:val="hybridMultilevel"/>
    <w:tmpl w:val="4468DD66"/>
    <w:lvl w:ilvl="0" w:tplc="FFFFFFFF">
      <w:start w:val="1"/>
      <w:numFmt w:val="decimal"/>
      <w:lvlText w:val="%1."/>
      <w:lvlJc w:val="left"/>
      <w:pPr>
        <w:ind w:left="1080" w:hanging="72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E07E5E"/>
    <w:multiLevelType w:val="hybridMultilevel"/>
    <w:tmpl w:val="9244B34C"/>
    <w:lvl w:ilvl="0" w:tplc="B2944FF4">
      <w:start w:val="1"/>
      <w:numFmt w:val="decimal"/>
      <w:lvlText w:val="%1-"/>
      <w:lvlJc w:val="left"/>
      <w:pPr>
        <w:ind w:left="3780" w:hanging="360"/>
      </w:pPr>
      <w:rPr>
        <w:rFonts w:hint="default"/>
      </w:rPr>
    </w:lvl>
    <w:lvl w:ilvl="1" w:tplc="08090019" w:tentative="1">
      <w:start w:val="1"/>
      <w:numFmt w:val="lowerLetter"/>
      <w:lvlText w:val="%2."/>
      <w:lvlJc w:val="left"/>
      <w:pPr>
        <w:ind w:left="4500" w:hanging="360"/>
      </w:pPr>
    </w:lvl>
    <w:lvl w:ilvl="2" w:tplc="0809001B" w:tentative="1">
      <w:start w:val="1"/>
      <w:numFmt w:val="lowerRoman"/>
      <w:lvlText w:val="%3."/>
      <w:lvlJc w:val="right"/>
      <w:pPr>
        <w:ind w:left="5220" w:hanging="180"/>
      </w:pPr>
    </w:lvl>
    <w:lvl w:ilvl="3" w:tplc="0809000F" w:tentative="1">
      <w:start w:val="1"/>
      <w:numFmt w:val="decimal"/>
      <w:lvlText w:val="%4."/>
      <w:lvlJc w:val="left"/>
      <w:pPr>
        <w:ind w:left="5940" w:hanging="360"/>
      </w:pPr>
    </w:lvl>
    <w:lvl w:ilvl="4" w:tplc="08090019" w:tentative="1">
      <w:start w:val="1"/>
      <w:numFmt w:val="lowerLetter"/>
      <w:lvlText w:val="%5."/>
      <w:lvlJc w:val="left"/>
      <w:pPr>
        <w:ind w:left="6660" w:hanging="360"/>
      </w:pPr>
    </w:lvl>
    <w:lvl w:ilvl="5" w:tplc="0809001B" w:tentative="1">
      <w:start w:val="1"/>
      <w:numFmt w:val="lowerRoman"/>
      <w:lvlText w:val="%6."/>
      <w:lvlJc w:val="right"/>
      <w:pPr>
        <w:ind w:left="7380" w:hanging="180"/>
      </w:pPr>
    </w:lvl>
    <w:lvl w:ilvl="6" w:tplc="0809000F" w:tentative="1">
      <w:start w:val="1"/>
      <w:numFmt w:val="decimal"/>
      <w:lvlText w:val="%7."/>
      <w:lvlJc w:val="left"/>
      <w:pPr>
        <w:ind w:left="8100" w:hanging="360"/>
      </w:pPr>
    </w:lvl>
    <w:lvl w:ilvl="7" w:tplc="08090019" w:tentative="1">
      <w:start w:val="1"/>
      <w:numFmt w:val="lowerLetter"/>
      <w:lvlText w:val="%8."/>
      <w:lvlJc w:val="left"/>
      <w:pPr>
        <w:ind w:left="8820" w:hanging="360"/>
      </w:pPr>
    </w:lvl>
    <w:lvl w:ilvl="8" w:tplc="0809001B" w:tentative="1">
      <w:start w:val="1"/>
      <w:numFmt w:val="lowerRoman"/>
      <w:lvlText w:val="%9."/>
      <w:lvlJc w:val="right"/>
      <w:pPr>
        <w:ind w:left="9540" w:hanging="180"/>
      </w:pPr>
    </w:lvl>
  </w:abstractNum>
  <w:abstractNum w:abstractNumId="2" w15:restartNumberingAfterBreak="0">
    <w:nsid w:val="12091118"/>
    <w:multiLevelType w:val="hybridMultilevel"/>
    <w:tmpl w:val="3D348000"/>
    <w:lvl w:ilvl="0" w:tplc="929049DC">
      <w:start w:val="1"/>
      <w:numFmt w:val="bullet"/>
      <w:lvlText w:val="-"/>
      <w:lvlJc w:val="left"/>
      <w:pPr>
        <w:ind w:left="624" w:hanging="340"/>
      </w:pPr>
      <w:rPr>
        <w:rFonts w:ascii="Calibri Light" w:eastAsiaTheme="majorEastAsia" w:hAnsi="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1945C4"/>
    <w:multiLevelType w:val="hybridMultilevel"/>
    <w:tmpl w:val="C2B404CA"/>
    <w:lvl w:ilvl="0" w:tplc="33B86EC4">
      <w:start w:val="1"/>
      <w:numFmt w:val="decimal"/>
      <w:lvlText w:val="%1."/>
      <w:lvlJc w:val="left"/>
      <w:pPr>
        <w:ind w:left="3780" w:hanging="360"/>
      </w:pPr>
      <w:rPr>
        <w:rFonts w:hint="default"/>
      </w:rPr>
    </w:lvl>
    <w:lvl w:ilvl="1" w:tplc="08090019" w:tentative="1">
      <w:start w:val="1"/>
      <w:numFmt w:val="lowerLetter"/>
      <w:lvlText w:val="%2."/>
      <w:lvlJc w:val="left"/>
      <w:pPr>
        <w:ind w:left="4500" w:hanging="360"/>
      </w:pPr>
    </w:lvl>
    <w:lvl w:ilvl="2" w:tplc="0809001B" w:tentative="1">
      <w:start w:val="1"/>
      <w:numFmt w:val="lowerRoman"/>
      <w:lvlText w:val="%3."/>
      <w:lvlJc w:val="right"/>
      <w:pPr>
        <w:ind w:left="5220" w:hanging="180"/>
      </w:pPr>
    </w:lvl>
    <w:lvl w:ilvl="3" w:tplc="0809000F" w:tentative="1">
      <w:start w:val="1"/>
      <w:numFmt w:val="decimal"/>
      <w:lvlText w:val="%4."/>
      <w:lvlJc w:val="left"/>
      <w:pPr>
        <w:ind w:left="5940" w:hanging="360"/>
      </w:pPr>
    </w:lvl>
    <w:lvl w:ilvl="4" w:tplc="08090019" w:tentative="1">
      <w:start w:val="1"/>
      <w:numFmt w:val="lowerLetter"/>
      <w:lvlText w:val="%5."/>
      <w:lvlJc w:val="left"/>
      <w:pPr>
        <w:ind w:left="6660" w:hanging="360"/>
      </w:pPr>
    </w:lvl>
    <w:lvl w:ilvl="5" w:tplc="0809001B" w:tentative="1">
      <w:start w:val="1"/>
      <w:numFmt w:val="lowerRoman"/>
      <w:lvlText w:val="%6."/>
      <w:lvlJc w:val="right"/>
      <w:pPr>
        <w:ind w:left="7380" w:hanging="180"/>
      </w:pPr>
    </w:lvl>
    <w:lvl w:ilvl="6" w:tplc="0809000F" w:tentative="1">
      <w:start w:val="1"/>
      <w:numFmt w:val="decimal"/>
      <w:lvlText w:val="%7."/>
      <w:lvlJc w:val="left"/>
      <w:pPr>
        <w:ind w:left="8100" w:hanging="360"/>
      </w:pPr>
    </w:lvl>
    <w:lvl w:ilvl="7" w:tplc="08090019" w:tentative="1">
      <w:start w:val="1"/>
      <w:numFmt w:val="lowerLetter"/>
      <w:lvlText w:val="%8."/>
      <w:lvlJc w:val="left"/>
      <w:pPr>
        <w:ind w:left="8820" w:hanging="360"/>
      </w:pPr>
    </w:lvl>
    <w:lvl w:ilvl="8" w:tplc="0809001B" w:tentative="1">
      <w:start w:val="1"/>
      <w:numFmt w:val="lowerRoman"/>
      <w:lvlText w:val="%9."/>
      <w:lvlJc w:val="right"/>
      <w:pPr>
        <w:ind w:left="9540" w:hanging="180"/>
      </w:pPr>
    </w:lvl>
  </w:abstractNum>
  <w:abstractNum w:abstractNumId="4" w15:restartNumberingAfterBreak="0">
    <w:nsid w:val="158B38D3"/>
    <w:multiLevelType w:val="hybridMultilevel"/>
    <w:tmpl w:val="4C363CD4"/>
    <w:lvl w:ilvl="0" w:tplc="3740E784">
      <w:numFmt w:val="bullet"/>
      <w:lvlText w:val=""/>
      <w:lvlJc w:val="left"/>
      <w:pPr>
        <w:ind w:left="1080" w:hanging="360"/>
      </w:pPr>
      <w:rPr>
        <w:rFonts w:ascii="Symbol" w:eastAsiaTheme="majorEastAsia" w:hAnsi="Symbol" w:hint="default"/>
        <w:color w:val="auto"/>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6C36745"/>
    <w:multiLevelType w:val="hybridMultilevel"/>
    <w:tmpl w:val="E5C09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372282"/>
    <w:multiLevelType w:val="hybridMultilevel"/>
    <w:tmpl w:val="0E8EB5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132E02"/>
    <w:multiLevelType w:val="hybridMultilevel"/>
    <w:tmpl w:val="9EE67EDE"/>
    <w:lvl w:ilvl="0" w:tplc="FC9A2B9E">
      <w:start w:val="1"/>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FB7849"/>
    <w:multiLevelType w:val="hybridMultilevel"/>
    <w:tmpl w:val="B128CFD0"/>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2C6490A"/>
    <w:multiLevelType w:val="hybridMultilevel"/>
    <w:tmpl w:val="B194FAA2"/>
    <w:lvl w:ilvl="0" w:tplc="3740E784">
      <w:numFmt w:val="bullet"/>
      <w:lvlText w:val=""/>
      <w:lvlJc w:val="left"/>
      <w:pPr>
        <w:ind w:left="720" w:hanging="360"/>
      </w:pPr>
      <w:rPr>
        <w:rFonts w:ascii="Symbol" w:eastAsiaTheme="majorEastAsia"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DD030E"/>
    <w:multiLevelType w:val="hybridMultilevel"/>
    <w:tmpl w:val="6B0AE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5A4C3B"/>
    <w:multiLevelType w:val="hybridMultilevel"/>
    <w:tmpl w:val="8F148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34790D"/>
    <w:multiLevelType w:val="hybridMultilevel"/>
    <w:tmpl w:val="60EEEA10"/>
    <w:lvl w:ilvl="0" w:tplc="A10496AC">
      <w:numFmt w:val="bullet"/>
      <w:lvlText w:val=""/>
      <w:lvlJc w:val="left"/>
      <w:pPr>
        <w:ind w:left="720" w:hanging="360"/>
      </w:pPr>
      <w:rPr>
        <w:rFonts w:ascii="Symbol" w:eastAsiaTheme="majorEastAsia"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635259"/>
    <w:multiLevelType w:val="hybridMultilevel"/>
    <w:tmpl w:val="F62ED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F732DF"/>
    <w:multiLevelType w:val="hybridMultilevel"/>
    <w:tmpl w:val="40845DB2"/>
    <w:lvl w:ilvl="0" w:tplc="A10496AC">
      <w:numFmt w:val="bullet"/>
      <w:lvlText w:val=""/>
      <w:lvlJc w:val="left"/>
      <w:pPr>
        <w:ind w:left="760" w:hanging="360"/>
      </w:pPr>
      <w:rPr>
        <w:rFonts w:ascii="Symbol" w:eastAsiaTheme="majorEastAsia" w:hAnsi="Symbol" w:hint="default"/>
        <w:color w:val="auto"/>
      </w:rPr>
    </w:lvl>
    <w:lvl w:ilvl="1" w:tplc="08090003">
      <w:start w:val="1"/>
      <w:numFmt w:val="bullet"/>
      <w:lvlText w:val="o"/>
      <w:lvlJc w:val="left"/>
      <w:pPr>
        <w:ind w:left="1480" w:hanging="360"/>
      </w:pPr>
      <w:rPr>
        <w:rFonts w:ascii="Courier New" w:hAnsi="Courier New" w:cs="Courier New" w:hint="default"/>
      </w:rPr>
    </w:lvl>
    <w:lvl w:ilvl="2" w:tplc="08090005">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15" w15:restartNumberingAfterBreak="0">
    <w:nsid w:val="2C811C8D"/>
    <w:multiLevelType w:val="hybridMultilevel"/>
    <w:tmpl w:val="1F4605B2"/>
    <w:lvl w:ilvl="0" w:tplc="3740E784">
      <w:numFmt w:val="bullet"/>
      <w:lvlText w:val=""/>
      <w:lvlJc w:val="left"/>
      <w:pPr>
        <w:ind w:left="720" w:hanging="360"/>
      </w:pPr>
      <w:rPr>
        <w:rFonts w:ascii="Symbol" w:eastAsiaTheme="majorEastAsia"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2F5EA2"/>
    <w:multiLevelType w:val="hybridMultilevel"/>
    <w:tmpl w:val="90349A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6E76A9D"/>
    <w:multiLevelType w:val="hybridMultilevel"/>
    <w:tmpl w:val="C12061D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4A5196"/>
    <w:multiLevelType w:val="hybridMultilevel"/>
    <w:tmpl w:val="84482C4C"/>
    <w:lvl w:ilvl="0" w:tplc="918C295C">
      <w:start w:val="1"/>
      <w:numFmt w:val="bullet"/>
      <w:lvlText w:val="-"/>
      <w:lvlJc w:val="left"/>
      <w:pPr>
        <w:ind w:left="720" w:hanging="360"/>
      </w:pPr>
      <w:rPr>
        <w:rFonts w:ascii="Calibri Light" w:eastAsiaTheme="majorEastAsia"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DB7239"/>
    <w:multiLevelType w:val="hybridMultilevel"/>
    <w:tmpl w:val="57AE0A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065770"/>
    <w:multiLevelType w:val="hybridMultilevel"/>
    <w:tmpl w:val="9A0EB72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267A78"/>
    <w:multiLevelType w:val="hybridMultilevel"/>
    <w:tmpl w:val="B896F8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06058CB"/>
    <w:multiLevelType w:val="hybridMultilevel"/>
    <w:tmpl w:val="84A662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4AC424D"/>
    <w:multiLevelType w:val="hybridMultilevel"/>
    <w:tmpl w:val="1B4806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EDD48B3"/>
    <w:multiLevelType w:val="hybridMultilevel"/>
    <w:tmpl w:val="CEE47F64"/>
    <w:lvl w:ilvl="0" w:tplc="613477A8">
      <w:start w:val="1"/>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720984"/>
    <w:multiLevelType w:val="hybridMultilevel"/>
    <w:tmpl w:val="D7F45C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26" w15:restartNumberingAfterBreak="0">
    <w:nsid w:val="56327AF8"/>
    <w:multiLevelType w:val="hybridMultilevel"/>
    <w:tmpl w:val="CD8A9F36"/>
    <w:lvl w:ilvl="0" w:tplc="6E4001AA">
      <w:start w:val="1"/>
      <w:numFmt w:val="decimal"/>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FA7E3E"/>
    <w:multiLevelType w:val="hybridMultilevel"/>
    <w:tmpl w:val="A7480280"/>
    <w:lvl w:ilvl="0" w:tplc="918C295C">
      <w:start w:val="1"/>
      <w:numFmt w:val="bullet"/>
      <w:lvlText w:val="-"/>
      <w:lvlJc w:val="left"/>
      <w:pPr>
        <w:ind w:left="720" w:hanging="360"/>
      </w:pPr>
      <w:rPr>
        <w:rFonts w:ascii="Calibri Light" w:eastAsiaTheme="majorEastAsia" w:hAnsi="Calibri Light" w:cs="Calibri Light" w:hint="default"/>
        <w:i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3D5D00"/>
    <w:multiLevelType w:val="hybridMultilevel"/>
    <w:tmpl w:val="B52253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3222059"/>
    <w:multiLevelType w:val="hybridMultilevel"/>
    <w:tmpl w:val="541ADF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333068"/>
    <w:multiLevelType w:val="hybridMultilevel"/>
    <w:tmpl w:val="78C2318C"/>
    <w:lvl w:ilvl="0" w:tplc="918C295C">
      <w:start w:val="1"/>
      <w:numFmt w:val="bullet"/>
      <w:lvlText w:val="-"/>
      <w:lvlJc w:val="left"/>
      <w:pPr>
        <w:ind w:left="760" w:hanging="360"/>
      </w:pPr>
      <w:rPr>
        <w:rFonts w:ascii="Calibri Light" w:eastAsiaTheme="majorEastAsia" w:hAnsi="Calibri Light" w:cs="Calibri Light" w:hint="default"/>
        <w:color w:val="auto"/>
      </w:rPr>
    </w:lvl>
    <w:lvl w:ilvl="1" w:tplc="FFFFFFFF">
      <w:start w:val="1"/>
      <w:numFmt w:val="bullet"/>
      <w:lvlText w:val="o"/>
      <w:lvlJc w:val="left"/>
      <w:pPr>
        <w:ind w:left="1480" w:hanging="360"/>
      </w:pPr>
      <w:rPr>
        <w:rFonts w:ascii="Courier New" w:hAnsi="Courier New" w:cs="Courier New" w:hint="default"/>
      </w:rPr>
    </w:lvl>
    <w:lvl w:ilvl="2" w:tplc="FFFFFFFF" w:tentative="1">
      <w:start w:val="1"/>
      <w:numFmt w:val="bullet"/>
      <w:lvlText w:val=""/>
      <w:lvlJc w:val="left"/>
      <w:pPr>
        <w:ind w:left="2200" w:hanging="360"/>
      </w:pPr>
      <w:rPr>
        <w:rFonts w:ascii="Wingdings" w:hAnsi="Wingdings" w:hint="default"/>
      </w:rPr>
    </w:lvl>
    <w:lvl w:ilvl="3" w:tplc="FFFFFFFF" w:tentative="1">
      <w:start w:val="1"/>
      <w:numFmt w:val="bullet"/>
      <w:lvlText w:val=""/>
      <w:lvlJc w:val="left"/>
      <w:pPr>
        <w:ind w:left="2920" w:hanging="360"/>
      </w:pPr>
      <w:rPr>
        <w:rFonts w:ascii="Symbol" w:hAnsi="Symbol" w:hint="default"/>
      </w:rPr>
    </w:lvl>
    <w:lvl w:ilvl="4" w:tplc="FFFFFFFF" w:tentative="1">
      <w:start w:val="1"/>
      <w:numFmt w:val="bullet"/>
      <w:lvlText w:val="o"/>
      <w:lvlJc w:val="left"/>
      <w:pPr>
        <w:ind w:left="3640" w:hanging="360"/>
      </w:pPr>
      <w:rPr>
        <w:rFonts w:ascii="Courier New" w:hAnsi="Courier New" w:cs="Courier New" w:hint="default"/>
      </w:rPr>
    </w:lvl>
    <w:lvl w:ilvl="5" w:tplc="FFFFFFFF" w:tentative="1">
      <w:start w:val="1"/>
      <w:numFmt w:val="bullet"/>
      <w:lvlText w:val=""/>
      <w:lvlJc w:val="left"/>
      <w:pPr>
        <w:ind w:left="4360" w:hanging="360"/>
      </w:pPr>
      <w:rPr>
        <w:rFonts w:ascii="Wingdings" w:hAnsi="Wingdings" w:hint="default"/>
      </w:rPr>
    </w:lvl>
    <w:lvl w:ilvl="6" w:tplc="FFFFFFFF" w:tentative="1">
      <w:start w:val="1"/>
      <w:numFmt w:val="bullet"/>
      <w:lvlText w:val=""/>
      <w:lvlJc w:val="left"/>
      <w:pPr>
        <w:ind w:left="5080" w:hanging="360"/>
      </w:pPr>
      <w:rPr>
        <w:rFonts w:ascii="Symbol" w:hAnsi="Symbol" w:hint="default"/>
      </w:rPr>
    </w:lvl>
    <w:lvl w:ilvl="7" w:tplc="FFFFFFFF" w:tentative="1">
      <w:start w:val="1"/>
      <w:numFmt w:val="bullet"/>
      <w:lvlText w:val="o"/>
      <w:lvlJc w:val="left"/>
      <w:pPr>
        <w:ind w:left="5800" w:hanging="360"/>
      </w:pPr>
      <w:rPr>
        <w:rFonts w:ascii="Courier New" w:hAnsi="Courier New" w:cs="Courier New" w:hint="default"/>
      </w:rPr>
    </w:lvl>
    <w:lvl w:ilvl="8" w:tplc="FFFFFFFF" w:tentative="1">
      <w:start w:val="1"/>
      <w:numFmt w:val="bullet"/>
      <w:lvlText w:val=""/>
      <w:lvlJc w:val="left"/>
      <w:pPr>
        <w:ind w:left="6520" w:hanging="360"/>
      </w:pPr>
      <w:rPr>
        <w:rFonts w:ascii="Wingdings" w:hAnsi="Wingdings" w:hint="default"/>
      </w:rPr>
    </w:lvl>
  </w:abstractNum>
  <w:abstractNum w:abstractNumId="31" w15:restartNumberingAfterBreak="0">
    <w:nsid w:val="7B26328F"/>
    <w:multiLevelType w:val="hybridMultilevel"/>
    <w:tmpl w:val="BA42F0BE"/>
    <w:lvl w:ilvl="0" w:tplc="0809000F">
      <w:start w:val="1"/>
      <w:numFmt w:val="decimal"/>
      <w:lvlText w:val="%1."/>
      <w:lvlJc w:val="left"/>
      <w:pPr>
        <w:ind w:left="720" w:hanging="360"/>
      </w:pPr>
      <w:rPr>
        <w:rFonts w:hint="default"/>
      </w:rPr>
    </w:lvl>
    <w:lvl w:ilvl="1" w:tplc="929049DC">
      <w:start w:val="1"/>
      <w:numFmt w:val="bullet"/>
      <w:lvlText w:val="-"/>
      <w:lvlJc w:val="left"/>
      <w:pPr>
        <w:ind w:left="624" w:hanging="340"/>
      </w:pPr>
      <w:rPr>
        <w:rFonts w:ascii="Calibri Light" w:eastAsiaTheme="majorEastAsia" w:hAnsi="Calibri Light"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B8D2B43"/>
    <w:multiLevelType w:val="hybridMultilevel"/>
    <w:tmpl w:val="890E5A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EA08D1"/>
    <w:multiLevelType w:val="hybridMultilevel"/>
    <w:tmpl w:val="E4424894"/>
    <w:lvl w:ilvl="0" w:tplc="A10496AC">
      <w:numFmt w:val="bullet"/>
      <w:lvlText w:val=""/>
      <w:lvlJc w:val="left"/>
      <w:pPr>
        <w:ind w:left="720" w:hanging="360"/>
      </w:pPr>
      <w:rPr>
        <w:rFonts w:ascii="Symbol" w:eastAsiaTheme="majorEastAsia"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341D1A"/>
    <w:multiLevelType w:val="hybridMultilevel"/>
    <w:tmpl w:val="69DA4D04"/>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5A3425"/>
    <w:multiLevelType w:val="hybridMultilevel"/>
    <w:tmpl w:val="676C1458"/>
    <w:lvl w:ilvl="0" w:tplc="FFFFFFFF">
      <w:start w:val="1"/>
      <w:numFmt w:val="decimal"/>
      <w:lvlText w:val="%1."/>
      <w:lvlJc w:val="left"/>
      <w:pPr>
        <w:ind w:left="720" w:hanging="360"/>
      </w:pPr>
      <w:rPr>
        <w:rFonts w:hint="default"/>
      </w:rPr>
    </w:lvl>
    <w:lvl w:ilvl="1" w:tplc="0809000F">
      <w:start w:val="1"/>
      <w:numFmt w:val="decimal"/>
      <w:lvlText w:val="%2."/>
      <w:lvlJc w:val="left"/>
      <w:pPr>
        <w:ind w:left="644"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FA6690C"/>
    <w:multiLevelType w:val="hybridMultilevel"/>
    <w:tmpl w:val="8208E170"/>
    <w:lvl w:ilvl="0" w:tplc="41AE104C">
      <w:start w:val="1"/>
      <w:numFmt w:val="decimal"/>
      <w:lvlText w:val="%1."/>
      <w:lvlJc w:val="left"/>
      <w:pPr>
        <w:ind w:left="1800" w:hanging="360"/>
      </w:pPr>
      <w:rPr>
        <w:rFonts w:asciiTheme="majorHAnsi" w:eastAsiaTheme="majorEastAsia" w:hAnsiTheme="majorHAnsi" w:cstheme="majorBidi"/>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198864144">
    <w:abstractNumId w:val="18"/>
  </w:num>
  <w:num w:numId="2" w16cid:durableId="247270800">
    <w:abstractNumId w:val="33"/>
  </w:num>
  <w:num w:numId="3" w16cid:durableId="163517461">
    <w:abstractNumId w:val="12"/>
  </w:num>
  <w:num w:numId="4" w16cid:durableId="636032276">
    <w:abstractNumId w:val="27"/>
  </w:num>
  <w:num w:numId="5" w16cid:durableId="712269440">
    <w:abstractNumId w:val="15"/>
  </w:num>
  <w:num w:numId="6" w16cid:durableId="1100755837">
    <w:abstractNumId w:val="7"/>
  </w:num>
  <w:num w:numId="7" w16cid:durableId="1707559711">
    <w:abstractNumId w:val="26"/>
  </w:num>
  <w:num w:numId="8" w16cid:durableId="1765178226">
    <w:abstractNumId w:val="0"/>
  </w:num>
  <w:num w:numId="9" w16cid:durableId="927733778">
    <w:abstractNumId w:val="14"/>
  </w:num>
  <w:num w:numId="10" w16cid:durableId="919218923">
    <w:abstractNumId w:val="30"/>
  </w:num>
  <w:num w:numId="11" w16cid:durableId="2069986762">
    <w:abstractNumId w:val="34"/>
  </w:num>
  <w:num w:numId="12" w16cid:durableId="724835950">
    <w:abstractNumId w:val="9"/>
  </w:num>
  <w:num w:numId="13" w16cid:durableId="532496470">
    <w:abstractNumId w:val="25"/>
  </w:num>
  <w:num w:numId="14" w16cid:durableId="1310356682">
    <w:abstractNumId w:val="16"/>
  </w:num>
  <w:num w:numId="15" w16cid:durableId="2033022618">
    <w:abstractNumId w:val="32"/>
  </w:num>
  <w:num w:numId="16" w16cid:durableId="1246761913">
    <w:abstractNumId w:val="2"/>
  </w:num>
  <w:num w:numId="17" w16cid:durableId="768891662">
    <w:abstractNumId w:val="5"/>
  </w:num>
  <w:num w:numId="18" w16cid:durableId="1412046975">
    <w:abstractNumId w:val="1"/>
  </w:num>
  <w:num w:numId="19" w16cid:durableId="1052002455">
    <w:abstractNumId w:val="3"/>
  </w:num>
  <w:num w:numId="20" w16cid:durableId="444038596">
    <w:abstractNumId w:val="19"/>
  </w:num>
  <w:num w:numId="21" w16cid:durableId="1926959764">
    <w:abstractNumId w:val="13"/>
  </w:num>
  <w:num w:numId="22" w16cid:durableId="453669527">
    <w:abstractNumId w:val="31"/>
  </w:num>
  <w:num w:numId="23" w16cid:durableId="435442883">
    <w:abstractNumId w:val="4"/>
  </w:num>
  <w:num w:numId="24" w16cid:durableId="1314984409">
    <w:abstractNumId w:val="17"/>
  </w:num>
  <w:num w:numId="25" w16cid:durableId="202638823">
    <w:abstractNumId w:val="23"/>
  </w:num>
  <w:num w:numId="26" w16cid:durableId="1037700407">
    <w:abstractNumId w:val="35"/>
  </w:num>
  <w:num w:numId="27" w16cid:durableId="1006052444">
    <w:abstractNumId w:val="6"/>
  </w:num>
  <w:num w:numId="28" w16cid:durableId="1995646102">
    <w:abstractNumId w:val="8"/>
  </w:num>
  <w:num w:numId="29" w16cid:durableId="1936474335">
    <w:abstractNumId w:val="36"/>
  </w:num>
  <w:num w:numId="30" w16cid:durableId="169639435">
    <w:abstractNumId w:val="20"/>
  </w:num>
  <w:num w:numId="31" w16cid:durableId="534197440">
    <w:abstractNumId w:val="28"/>
  </w:num>
  <w:num w:numId="32" w16cid:durableId="2087453283">
    <w:abstractNumId w:val="11"/>
  </w:num>
  <w:num w:numId="33" w16cid:durableId="748043722">
    <w:abstractNumId w:val="24"/>
  </w:num>
  <w:num w:numId="34" w16cid:durableId="551617801">
    <w:abstractNumId w:val="21"/>
  </w:num>
  <w:num w:numId="35" w16cid:durableId="2122994885">
    <w:abstractNumId w:val="22"/>
  </w:num>
  <w:num w:numId="36" w16cid:durableId="603879523">
    <w:abstractNumId w:val="10"/>
  </w:num>
  <w:num w:numId="37" w16cid:durableId="1020010672">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B35"/>
    <w:rsid w:val="00000016"/>
    <w:rsid w:val="00002A17"/>
    <w:rsid w:val="00006885"/>
    <w:rsid w:val="000078C4"/>
    <w:rsid w:val="000116D3"/>
    <w:rsid w:val="00011990"/>
    <w:rsid w:val="00011EC9"/>
    <w:rsid w:val="0001255E"/>
    <w:rsid w:val="000158CD"/>
    <w:rsid w:val="000206B6"/>
    <w:rsid w:val="00020E68"/>
    <w:rsid w:val="0002230C"/>
    <w:rsid w:val="000274A7"/>
    <w:rsid w:val="00027D47"/>
    <w:rsid w:val="00032D51"/>
    <w:rsid w:val="000334D8"/>
    <w:rsid w:val="000341FC"/>
    <w:rsid w:val="00034382"/>
    <w:rsid w:val="000450C2"/>
    <w:rsid w:val="00045912"/>
    <w:rsid w:val="000468EB"/>
    <w:rsid w:val="00053AEF"/>
    <w:rsid w:val="00054CE4"/>
    <w:rsid w:val="00057FF8"/>
    <w:rsid w:val="000615CA"/>
    <w:rsid w:val="0006331F"/>
    <w:rsid w:val="00063C2C"/>
    <w:rsid w:val="00065CE5"/>
    <w:rsid w:val="00073098"/>
    <w:rsid w:val="0007614D"/>
    <w:rsid w:val="0007652D"/>
    <w:rsid w:val="000776FC"/>
    <w:rsid w:val="00077950"/>
    <w:rsid w:val="00077A12"/>
    <w:rsid w:val="00077D48"/>
    <w:rsid w:val="00081F1B"/>
    <w:rsid w:val="0008205E"/>
    <w:rsid w:val="0008331A"/>
    <w:rsid w:val="000857FF"/>
    <w:rsid w:val="0008717B"/>
    <w:rsid w:val="0008756D"/>
    <w:rsid w:val="00090801"/>
    <w:rsid w:val="00091F6F"/>
    <w:rsid w:val="00096EAD"/>
    <w:rsid w:val="000A1466"/>
    <w:rsid w:val="000A2C09"/>
    <w:rsid w:val="000B17AF"/>
    <w:rsid w:val="000B5C15"/>
    <w:rsid w:val="000B5D77"/>
    <w:rsid w:val="000B7D7C"/>
    <w:rsid w:val="000C164F"/>
    <w:rsid w:val="000C312B"/>
    <w:rsid w:val="000C3BCF"/>
    <w:rsid w:val="000C3D22"/>
    <w:rsid w:val="000C6571"/>
    <w:rsid w:val="000D6C2C"/>
    <w:rsid w:val="000E0F92"/>
    <w:rsid w:val="000E1314"/>
    <w:rsid w:val="000E478B"/>
    <w:rsid w:val="000E7693"/>
    <w:rsid w:val="000F0721"/>
    <w:rsid w:val="000F0B40"/>
    <w:rsid w:val="000F1367"/>
    <w:rsid w:val="000F3BF2"/>
    <w:rsid w:val="0010032F"/>
    <w:rsid w:val="0010063C"/>
    <w:rsid w:val="00101253"/>
    <w:rsid w:val="00104939"/>
    <w:rsid w:val="0010496D"/>
    <w:rsid w:val="00111D34"/>
    <w:rsid w:val="00111F57"/>
    <w:rsid w:val="001120C5"/>
    <w:rsid w:val="00115E91"/>
    <w:rsid w:val="00120EFE"/>
    <w:rsid w:val="00121922"/>
    <w:rsid w:val="0012367B"/>
    <w:rsid w:val="00124363"/>
    <w:rsid w:val="00125699"/>
    <w:rsid w:val="001258F7"/>
    <w:rsid w:val="00130475"/>
    <w:rsid w:val="001308CA"/>
    <w:rsid w:val="001313DD"/>
    <w:rsid w:val="00132353"/>
    <w:rsid w:val="00132EDE"/>
    <w:rsid w:val="00135F8A"/>
    <w:rsid w:val="00141E12"/>
    <w:rsid w:val="001435DE"/>
    <w:rsid w:val="00144C6D"/>
    <w:rsid w:val="00144D92"/>
    <w:rsid w:val="00146CED"/>
    <w:rsid w:val="00147647"/>
    <w:rsid w:val="00150D63"/>
    <w:rsid w:val="00151415"/>
    <w:rsid w:val="00152FB0"/>
    <w:rsid w:val="00153BF6"/>
    <w:rsid w:val="00153C60"/>
    <w:rsid w:val="00154B41"/>
    <w:rsid w:val="0015755C"/>
    <w:rsid w:val="00161F9A"/>
    <w:rsid w:val="00163D30"/>
    <w:rsid w:val="001675DD"/>
    <w:rsid w:val="001676F0"/>
    <w:rsid w:val="001677DC"/>
    <w:rsid w:val="00167B5F"/>
    <w:rsid w:val="00173453"/>
    <w:rsid w:val="0017360A"/>
    <w:rsid w:val="001747F7"/>
    <w:rsid w:val="00175781"/>
    <w:rsid w:val="00183E0C"/>
    <w:rsid w:val="00185127"/>
    <w:rsid w:val="00190252"/>
    <w:rsid w:val="00190586"/>
    <w:rsid w:val="00190840"/>
    <w:rsid w:val="00193759"/>
    <w:rsid w:val="00194790"/>
    <w:rsid w:val="0019560F"/>
    <w:rsid w:val="00195DEA"/>
    <w:rsid w:val="00196D30"/>
    <w:rsid w:val="001A0105"/>
    <w:rsid w:val="001A09F9"/>
    <w:rsid w:val="001A32BC"/>
    <w:rsid w:val="001A51EA"/>
    <w:rsid w:val="001A73F4"/>
    <w:rsid w:val="001A77A1"/>
    <w:rsid w:val="001B2397"/>
    <w:rsid w:val="001B5070"/>
    <w:rsid w:val="001C02FE"/>
    <w:rsid w:val="001C114E"/>
    <w:rsid w:val="001C115F"/>
    <w:rsid w:val="001C26F4"/>
    <w:rsid w:val="001C6CA5"/>
    <w:rsid w:val="001D2806"/>
    <w:rsid w:val="001D336C"/>
    <w:rsid w:val="001D3849"/>
    <w:rsid w:val="001D5D63"/>
    <w:rsid w:val="001D705A"/>
    <w:rsid w:val="001E0431"/>
    <w:rsid w:val="001E2387"/>
    <w:rsid w:val="001E33AD"/>
    <w:rsid w:val="001E5055"/>
    <w:rsid w:val="001E7DB9"/>
    <w:rsid w:val="001E7EE6"/>
    <w:rsid w:val="001F093C"/>
    <w:rsid w:val="001F1111"/>
    <w:rsid w:val="001F281E"/>
    <w:rsid w:val="001F32BB"/>
    <w:rsid w:val="001F633C"/>
    <w:rsid w:val="00200C4A"/>
    <w:rsid w:val="002012DD"/>
    <w:rsid w:val="002014C8"/>
    <w:rsid w:val="00201D53"/>
    <w:rsid w:val="002031FF"/>
    <w:rsid w:val="002039C1"/>
    <w:rsid w:val="00204472"/>
    <w:rsid w:val="002047F6"/>
    <w:rsid w:val="00216613"/>
    <w:rsid w:val="0021797B"/>
    <w:rsid w:val="00221369"/>
    <w:rsid w:val="0022138F"/>
    <w:rsid w:val="00226C4F"/>
    <w:rsid w:val="0023092A"/>
    <w:rsid w:val="00231F1C"/>
    <w:rsid w:val="00234677"/>
    <w:rsid w:val="00234CBB"/>
    <w:rsid w:val="00235337"/>
    <w:rsid w:val="00237DE0"/>
    <w:rsid w:val="00240167"/>
    <w:rsid w:val="00243319"/>
    <w:rsid w:val="00243A54"/>
    <w:rsid w:val="00245E3E"/>
    <w:rsid w:val="0025022B"/>
    <w:rsid w:val="00256332"/>
    <w:rsid w:val="00263F8B"/>
    <w:rsid w:val="002644F7"/>
    <w:rsid w:val="00264976"/>
    <w:rsid w:val="00270701"/>
    <w:rsid w:val="00270D04"/>
    <w:rsid w:val="002711F0"/>
    <w:rsid w:val="00271642"/>
    <w:rsid w:val="0027248A"/>
    <w:rsid w:val="002734E8"/>
    <w:rsid w:val="00273E0B"/>
    <w:rsid w:val="00274CDC"/>
    <w:rsid w:val="00276F6E"/>
    <w:rsid w:val="002858DA"/>
    <w:rsid w:val="00285D9D"/>
    <w:rsid w:val="00286687"/>
    <w:rsid w:val="002909BF"/>
    <w:rsid w:val="00292E15"/>
    <w:rsid w:val="00294170"/>
    <w:rsid w:val="00295395"/>
    <w:rsid w:val="00296427"/>
    <w:rsid w:val="0029748F"/>
    <w:rsid w:val="002A0064"/>
    <w:rsid w:val="002A00FC"/>
    <w:rsid w:val="002A15EC"/>
    <w:rsid w:val="002A44E1"/>
    <w:rsid w:val="002A5F22"/>
    <w:rsid w:val="002A6595"/>
    <w:rsid w:val="002A7E37"/>
    <w:rsid w:val="002B00B0"/>
    <w:rsid w:val="002B02B0"/>
    <w:rsid w:val="002B07A2"/>
    <w:rsid w:val="002B136C"/>
    <w:rsid w:val="002B2244"/>
    <w:rsid w:val="002B3696"/>
    <w:rsid w:val="002B3BB0"/>
    <w:rsid w:val="002B5EE9"/>
    <w:rsid w:val="002B71AF"/>
    <w:rsid w:val="002C3CB8"/>
    <w:rsid w:val="002C463E"/>
    <w:rsid w:val="002C53F8"/>
    <w:rsid w:val="002C585A"/>
    <w:rsid w:val="002D00ED"/>
    <w:rsid w:val="002D1097"/>
    <w:rsid w:val="002D1C50"/>
    <w:rsid w:val="002D1F9B"/>
    <w:rsid w:val="002D310B"/>
    <w:rsid w:val="002D3AC6"/>
    <w:rsid w:val="002D4475"/>
    <w:rsid w:val="002D66F0"/>
    <w:rsid w:val="002D78C9"/>
    <w:rsid w:val="002E382F"/>
    <w:rsid w:val="002E4B05"/>
    <w:rsid w:val="002E7788"/>
    <w:rsid w:val="002F0A62"/>
    <w:rsid w:val="002F1844"/>
    <w:rsid w:val="002F19E5"/>
    <w:rsid w:val="002F3C92"/>
    <w:rsid w:val="002F50A0"/>
    <w:rsid w:val="002F764B"/>
    <w:rsid w:val="002F7EEB"/>
    <w:rsid w:val="003014B5"/>
    <w:rsid w:val="00305CE0"/>
    <w:rsid w:val="00306EB5"/>
    <w:rsid w:val="00310935"/>
    <w:rsid w:val="00310D1B"/>
    <w:rsid w:val="003117AF"/>
    <w:rsid w:val="00311D80"/>
    <w:rsid w:val="00314A3C"/>
    <w:rsid w:val="003173D4"/>
    <w:rsid w:val="00317D39"/>
    <w:rsid w:val="00321C72"/>
    <w:rsid w:val="00323B61"/>
    <w:rsid w:val="00324265"/>
    <w:rsid w:val="00325E45"/>
    <w:rsid w:val="0032756E"/>
    <w:rsid w:val="0033474E"/>
    <w:rsid w:val="003353FD"/>
    <w:rsid w:val="0034017B"/>
    <w:rsid w:val="00344B11"/>
    <w:rsid w:val="00344B41"/>
    <w:rsid w:val="003454A9"/>
    <w:rsid w:val="00345628"/>
    <w:rsid w:val="003459B3"/>
    <w:rsid w:val="00362014"/>
    <w:rsid w:val="00362AF1"/>
    <w:rsid w:val="0036306A"/>
    <w:rsid w:val="00363C68"/>
    <w:rsid w:val="00363FEE"/>
    <w:rsid w:val="00366991"/>
    <w:rsid w:val="003678C5"/>
    <w:rsid w:val="00376D0F"/>
    <w:rsid w:val="00380863"/>
    <w:rsid w:val="003843F1"/>
    <w:rsid w:val="00385554"/>
    <w:rsid w:val="00385BF0"/>
    <w:rsid w:val="00385E2E"/>
    <w:rsid w:val="00385F51"/>
    <w:rsid w:val="003930B0"/>
    <w:rsid w:val="00396DD0"/>
    <w:rsid w:val="0039748A"/>
    <w:rsid w:val="00397B21"/>
    <w:rsid w:val="003A235E"/>
    <w:rsid w:val="003A5CB9"/>
    <w:rsid w:val="003A6039"/>
    <w:rsid w:val="003A6399"/>
    <w:rsid w:val="003A69B4"/>
    <w:rsid w:val="003B2CD7"/>
    <w:rsid w:val="003B354A"/>
    <w:rsid w:val="003B355E"/>
    <w:rsid w:val="003B588C"/>
    <w:rsid w:val="003B64F6"/>
    <w:rsid w:val="003B6E49"/>
    <w:rsid w:val="003B7ACE"/>
    <w:rsid w:val="003C1DB9"/>
    <w:rsid w:val="003C366D"/>
    <w:rsid w:val="003D52C4"/>
    <w:rsid w:val="003D5739"/>
    <w:rsid w:val="003E0209"/>
    <w:rsid w:val="003E059E"/>
    <w:rsid w:val="003E40EB"/>
    <w:rsid w:val="003E47BA"/>
    <w:rsid w:val="003E59A6"/>
    <w:rsid w:val="003E72BC"/>
    <w:rsid w:val="003E7AD3"/>
    <w:rsid w:val="003F0DEA"/>
    <w:rsid w:val="003F6B2E"/>
    <w:rsid w:val="00402D53"/>
    <w:rsid w:val="00404EC2"/>
    <w:rsid w:val="0040583E"/>
    <w:rsid w:val="00405A36"/>
    <w:rsid w:val="0040679B"/>
    <w:rsid w:val="00413560"/>
    <w:rsid w:val="00414225"/>
    <w:rsid w:val="00416217"/>
    <w:rsid w:val="00416ABE"/>
    <w:rsid w:val="00417C15"/>
    <w:rsid w:val="00420800"/>
    <w:rsid w:val="00421440"/>
    <w:rsid w:val="00422A74"/>
    <w:rsid w:val="00425026"/>
    <w:rsid w:val="004259B7"/>
    <w:rsid w:val="00430DA4"/>
    <w:rsid w:val="00434A01"/>
    <w:rsid w:val="004370AD"/>
    <w:rsid w:val="00442E35"/>
    <w:rsid w:val="00444AF7"/>
    <w:rsid w:val="00454551"/>
    <w:rsid w:val="00454A74"/>
    <w:rsid w:val="004555A7"/>
    <w:rsid w:val="00456082"/>
    <w:rsid w:val="00456200"/>
    <w:rsid w:val="00456BAD"/>
    <w:rsid w:val="00462E37"/>
    <w:rsid w:val="00463382"/>
    <w:rsid w:val="004636DD"/>
    <w:rsid w:val="00466E62"/>
    <w:rsid w:val="004714CA"/>
    <w:rsid w:val="00471BF6"/>
    <w:rsid w:val="004732CD"/>
    <w:rsid w:val="004773A9"/>
    <w:rsid w:val="004778F6"/>
    <w:rsid w:val="0048258E"/>
    <w:rsid w:val="00482FBC"/>
    <w:rsid w:val="0048302A"/>
    <w:rsid w:val="00483128"/>
    <w:rsid w:val="00483B3B"/>
    <w:rsid w:val="00484BE2"/>
    <w:rsid w:val="00485094"/>
    <w:rsid w:val="004852FE"/>
    <w:rsid w:val="0048562F"/>
    <w:rsid w:val="004856F5"/>
    <w:rsid w:val="00486F71"/>
    <w:rsid w:val="004908D3"/>
    <w:rsid w:val="00492D0C"/>
    <w:rsid w:val="004A03B5"/>
    <w:rsid w:val="004A2423"/>
    <w:rsid w:val="004A55F2"/>
    <w:rsid w:val="004B0C08"/>
    <w:rsid w:val="004B2A82"/>
    <w:rsid w:val="004B2F2C"/>
    <w:rsid w:val="004B733B"/>
    <w:rsid w:val="004C432D"/>
    <w:rsid w:val="004C58A0"/>
    <w:rsid w:val="004C6772"/>
    <w:rsid w:val="004C69EE"/>
    <w:rsid w:val="004C7D5A"/>
    <w:rsid w:val="004D2BF2"/>
    <w:rsid w:val="004D2E5E"/>
    <w:rsid w:val="004D3CC1"/>
    <w:rsid w:val="004D6F5B"/>
    <w:rsid w:val="004D7041"/>
    <w:rsid w:val="004D739B"/>
    <w:rsid w:val="004D77BB"/>
    <w:rsid w:val="004E5715"/>
    <w:rsid w:val="004E62F3"/>
    <w:rsid w:val="004E6A0C"/>
    <w:rsid w:val="004F0E3E"/>
    <w:rsid w:val="004F1776"/>
    <w:rsid w:val="004F33C1"/>
    <w:rsid w:val="005001E3"/>
    <w:rsid w:val="00512A73"/>
    <w:rsid w:val="005148B6"/>
    <w:rsid w:val="0051567D"/>
    <w:rsid w:val="00516437"/>
    <w:rsid w:val="00522BED"/>
    <w:rsid w:val="00523872"/>
    <w:rsid w:val="005248E4"/>
    <w:rsid w:val="00524A75"/>
    <w:rsid w:val="005252B2"/>
    <w:rsid w:val="005334FA"/>
    <w:rsid w:val="0054321D"/>
    <w:rsid w:val="0054323E"/>
    <w:rsid w:val="005442BB"/>
    <w:rsid w:val="0054527C"/>
    <w:rsid w:val="00555CB4"/>
    <w:rsid w:val="0056189D"/>
    <w:rsid w:val="00564150"/>
    <w:rsid w:val="00574C37"/>
    <w:rsid w:val="005757F9"/>
    <w:rsid w:val="00575A04"/>
    <w:rsid w:val="005775D6"/>
    <w:rsid w:val="005813AA"/>
    <w:rsid w:val="005841EC"/>
    <w:rsid w:val="00584F8E"/>
    <w:rsid w:val="005862CF"/>
    <w:rsid w:val="005910E8"/>
    <w:rsid w:val="0059397E"/>
    <w:rsid w:val="005A2C53"/>
    <w:rsid w:val="005A65F4"/>
    <w:rsid w:val="005A68FC"/>
    <w:rsid w:val="005B0063"/>
    <w:rsid w:val="005B2F92"/>
    <w:rsid w:val="005B4165"/>
    <w:rsid w:val="005B44F9"/>
    <w:rsid w:val="005B5E08"/>
    <w:rsid w:val="005B7D6C"/>
    <w:rsid w:val="005C0819"/>
    <w:rsid w:val="005C7238"/>
    <w:rsid w:val="005C7F6C"/>
    <w:rsid w:val="005D2664"/>
    <w:rsid w:val="005D2B90"/>
    <w:rsid w:val="005D2D8D"/>
    <w:rsid w:val="005D3C3B"/>
    <w:rsid w:val="005D497D"/>
    <w:rsid w:val="005D4DAF"/>
    <w:rsid w:val="005D713B"/>
    <w:rsid w:val="005E2D52"/>
    <w:rsid w:val="005E3828"/>
    <w:rsid w:val="005F0186"/>
    <w:rsid w:val="005F0A1F"/>
    <w:rsid w:val="005F0E5A"/>
    <w:rsid w:val="005F2583"/>
    <w:rsid w:val="005F26A7"/>
    <w:rsid w:val="00603B0D"/>
    <w:rsid w:val="0060710D"/>
    <w:rsid w:val="00612142"/>
    <w:rsid w:val="0061663E"/>
    <w:rsid w:val="00617BB9"/>
    <w:rsid w:val="00617E1C"/>
    <w:rsid w:val="0062061C"/>
    <w:rsid w:val="00622E70"/>
    <w:rsid w:val="00626D3C"/>
    <w:rsid w:val="006319A5"/>
    <w:rsid w:val="006334DE"/>
    <w:rsid w:val="006424DC"/>
    <w:rsid w:val="00642731"/>
    <w:rsid w:val="0064472E"/>
    <w:rsid w:val="00644747"/>
    <w:rsid w:val="006502B5"/>
    <w:rsid w:val="00650996"/>
    <w:rsid w:val="00650BEB"/>
    <w:rsid w:val="00652C87"/>
    <w:rsid w:val="0065685F"/>
    <w:rsid w:val="00656C30"/>
    <w:rsid w:val="00656C52"/>
    <w:rsid w:val="00657FA9"/>
    <w:rsid w:val="0066333D"/>
    <w:rsid w:val="00664165"/>
    <w:rsid w:val="00664CC0"/>
    <w:rsid w:val="0066686B"/>
    <w:rsid w:val="0067155E"/>
    <w:rsid w:val="006738A1"/>
    <w:rsid w:val="00674D13"/>
    <w:rsid w:val="00680295"/>
    <w:rsid w:val="0068057B"/>
    <w:rsid w:val="00683645"/>
    <w:rsid w:val="00683FD0"/>
    <w:rsid w:val="00687416"/>
    <w:rsid w:val="006902B3"/>
    <w:rsid w:val="006907F6"/>
    <w:rsid w:val="0069552B"/>
    <w:rsid w:val="006A0203"/>
    <w:rsid w:val="006A4286"/>
    <w:rsid w:val="006B0510"/>
    <w:rsid w:val="006B0563"/>
    <w:rsid w:val="006B104A"/>
    <w:rsid w:val="006B5E5C"/>
    <w:rsid w:val="006B6151"/>
    <w:rsid w:val="006B7795"/>
    <w:rsid w:val="006B7AC7"/>
    <w:rsid w:val="006C16A1"/>
    <w:rsid w:val="006C2CD5"/>
    <w:rsid w:val="006C4EB5"/>
    <w:rsid w:val="006C5727"/>
    <w:rsid w:val="006C64BD"/>
    <w:rsid w:val="006C69B3"/>
    <w:rsid w:val="006C783F"/>
    <w:rsid w:val="006D226E"/>
    <w:rsid w:val="006D3F42"/>
    <w:rsid w:val="006D54BF"/>
    <w:rsid w:val="006D7744"/>
    <w:rsid w:val="006D7E44"/>
    <w:rsid w:val="006E2596"/>
    <w:rsid w:val="006F02D7"/>
    <w:rsid w:val="006F15EB"/>
    <w:rsid w:val="006F2EF1"/>
    <w:rsid w:val="006F4181"/>
    <w:rsid w:val="006F42FF"/>
    <w:rsid w:val="006F440A"/>
    <w:rsid w:val="006F65EF"/>
    <w:rsid w:val="006F729C"/>
    <w:rsid w:val="0070277E"/>
    <w:rsid w:val="007039C1"/>
    <w:rsid w:val="00706085"/>
    <w:rsid w:val="00711A2E"/>
    <w:rsid w:val="00711F60"/>
    <w:rsid w:val="00717913"/>
    <w:rsid w:val="00721DB8"/>
    <w:rsid w:val="00723095"/>
    <w:rsid w:val="00724617"/>
    <w:rsid w:val="00726AFF"/>
    <w:rsid w:val="00731729"/>
    <w:rsid w:val="00731790"/>
    <w:rsid w:val="007321F0"/>
    <w:rsid w:val="00734C93"/>
    <w:rsid w:val="00740110"/>
    <w:rsid w:val="0074269A"/>
    <w:rsid w:val="00743CBB"/>
    <w:rsid w:val="00743D1D"/>
    <w:rsid w:val="007449EE"/>
    <w:rsid w:val="007457AD"/>
    <w:rsid w:val="007477FC"/>
    <w:rsid w:val="00754D17"/>
    <w:rsid w:val="007573EE"/>
    <w:rsid w:val="00760935"/>
    <w:rsid w:val="00760EB3"/>
    <w:rsid w:val="00760F5C"/>
    <w:rsid w:val="00764E37"/>
    <w:rsid w:val="00764EE3"/>
    <w:rsid w:val="007655A5"/>
    <w:rsid w:val="00765F3F"/>
    <w:rsid w:val="00771520"/>
    <w:rsid w:val="0077159F"/>
    <w:rsid w:val="00776E2B"/>
    <w:rsid w:val="00777855"/>
    <w:rsid w:val="00777F77"/>
    <w:rsid w:val="007811C4"/>
    <w:rsid w:val="007812EC"/>
    <w:rsid w:val="00781BE2"/>
    <w:rsid w:val="007826B7"/>
    <w:rsid w:val="00786662"/>
    <w:rsid w:val="0078688D"/>
    <w:rsid w:val="007917D9"/>
    <w:rsid w:val="00792460"/>
    <w:rsid w:val="00792D7D"/>
    <w:rsid w:val="007932A8"/>
    <w:rsid w:val="00793F5C"/>
    <w:rsid w:val="00796B35"/>
    <w:rsid w:val="00796B6C"/>
    <w:rsid w:val="007A0E06"/>
    <w:rsid w:val="007A49DE"/>
    <w:rsid w:val="007A6146"/>
    <w:rsid w:val="007A74C8"/>
    <w:rsid w:val="007B0151"/>
    <w:rsid w:val="007B2248"/>
    <w:rsid w:val="007B2694"/>
    <w:rsid w:val="007B6968"/>
    <w:rsid w:val="007B6D0C"/>
    <w:rsid w:val="007B6DAB"/>
    <w:rsid w:val="007B76E2"/>
    <w:rsid w:val="007B7DC7"/>
    <w:rsid w:val="007C45FD"/>
    <w:rsid w:val="007C4ED5"/>
    <w:rsid w:val="007C640F"/>
    <w:rsid w:val="007D10E1"/>
    <w:rsid w:val="007D5E90"/>
    <w:rsid w:val="007E10F9"/>
    <w:rsid w:val="007E39F9"/>
    <w:rsid w:val="007E574D"/>
    <w:rsid w:val="007E6B48"/>
    <w:rsid w:val="007F4C87"/>
    <w:rsid w:val="00800E9A"/>
    <w:rsid w:val="008039CE"/>
    <w:rsid w:val="008108D6"/>
    <w:rsid w:val="00811A4D"/>
    <w:rsid w:val="00813FE7"/>
    <w:rsid w:val="00816B7A"/>
    <w:rsid w:val="00816FC0"/>
    <w:rsid w:val="00817D44"/>
    <w:rsid w:val="00825357"/>
    <w:rsid w:val="00826396"/>
    <w:rsid w:val="008303DB"/>
    <w:rsid w:val="0083118D"/>
    <w:rsid w:val="00831BF0"/>
    <w:rsid w:val="008334BB"/>
    <w:rsid w:val="00833822"/>
    <w:rsid w:val="00833ECA"/>
    <w:rsid w:val="00833EFC"/>
    <w:rsid w:val="00835727"/>
    <w:rsid w:val="00836622"/>
    <w:rsid w:val="00837DCC"/>
    <w:rsid w:val="0084161D"/>
    <w:rsid w:val="008460FD"/>
    <w:rsid w:val="00850C14"/>
    <w:rsid w:val="008532D2"/>
    <w:rsid w:val="00854EB1"/>
    <w:rsid w:val="008565D5"/>
    <w:rsid w:val="00860F90"/>
    <w:rsid w:val="00863652"/>
    <w:rsid w:val="00863C7C"/>
    <w:rsid w:val="00864E94"/>
    <w:rsid w:val="0087079C"/>
    <w:rsid w:val="00872BEA"/>
    <w:rsid w:val="00872C56"/>
    <w:rsid w:val="00876D48"/>
    <w:rsid w:val="00876D4A"/>
    <w:rsid w:val="00877DB9"/>
    <w:rsid w:val="00880209"/>
    <w:rsid w:val="00881382"/>
    <w:rsid w:val="00881ED8"/>
    <w:rsid w:val="00884F6E"/>
    <w:rsid w:val="0088519F"/>
    <w:rsid w:val="00890F6F"/>
    <w:rsid w:val="00891BD1"/>
    <w:rsid w:val="00894203"/>
    <w:rsid w:val="008943FE"/>
    <w:rsid w:val="00895BDF"/>
    <w:rsid w:val="008965C6"/>
    <w:rsid w:val="00896D0C"/>
    <w:rsid w:val="008A0788"/>
    <w:rsid w:val="008A3A01"/>
    <w:rsid w:val="008A4608"/>
    <w:rsid w:val="008A4873"/>
    <w:rsid w:val="008A521A"/>
    <w:rsid w:val="008A5434"/>
    <w:rsid w:val="008B10E4"/>
    <w:rsid w:val="008B201F"/>
    <w:rsid w:val="008B2983"/>
    <w:rsid w:val="008B3305"/>
    <w:rsid w:val="008B4DF1"/>
    <w:rsid w:val="008B5706"/>
    <w:rsid w:val="008B71B1"/>
    <w:rsid w:val="008B79AF"/>
    <w:rsid w:val="008C1BE9"/>
    <w:rsid w:val="008C1F29"/>
    <w:rsid w:val="008C3505"/>
    <w:rsid w:val="008C77B3"/>
    <w:rsid w:val="008C7810"/>
    <w:rsid w:val="008C7FB2"/>
    <w:rsid w:val="008D04A5"/>
    <w:rsid w:val="008D0C87"/>
    <w:rsid w:val="008D203D"/>
    <w:rsid w:val="008D431D"/>
    <w:rsid w:val="008D7AB9"/>
    <w:rsid w:val="008E20A0"/>
    <w:rsid w:val="008E3527"/>
    <w:rsid w:val="008E415A"/>
    <w:rsid w:val="008E440B"/>
    <w:rsid w:val="008E46B1"/>
    <w:rsid w:val="008E4BE2"/>
    <w:rsid w:val="008E5BEF"/>
    <w:rsid w:val="008E5CC9"/>
    <w:rsid w:val="008E70C4"/>
    <w:rsid w:val="008F06BC"/>
    <w:rsid w:val="008F06CF"/>
    <w:rsid w:val="008F1E64"/>
    <w:rsid w:val="008F22E0"/>
    <w:rsid w:val="008F42BA"/>
    <w:rsid w:val="008F62D0"/>
    <w:rsid w:val="00900AEA"/>
    <w:rsid w:val="009026AF"/>
    <w:rsid w:val="0090304D"/>
    <w:rsid w:val="009064D6"/>
    <w:rsid w:val="009070E5"/>
    <w:rsid w:val="009106B8"/>
    <w:rsid w:val="00910C4A"/>
    <w:rsid w:val="0091207A"/>
    <w:rsid w:val="00912804"/>
    <w:rsid w:val="00914A33"/>
    <w:rsid w:val="009175AB"/>
    <w:rsid w:val="00921ACB"/>
    <w:rsid w:val="00922378"/>
    <w:rsid w:val="00924C18"/>
    <w:rsid w:val="0092507E"/>
    <w:rsid w:val="00927099"/>
    <w:rsid w:val="009306B8"/>
    <w:rsid w:val="00930850"/>
    <w:rsid w:val="009317E9"/>
    <w:rsid w:val="00932C59"/>
    <w:rsid w:val="00933C02"/>
    <w:rsid w:val="00934188"/>
    <w:rsid w:val="0093470D"/>
    <w:rsid w:val="0094118C"/>
    <w:rsid w:val="00944D13"/>
    <w:rsid w:val="0094571E"/>
    <w:rsid w:val="00946D91"/>
    <w:rsid w:val="009470C3"/>
    <w:rsid w:val="009478CC"/>
    <w:rsid w:val="00950C8A"/>
    <w:rsid w:val="00950E6F"/>
    <w:rsid w:val="00951F6B"/>
    <w:rsid w:val="0095270D"/>
    <w:rsid w:val="0095503E"/>
    <w:rsid w:val="00957D1D"/>
    <w:rsid w:val="00960928"/>
    <w:rsid w:val="00961940"/>
    <w:rsid w:val="00962487"/>
    <w:rsid w:val="00964621"/>
    <w:rsid w:val="009659C4"/>
    <w:rsid w:val="00967608"/>
    <w:rsid w:val="00970F7E"/>
    <w:rsid w:val="00971293"/>
    <w:rsid w:val="00972D35"/>
    <w:rsid w:val="00972F14"/>
    <w:rsid w:val="00974396"/>
    <w:rsid w:val="009750E2"/>
    <w:rsid w:val="00976893"/>
    <w:rsid w:val="0098391C"/>
    <w:rsid w:val="00991944"/>
    <w:rsid w:val="00992243"/>
    <w:rsid w:val="00992272"/>
    <w:rsid w:val="00992B04"/>
    <w:rsid w:val="009933F5"/>
    <w:rsid w:val="00994630"/>
    <w:rsid w:val="00994C68"/>
    <w:rsid w:val="00996DF1"/>
    <w:rsid w:val="009A0016"/>
    <w:rsid w:val="009A00FE"/>
    <w:rsid w:val="009A358B"/>
    <w:rsid w:val="009B0432"/>
    <w:rsid w:val="009B34D9"/>
    <w:rsid w:val="009B4C8C"/>
    <w:rsid w:val="009B4CE2"/>
    <w:rsid w:val="009B6B98"/>
    <w:rsid w:val="009B7627"/>
    <w:rsid w:val="009D0DD8"/>
    <w:rsid w:val="009D2498"/>
    <w:rsid w:val="009D28D3"/>
    <w:rsid w:val="009D28E7"/>
    <w:rsid w:val="009D2FB2"/>
    <w:rsid w:val="009D476A"/>
    <w:rsid w:val="009D565D"/>
    <w:rsid w:val="009D7201"/>
    <w:rsid w:val="009E0137"/>
    <w:rsid w:val="009E4BC7"/>
    <w:rsid w:val="009E6E5C"/>
    <w:rsid w:val="009E7F50"/>
    <w:rsid w:val="009F23B4"/>
    <w:rsid w:val="009F3A5D"/>
    <w:rsid w:val="009F4B1F"/>
    <w:rsid w:val="009F4E16"/>
    <w:rsid w:val="009F55B2"/>
    <w:rsid w:val="009F7630"/>
    <w:rsid w:val="00A00DD1"/>
    <w:rsid w:val="00A01641"/>
    <w:rsid w:val="00A02DB5"/>
    <w:rsid w:val="00A07609"/>
    <w:rsid w:val="00A07D2B"/>
    <w:rsid w:val="00A1341D"/>
    <w:rsid w:val="00A13592"/>
    <w:rsid w:val="00A156EB"/>
    <w:rsid w:val="00A15C92"/>
    <w:rsid w:val="00A1647F"/>
    <w:rsid w:val="00A20151"/>
    <w:rsid w:val="00A203F0"/>
    <w:rsid w:val="00A228E9"/>
    <w:rsid w:val="00A241F4"/>
    <w:rsid w:val="00A31380"/>
    <w:rsid w:val="00A36960"/>
    <w:rsid w:val="00A433F2"/>
    <w:rsid w:val="00A449E7"/>
    <w:rsid w:val="00A47637"/>
    <w:rsid w:val="00A47A66"/>
    <w:rsid w:val="00A5143B"/>
    <w:rsid w:val="00A5437F"/>
    <w:rsid w:val="00A634D9"/>
    <w:rsid w:val="00A63A99"/>
    <w:rsid w:val="00A64B5B"/>
    <w:rsid w:val="00A652AC"/>
    <w:rsid w:val="00A66908"/>
    <w:rsid w:val="00A66BA2"/>
    <w:rsid w:val="00A67590"/>
    <w:rsid w:val="00A67F5B"/>
    <w:rsid w:val="00A713BB"/>
    <w:rsid w:val="00A75F04"/>
    <w:rsid w:val="00A77CEB"/>
    <w:rsid w:val="00A803D9"/>
    <w:rsid w:val="00A82626"/>
    <w:rsid w:val="00A82BB5"/>
    <w:rsid w:val="00A82C77"/>
    <w:rsid w:val="00A83D7B"/>
    <w:rsid w:val="00A846BB"/>
    <w:rsid w:val="00A84D8F"/>
    <w:rsid w:val="00A871FE"/>
    <w:rsid w:val="00A901F6"/>
    <w:rsid w:val="00A935E8"/>
    <w:rsid w:val="00A946E3"/>
    <w:rsid w:val="00A96D31"/>
    <w:rsid w:val="00A9756C"/>
    <w:rsid w:val="00AA1CFD"/>
    <w:rsid w:val="00AA27B3"/>
    <w:rsid w:val="00AA47D0"/>
    <w:rsid w:val="00AA4E0E"/>
    <w:rsid w:val="00AA5B85"/>
    <w:rsid w:val="00AA5BAF"/>
    <w:rsid w:val="00AA6465"/>
    <w:rsid w:val="00AA6975"/>
    <w:rsid w:val="00AB287E"/>
    <w:rsid w:val="00AB5452"/>
    <w:rsid w:val="00AB639C"/>
    <w:rsid w:val="00AB7B71"/>
    <w:rsid w:val="00AC11C4"/>
    <w:rsid w:val="00AC2433"/>
    <w:rsid w:val="00AC3118"/>
    <w:rsid w:val="00AC70EA"/>
    <w:rsid w:val="00AD2071"/>
    <w:rsid w:val="00AD4299"/>
    <w:rsid w:val="00AE01CB"/>
    <w:rsid w:val="00AE338C"/>
    <w:rsid w:val="00AF0711"/>
    <w:rsid w:val="00AF37CC"/>
    <w:rsid w:val="00AF3BE6"/>
    <w:rsid w:val="00AF4945"/>
    <w:rsid w:val="00AF6FB1"/>
    <w:rsid w:val="00B0313F"/>
    <w:rsid w:val="00B055B2"/>
    <w:rsid w:val="00B06765"/>
    <w:rsid w:val="00B10BB8"/>
    <w:rsid w:val="00B121D2"/>
    <w:rsid w:val="00B12AC8"/>
    <w:rsid w:val="00B14F80"/>
    <w:rsid w:val="00B17DD6"/>
    <w:rsid w:val="00B21B3F"/>
    <w:rsid w:val="00B22B4F"/>
    <w:rsid w:val="00B22FD1"/>
    <w:rsid w:val="00B25D6C"/>
    <w:rsid w:val="00B26341"/>
    <w:rsid w:val="00B301F1"/>
    <w:rsid w:val="00B42A66"/>
    <w:rsid w:val="00B43EBB"/>
    <w:rsid w:val="00B50175"/>
    <w:rsid w:val="00B5191C"/>
    <w:rsid w:val="00B52218"/>
    <w:rsid w:val="00B562BA"/>
    <w:rsid w:val="00B60789"/>
    <w:rsid w:val="00B60E5B"/>
    <w:rsid w:val="00B6106F"/>
    <w:rsid w:val="00B61CD2"/>
    <w:rsid w:val="00B6272B"/>
    <w:rsid w:val="00B6284C"/>
    <w:rsid w:val="00B6531C"/>
    <w:rsid w:val="00B65D40"/>
    <w:rsid w:val="00B70B34"/>
    <w:rsid w:val="00B70C87"/>
    <w:rsid w:val="00B71E52"/>
    <w:rsid w:val="00B776DA"/>
    <w:rsid w:val="00B77BB9"/>
    <w:rsid w:val="00B804E5"/>
    <w:rsid w:val="00B80527"/>
    <w:rsid w:val="00B831A4"/>
    <w:rsid w:val="00B85D3A"/>
    <w:rsid w:val="00B92790"/>
    <w:rsid w:val="00B92E62"/>
    <w:rsid w:val="00B9344F"/>
    <w:rsid w:val="00B94BCC"/>
    <w:rsid w:val="00B95A91"/>
    <w:rsid w:val="00BA2137"/>
    <w:rsid w:val="00BA2BEE"/>
    <w:rsid w:val="00BA3D07"/>
    <w:rsid w:val="00BA7DFC"/>
    <w:rsid w:val="00BB1F0E"/>
    <w:rsid w:val="00BB33FA"/>
    <w:rsid w:val="00BB4FAA"/>
    <w:rsid w:val="00BB76A9"/>
    <w:rsid w:val="00BB7DFB"/>
    <w:rsid w:val="00BB7EF5"/>
    <w:rsid w:val="00BC156F"/>
    <w:rsid w:val="00BC6AC8"/>
    <w:rsid w:val="00BD07D6"/>
    <w:rsid w:val="00BE2D13"/>
    <w:rsid w:val="00BE328A"/>
    <w:rsid w:val="00BE501C"/>
    <w:rsid w:val="00BF4202"/>
    <w:rsid w:val="00BF6973"/>
    <w:rsid w:val="00BF6C5D"/>
    <w:rsid w:val="00C01FD7"/>
    <w:rsid w:val="00C031B8"/>
    <w:rsid w:val="00C039C3"/>
    <w:rsid w:val="00C04A68"/>
    <w:rsid w:val="00C1064B"/>
    <w:rsid w:val="00C10DE9"/>
    <w:rsid w:val="00C121AD"/>
    <w:rsid w:val="00C12DFC"/>
    <w:rsid w:val="00C13171"/>
    <w:rsid w:val="00C13B9A"/>
    <w:rsid w:val="00C14E99"/>
    <w:rsid w:val="00C1507B"/>
    <w:rsid w:val="00C159F9"/>
    <w:rsid w:val="00C15FD4"/>
    <w:rsid w:val="00C16B8B"/>
    <w:rsid w:val="00C170B4"/>
    <w:rsid w:val="00C171D4"/>
    <w:rsid w:val="00C210C0"/>
    <w:rsid w:val="00C23262"/>
    <w:rsid w:val="00C25E92"/>
    <w:rsid w:val="00C26092"/>
    <w:rsid w:val="00C27175"/>
    <w:rsid w:val="00C30108"/>
    <w:rsid w:val="00C32115"/>
    <w:rsid w:val="00C32828"/>
    <w:rsid w:val="00C35F3F"/>
    <w:rsid w:val="00C36A42"/>
    <w:rsid w:val="00C44252"/>
    <w:rsid w:val="00C44D85"/>
    <w:rsid w:val="00C4671B"/>
    <w:rsid w:val="00C504DC"/>
    <w:rsid w:val="00C504E7"/>
    <w:rsid w:val="00C50D65"/>
    <w:rsid w:val="00C548A6"/>
    <w:rsid w:val="00C60441"/>
    <w:rsid w:val="00C63DD4"/>
    <w:rsid w:val="00C668BA"/>
    <w:rsid w:val="00C6700F"/>
    <w:rsid w:val="00C72326"/>
    <w:rsid w:val="00C74186"/>
    <w:rsid w:val="00C75E9A"/>
    <w:rsid w:val="00C767B8"/>
    <w:rsid w:val="00C80695"/>
    <w:rsid w:val="00C80ABE"/>
    <w:rsid w:val="00C80B7E"/>
    <w:rsid w:val="00C847D3"/>
    <w:rsid w:val="00C90727"/>
    <w:rsid w:val="00C91C9D"/>
    <w:rsid w:val="00C91CBA"/>
    <w:rsid w:val="00C93A8B"/>
    <w:rsid w:val="00C97653"/>
    <w:rsid w:val="00CA04FA"/>
    <w:rsid w:val="00CA2B8E"/>
    <w:rsid w:val="00CA3532"/>
    <w:rsid w:val="00CA4181"/>
    <w:rsid w:val="00CA427C"/>
    <w:rsid w:val="00CA436D"/>
    <w:rsid w:val="00CA4826"/>
    <w:rsid w:val="00CA67FA"/>
    <w:rsid w:val="00CA6E8C"/>
    <w:rsid w:val="00CA72A2"/>
    <w:rsid w:val="00CA7611"/>
    <w:rsid w:val="00CA7B53"/>
    <w:rsid w:val="00CB04FE"/>
    <w:rsid w:val="00CB3058"/>
    <w:rsid w:val="00CB63A9"/>
    <w:rsid w:val="00CC0051"/>
    <w:rsid w:val="00CC02A8"/>
    <w:rsid w:val="00CC1ACF"/>
    <w:rsid w:val="00CC1AF6"/>
    <w:rsid w:val="00CC2B80"/>
    <w:rsid w:val="00CC2DBA"/>
    <w:rsid w:val="00CC6896"/>
    <w:rsid w:val="00CD1048"/>
    <w:rsid w:val="00CD5532"/>
    <w:rsid w:val="00CD565C"/>
    <w:rsid w:val="00CD59D3"/>
    <w:rsid w:val="00CD6D93"/>
    <w:rsid w:val="00CD73C2"/>
    <w:rsid w:val="00CE18DB"/>
    <w:rsid w:val="00CE1ADA"/>
    <w:rsid w:val="00CE1EE0"/>
    <w:rsid w:val="00CE37FD"/>
    <w:rsid w:val="00CF0423"/>
    <w:rsid w:val="00CF2749"/>
    <w:rsid w:val="00CF4207"/>
    <w:rsid w:val="00CF567F"/>
    <w:rsid w:val="00CF7371"/>
    <w:rsid w:val="00D021B7"/>
    <w:rsid w:val="00D05945"/>
    <w:rsid w:val="00D07495"/>
    <w:rsid w:val="00D1043E"/>
    <w:rsid w:val="00D10594"/>
    <w:rsid w:val="00D17380"/>
    <w:rsid w:val="00D17911"/>
    <w:rsid w:val="00D224F2"/>
    <w:rsid w:val="00D234CA"/>
    <w:rsid w:val="00D251B9"/>
    <w:rsid w:val="00D25335"/>
    <w:rsid w:val="00D2794B"/>
    <w:rsid w:val="00D30EDE"/>
    <w:rsid w:val="00D31495"/>
    <w:rsid w:val="00D321C7"/>
    <w:rsid w:val="00D3278D"/>
    <w:rsid w:val="00D33C38"/>
    <w:rsid w:val="00D348BB"/>
    <w:rsid w:val="00D3769A"/>
    <w:rsid w:val="00D416BC"/>
    <w:rsid w:val="00D41E09"/>
    <w:rsid w:val="00D42033"/>
    <w:rsid w:val="00D445AD"/>
    <w:rsid w:val="00D476AB"/>
    <w:rsid w:val="00D47AFF"/>
    <w:rsid w:val="00D50A65"/>
    <w:rsid w:val="00D51873"/>
    <w:rsid w:val="00D51A7D"/>
    <w:rsid w:val="00D60A06"/>
    <w:rsid w:val="00D61420"/>
    <w:rsid w:val="00D63E1A"/>
    <w:rsid w:val="00D667FA"/>
    <w:rsid w:val="00D66AFB"/>
    <w:rsid w:val="00D76597"/>
    <w:rsid w:val="00D76B52"/>
    <w:rsid w:val="00D772F8"/>
    <w:rsid w:val="00D829AE"/>
    <w:rsid w:val="00D82A25"/>
    <w:rsid w:val="00D85476"/>
    <w:rsid w:val="00D8775B"/>
    <w:rsid w:val="00D920FF"/>
    <w:rsid w:val="00D9275E"/>
    <w:rsid w:val="00DA0F15"/>
    <w:rsid w:val="00DA19CA"/>
    <w:rsid w:val="00DA34D1"/>
    <w:rsid w:val="00DA4E79"/>
    <w:rsid w:val="00DA609C"/>
    <w:rsid w:val="00DB0A24"/>
    <w:rsid w:val="00DB1925"/>
    <w:rsid w:val="00DB1CD2"/>
    <w:rsid w:val="00DB2B45"/>
    <w:rsid w:val="00DB318E"/>
    <w:rsid w:val="00DB3341"/>
    <w:rsid w:val="00DB4824"/>
    <w:rsid w:val="00DB63DA"/>
    <w:rsid w:val="00DB7F80"/>
    <w:rsid w:val="00DC1376"/>
    <w:rsid w:val="00DC18BF"/>
    <w:rsid w:val="00DC4450"/>
    <w:rsid w:val="00DC7C33"/>
    <w:rsid w:val="00DE0582"/>
    <w:rsid w:val="00DE079C"/>
    <w:rsid w:val="00DE116E"/>
    <w:rsid w:val="00DE499A"/>
    <w:rsid w:val="00DE5F22"/>
    <w:rsid w:val="00DE7AC2"/>
    <w:rsid w:val="00DF21A6"/>
    <w:rsid w:val="00DF347A"/>
    <w:rsid w:val="00DF7772"/>
    <w:rsid w:val="00DF7FB8"/>
    <w:rsid w:val="00E00128"/>
    <w:rsid w:val="00E0022C"/>
    <w:rsid w:val="00E01BAD"/>
    <w:rsid w:val="00E01C79"/>
    <w:rsid w:val="00E03B31"/>
    <w:rsid w:val="00E05644"/>
    <w:rsid w:val="00E06F84"/>
    <w:rsid w:val="00E12547"/>
    <w:rsid w:val="00E139C9"/>
    <w:rsid w:val="00E15B84"/>
    <w:rsid w:val="00E1725F"/>
    <w:rsid w:val="00E25255"/>
    <w:rsid w:val="00E25ECE"/>
    <w:rsid w:val="00E278A5"/>
    <w:rsid w:val="00E4302F"/>
    <w:rsid w:val="00E43573"/>
    <w:rsid w:val="00E43595"/>
    <w:rsid w:val="00E459E3"/>
    <w:rsid w:val="00E52FE8"/>
    <w:rsid w:val="00E545A7"/>
    <w:rsid w:val="00E605EE"/>
    <w:rsid w:val="00E63412"/>
    <w:rsid w:val="00E65291"/>
    <w:rsid w:val="00E6759E"/>
    <w:rsid w:val="00E71DD5"/>
    <w:rsid w:val="00E7345C"/>
    <w:rsid w:val="00E76BF9"/>
    <w:rsid w:val="00E80453"/>
    <w:rsid w:val="00E82402"/>
    <w:rsid w:val="00E835EA"/>
    <w:rsid w:val="00E857E3"/>
    <w:rsid w:val="00E87341"/>
    <w:rsid w:val="00E8792D"/>
    <w:rsid w:val="00E94316"/>
    <w:rsid w:val="00E946B9"/>
    <w:rsid w:val="00E94CE5"/>
    <w:rsid w:val="00E94FAD"/>
    <w:rsid w:val="00E951DA"/>
    <w:rsid w:val="00E953BA"/>
    <w:rsid w:val="00EA041D"/>
    <w:rsid w:val="00EA33EA"/>
    <w:rsid w:val="00EA61EE"/>
    <w:rsid w:val="00EB3743"/>
    <w:rsid w:val="00EB3ACD"/>
    <w:rsid w:val="00EB60D6"/>
    <w:rsid w:val="00EB77A9"/>
    <w:rsid w:val="00EC1D2E"/>
    <w:rsid w:val="00EC24D5"/>
    <w:rsid w:val="00EC349E"/>
    <w:rsid w:val="00EC6262"/>
    <w:rsid w:val="00EC7840"/>
    <w:rsid w:val="00ED0FA6"/>
    <w:rsid w:val="00ED3C79"/>
    <w:rsid w:val="00ED6025"/>
    <w:rsid w:val="00ED65DC"/>
    <w:rsid w:val="00ED74BF"/>
    <w:rsid w:val="00ED7826"/>
    <w:rsid w:val="00EE16D7"/>
    <w:rsid w:val="00EE1BF9"/>
    <w:rsid w:val="00EE3B4B"/>
    <w:rsid w:val="00EE4387"/>
    <w:rsid w:val="00EE4F93"/>
    <w:rsid w:val="00EE504D"/>
    <w:rsid w:val="00EE5570"/>
    <w:rsid w:val="00EE706D"/>
    <w:rsid w:val="00EE75AF"/>
    <w:rsid w:val="00EE797B"/>
    <w:rsid w:val="00EF0999"/>
    <w:rsid w:val="00EF51E5"/>
    <w:rsid w:val="00EF5422"/>
    <w:rsid w:val="00F007D8"/>
    <w:rsid w:val="00F02AE3"/>
    <w:rsid w:val="00F0307B"/>
    <w:rsid w:val="00F06896"/>
    <w:rsid w:val="00F10231"/>
    <w:rsid w:val="00F10B78"/>
    <w:rsid w:val="00F142A9"/>
    <w:rsid w:val="00F1709A"/>
    <w:rsid w:val="00F2105D"/>
    <w:rsid w:val="00F21164"/>
    <w:rsid w:val="00F276C7"/>
    <w:rsid w:val="00F279A3"/>
    <w:rsid w:val="00F300F2"/>
    <w:rsid w:val="00F30F8F"/>
    <w:rsid w:val="00F32984"/>
    <w:rsid w:val="00F3437C"/>
    <w:rsid w:val="00F3479B"/>
    <w:rsid w:val="00F34B04"/>
    <w:rsid w:val="00F37006"/>
    <w:rsid w:val="00F408DF"/>
    <w:rsid w:val="00F409BF"/>
    <w:rsid w:val="00F424C7"/>
    <w:rsid w:val="00F42BD7"/>
    <w:rsid w:val="00F4306D"/>
    <w:rsid w:val="00F463BA"/>
    <w:rsid w:val="00F47FAC"/>
    <w:rsid w:val="00F50DF0"/>
    <w:rsid w:val="00F55D5A"/>
    <w:rsid w:val="00F637F5"/>
    <w:rsid w:val="00F6428C"/>
    <w:rsid w:val="00F65A85"/>
    <w:rsid w:val="00F65C1D"/>
    <w:rsid w:val="00F662EC"/>
    <w:rsid w:val="00F66338"/>
    <w:rsid w:val="00F74443"/>
    <w:rsid w:val="00F74C41"/>
    <w:rsid w:val="00F75A7F"/>
    <w:rsid w:val="00F75F66"/>
    <w:rsid w:val="00F76EF0"/>
    <w:rsid w:val="00F80819"/>
    <w:rsid w:val="00F818DF"/>
    <w:rsid w:val="00F836FD"/>
    <w:rsid w:val="00F93404"/>
    <w:rsid w:val="00F964D9"/>
    <w:rsid w:val="00F96B9A"/>
    <w:rsid w:val="00F96E0F"/>
    <w:rsid w:val="00FA229C"/>
    <w:rsid w:val="00FA2F38"/>
    <w:rsid w:val="00FB0E0D"/>
    <w:rsid w:val="00FB2B6D"/>
    <w:rsid w:val="00FB6E77"/>
    <w:rsid w:val="00FC11C0"/>
    <w:rsid w:val="00FC202B"/>
    <w:rsid w:val="00FC441F"/>
    <w:rsid w:val="00FC53C7"/>
    <w:rsid w:val="00FC75B9"/>
    <w:rsid w:val="00FC75F8"/>
    <w:rsid w:val="00FC7F20"/>
    <w:rsid w:val="00FD0A7E"/>
    <w:rsid w:val="00FD0EB1"/>
    <w:rsid w:val="00FD2612"/>
    <w:rsid w:val="00FD2D9B"/>
    <w:rsid w:val="00FD341F"/>
    <w:rsid w:val="00FD640C"/>
    <w:rsid w:val="00FD7BF2"/>
    <w:rsid w:val="00FE04DC"/>
    <w:rsid w:val="00FE2D4B"/>
    <w:rsid w:val="00FE337F"/>
    <w:rsid w:val="00FE4795"/>
    <w:rsid w:val="00FE68DE"/>
    <w:rsid w:val="00FE6A8E"/>
    <w:rsid w:val="00FE7B1D"/>
    <w:rsid w:val="00FF0238"/>
    <w:rsid w:val="00FF14C3"/>
    <w:rsid w:val="00FF3615"/>
    <w:rsid w:val="00FF5B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50C46"/>
  <w15:chartTrackingRefBased/>
  <w15:docId w15:val="{DC30B54A-EC52-470B-B75D-775EA34AB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kern w:val="2"/>
        <w:sz w:val="22"/>
        <w:szCs w:val="22"/>
        <w:lang w:val="en-US" w:eastAsia="ja-JP"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181"/>
    <w:rPr>
      <w:sz w:val="18"/>
      <w:szCs w:val="18"/>
      <w:lang w:val="en-GB"/>
    </w:rPr>
  </w:style>
  <w:style w:type="paragraph" w:styleId="Heading1">
    <w:name w:val="heading 1"/>
    <w:basedOn w:val="Normal"/>
    <w:next w:val="Normal"/>
    <w:link w:val="Heading1Char"/>
    <w:uiPriority w:val="9"/>
    <w:qFormat/>
    <w:rsid w:val="00796B35"/>
    <w:pPr>
      <w:pBdr>
        <w:bottom w:val="thinThickSmallGap" w:sz="12" w:space="1" w:color="1C6194" w:themeColor="accent2" w:themeShade="BF"/>
      </w:pBdr>
      <w:spacing w:after="0"/>
      <w:outlineLvl w:val="0"/>
    </w:pPr>
    <w:rPr>
      <w:caps/>
      <w:color w:val="134163" w:themeColor="accent2" w:themeShade="80"/>
      <w:spacing w:val="20"/>
      <w:sz w:val="24"/>
      <w:szCs w:val="24"/>
    </w:rPr>
  </w:style>
  <w:style w:type="paragraph" w:styleId="Heading2">
    <w:name w:val="heading 2"/>
    <w:basedOn w:val="Normal"/>
    <w:next w:val="Normal"/>
    <w:link w:val="Heading2Char"/>
    <w:uiPriority w:val="9"/>
    <w:unhideWhenUsed/>
    <w:qFormat/>
    <w:rsid w:val="00417C15"/>
    <w:pPr>
      <w:pBdr>
        <w:bottom w:val="single" w:sz="4" w:space="1" w:color="134162" w:themeColor="accent2" w:themeShade="7F"/>
      </w:pBdr>
      <w:spacing w:after="0"/>
      <w:outlineLvl w:val="1"/>
    </w:pPr>
    <w:rPr>
      <w:rFonts w:ascii="Segoe UI Symbol" w:hAnsi="Segoe UI Symbol" w:cs="Segoe UI Symbol"/>
      <w:smallCaps/>
      <w:color w:val="134163" w:themeColor="accent2" w:themeShade="80"/>
      <w:spacing w:val="15"/>
      <w:sz w:val="22"/>
      <w:szCs w:val="22"/>
    </w:rPr>
  </w:style>
  <w:style w:type="paragraph" w:styleId="Heading3">
    <w:name w:val="heading 3"/>
    <w:basedOn w:val="Normal"/>
    <w:next w:val="Normal"/>
    <w:link w:val="Heading3Char"/>
    <w:uiPriority w:val="9"/>
    <w:unhideWhenUsed/>
    <w:qFormat/>
    <w:rsid w:val="00E8792D"/>
    <w:pPr>
      <w:pBdr>
        <w:top w:val="dotted" w:sz="4" w:space="1" w:color="134162" w:themeColor="accent2" w:themeShade="7F"/>
        <w:bottom w:val="dotted" w:sz="4" w:space="1" w:color="134162" w:themeColor="accent2" w:themeShade="7F"/>
      </w:pBdr>
      <w:spacing w:before="300"/>
      <w:jc w:val="center"/>
      <w:outlineLvl w:val="2"/>
    </w:pPr>
    <w:rPr>
      <w:caps/>
      <w:color w:val="134162" w:themeColor="accent2" w:themeShade="7F"/>
      <w:sz w:val="24"/>
      <w:szCs w:val="24"/>
    </w:rPr>
  </w:style>
  <w:style w:type="paragraph" w:styleId="Heading4">
    <w:name w:val="heading 4"/>
    <w:basedOn w:val="Normal"/>
    <w:next w:val="Normal"/>
    <w:link w:val="Heading4Char"/>
    <w:uiPriority w:val="9"/>
    <w:unhideWhenUsed/>
    <w:qFormat/>
    <w:rsid w:val="008C77B3"/>
    <w:pPr>
      <w:pBdr>
        <w:bottom w:val="dotted" w:sz="4" w:space="1" w:color="1C6194" w:themeColor="accent2" w:themeShade="BF"/>
      </w:pBdr>
      <w:spacing w:after="120"/>
      <w:outlineLvl w:val="3"/>
    </w:pPr>
    <w:rPr>
      <w:caps/>
      <w:color w:val="134162" w:themeColor="accent2" w:themeShade="7F"/>
      <w:spacing w:val="10"/>
    </w:rPr>
  </w:style>
  <w:style w:type="paragraph" w:styleId="Heading5">
    <w:name w:val="heading 5"/>
    <w:basedOn w:val="Heading4"/>
    <w:next w:val="Normal"/>
    <w:link w:val="Heading5Char"/>
    <w:uiPriority w:val="9"/>
    <w:unhideWhenUsed/>
    <w:qFormat/>
    <w:rsid w:val="00CA7611"/>
    <w:pPr>
      <w:spacing w:after="0"/>
      <w:outlineLvl w:val="4"/>
    </w:pPr>
    <w:rPr>
      <w:rFonts w:cs="Times New Roman (Headings CS)"/>
      <w:caps w:val="0"/>
      <w:smallCaps/>
    </w:rPr>
  </w:style>
  <w:style w:type="paragraph" w:styleId="Heading6">
    <w:name w:val="heading 6"/>
    <w:basedOn w:val="Normal"/>
    <w:next w:val="Normal"/>
    <w:link w:val="Heading6Char"/>
    <w:uiPriority w:val="9"/>
    <w:unhideWhenUsed/>
    <w:qFormat/>
    <w:rsid w:val="00E8792D"/>
    <w:pPr>
      <w:spacing w:after="120"/>
      <w:jc w:val="center"/>
      <w:outlineLvl w:val="5"/>
    </w:pPr>
    <w:rPr>
      <w:caps/>
      <w:color w:val="1C6194" w:themeColor="accent2" w:themeShade="BF"/>
      <w:spacing w:val="10"/>
    </w:rPr>
  </w:style>
  <w:style w:type="paragraph" w:styleId="Heading7">
    <w:name w:val="heading 7"/>
    <w:basedOn w:val="Normal"/>
    <w:next w:val="Normal"/>
    <w:link w:val="Heading7Char"/>
    <w:uiPriority w:val="9"/>
    <w:semiHidden/>
    <w:unhideWhenUsed/>
    <w:qFormat/>
    <w:rsid w:val="00E8792D"/>
    <w:pPr>
      <w:spacing w:after="120"/>
      <w:jc w:val="center"/>
      <w:outlineLvl w:val="6"/>
    </w:pPr>
    <w:rPr>
      <w:i/>
      <w:iCs/>
      <w:caps/>
      <w:color w:val="1C6194" w:themeColor="accent2" w:themeShade="BF"/>
      <w:spacing w:val="10"/>
    </w:rPr>
  </w:style>
  <w:style w:type="paragraph" w:styleId="Heading8">
    <w:name w:val="heading 8"/>
    <w:basedOn w:val="Normal"/>
    <w:next w:val="Normal"/>
    <w:link w:val="Heading8Char"/>
    <w:uiPriority w:val="9"/>
    <w:semiHidden/>
    <w:unhideWhenUsed/>
    <w:qFormat/>
    <w:rsid w:val="00E8792D"/>
    <w:pPr>
      <w:spacing w:after="120"/>
      <w:jc w:val="center"/>
      <w:outlineLvl w:val="7"/>
    </w:pPr>
    <w:rPr>
      <w:caps/>
      <w:spacing w:val="10"/>
    </w:rPr>
  </w:style>
  <w:style w:type="paragraph" w:styleId="Heading9">
    <w:name w:val="heading 9"/>
    <w:basedOn w:val="Normal"/>
    <w:next w:val="Normal"/>
    <w:link w:val="Heading9Char"/>
    <w:uiPriority w:val="9"/>
    <w:semiHidden/>
    <w:unhideWhenUsed/>
    <w:qFormat/>
    <w:rsid w:val="00E8792D"/>
    <w:pPr>
      <w:spacing w:after="120"/>
      <w:jc w:val="center"/>
      <w:outlineLvl w:val="8"/>
    </w:pPr>
    <w:rPr>
      <w:i/>
      <w:iCs/>
      <w:caps/>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B35"/>
    <w:rPr>
      <w:caps/>
      <w:color w:val="134163" w:themeColor="accent2" w:themeShade="80"/>
      <w:spacing w:val="20"/>
      <w:sz w:val="24"/>
      <w:szCs w:val="24"/>
      <w:lang w:val="en-GB"/>
    </w:rPr>
  </w:style>
  <w:style w:type="character" w:customStyle="1" w:styleId="Heading2Char">
    <w:name w:val="Heading 2 Char"/>
    <w:basedOn w:val="DefaultParagraphFont"/>
    <w:link w:val="Heading2"/>
    <w:uiPriority w:val="9"/>
    <w:rsid w:val="00417C15"/>
    <w:rPr>
      <w:rFonts w:ascii="Segoe UI Symbol" w:hAnsi="Segoe UI Symbol" w:cs="Segoe UI Symbol"/>
      <w:smallCaps/>
      <w:color w:val="134163" w:themeColor="accent2" w:themeShade="80"/>
      <w:spacing w:val="15"/>
      <w:lang w:val="en-GB"/>
    </w:rPr>
  </w:style>
  <w:style w:type="character" w:customStyle="1" w:styleId="Heading3Char">
    <w:name w:val="Heading 3 Char"/>
    <w:basedOn w:val="DefaultParagraphFont"/>
    <w:link w:val="Heading3"/>
    <w:uiPriority w:val="9"/>
    <w:rsid w:val="00E8792D"/>
    <w:rPr>
      <w:caps/>
      <w:color w:val="134162" w:themeColor="accent2" w:themeShade="7F"/>
      <w:sz w:val="24"/>
      <w:szCs w:val="24"/>
    </w:rPr>
  </w:style>
  <w:style w:type="character" w:customStyle="1" w:styleId="Heading4Char">
    <w:name w:val="Heading 4 Char"/>
    <w:basedOn w:val="DefaultParagraphFont"/>
    <w:link w:val="Heading4"/>
    <w:uiPriority w:val="9"/>
    <w:rsid w:val="008C77B3"/>
    <w:rPr>
      <w:caps/>
      <w:color w:val="134162" w:themeColor="accent2" w:themeShade="7F"/>
      <w:spacing w:val="10"/>
      <w:sz w:val="18"/>
      <w:szCs w:val="18"/>
      <w:lang w:val="en-GB"/>
    </w:rPr>
  </w:style>
  <w:style w:type="character" w:customStyle="1" w:styleId="Heading5Char">
    <w:name w:val="Heading 5 Char"/>
    <w:basedOn w:val="DefaultParagraphFont"/>
    <w:link w:val="Heading5"/>
    <w:uiPriority w:val="9"/>
    <w:rsid w:val="00CA7611"/>
    <w:rPr>
      <w:rFonts w:cs="Times New Roman (Headings CS)"/>
      <w:smallCaps/>
      <w:color w:val="134162" w:themeColor="accent2" w:themeShade="7F"/>
      <w:spacing w:val="10"/>
      <w:sz w:val="18"/>
      <w:szCs w:val="18"/>
      <w:lang w:val="en-GB"/>
    </w:rPr>
  </w:style>
  <w:style w:type="character" w:customStyle="1" w:styleId="Heading6Char">
    <w:name w:val="Heading 6 Char"/>
    <w:basedOn w:val="DefaultParagraphFont"/>
    <w:link w:val="Heading6"/>
    <w:uiPriority w:val="9"/>
    <w:rsid w:val="00E8792D"/>
    <w:rPr>
      <w:caps/>
      <w:color w:val="1C6194" w:themeColor="accent2" w:themeShade="BF"/>
      <w:spacing w:val="10"/>
    </w:rPr>
  </w:style>
  <w:style w:type="character" w:customStyle="1" w:styleId="Heading7Char">
    <w:name w:val="Heading 7 Char"/>
    <w:basedOn w:val="DefaultParagraphFont"/>
    <w:link w:val="Heading7"/>
    <w:uiPriority w:val="9"/>
    <w:semiHidden/>
    <w:rsid w:val="00E8792D"/>
    <w:rPr>
      <w:i/>
      <w:iCs/>
      <w:caps/>
      <w:color w:val="1C6194" w:themeColor="accent2" w:themeShade="BF"/>
      <w:spacing w:val="10"/>
    </w:rPr>
  </w:style>
  <w:style w:type="character" w:customStyle="1" w:styleId="Heading8Char">
    <w:name w:val="Heading 8 Char"/>
    <w:basedOn w:val="DefaultParagraphFont"/>
    <w:link w:val="Heading8"/>
    <w:uiPriority w:val="9"/>
    <w:semiHidden/>
    <w:rsid w:val="00E8792D"/>
    <w:rPr>
      <w:caps/>
      <w:spacing w:val="10"/>
      <w:sz w:val="20"/>
      <w:szCs w:val="20"/>
    </w:rPr>
  </w:style>
  <w:style w:type="character" w:customStyle="1" w:styleId="Heading9Char">
    <w:name w:val="Heading 9 Char"/>
    <w:basedOn w:val="DefaultParagraphFont"/>
    <w:link w:val="Heading9"/>
    <w:uiPriority w:val="9"/>
    <w:semiHidden/>
    <w:rsid w:val="00E8792D"/>
    <w:rPr>
      <w:i/>
      <w:iCs/>
      <w:caps/>
      <w:spacing w:val="10"/>
      <w:sz w:val="20"/>
      <w:szCs w:val="20"/>
    </w:rPr>
  </w:style>
  <w:style w:type="paragraph" w:styleId="Caption">
    <w:name w:val="caption"/>
    <w:basedOn w:val="Normal"/>
    <w:next w:val="Normal"/>
    <w:uiPriority w:val="35"/>
    <w:semiHidden/>
    <w:unhideWhenUsed/>
    <w:qFormat/>
    <w:rsid w:val="00E8792D"/>
    <w:rPr>
      <w:caps/>
      <w:spacing w:val="10"/>
    </w:rPr>
  </w:style>
  <w:style w:type="paragraph" w:styleId="Title">
    <w:name w:val="Title"/>
    <w:basedOn w:val="Normal"/>
    <w:next w:val="Normal"/>
    <w:link w:val="TitleChar"/>
    <w:uiPriority w:val="10"/>
    <w:qFormat/>
    <w:rsid w:val="004D7041"/>
    <w:pPr>
      <w:pBdr>
        <w:top w:val="dotted" w:sz="2" w:space="1" w:color="134163" w:themeColor="accent2" w:themeShade="80"/>
        <w:bottom w:val="dotted" w:sz="2" w:space="6" w:color="134163" w:themeColor="accent2" w:themeShade="80"/>
      </w:pBdr>
      <w:spacing w:after="0"/>
      <w:jc w:val="center"/>
    </w:pPr>
    <w:rPr>
      <w:caps/>
      <w:color w:val="134163" w:themeColor="accent2" w:themeShade="80"/>
      <w:spacing w:val="50"/>
      <w:sz w:val="44"/>
      <w:szCs w:val="44"/>
      <w:lang w:val="it-IT"/>
    </w:rPr>
  </w:style>
  <w:style w:type="character" w:customStyle="1" w:styleId="TitleChar">
    <w:name w:val="Title Char"/>
    <w:basedOn w:val="DefaultParagraphFont"/>
    <w:link w:val="Title"/>
    <w:uiPriority w:val="10"/>
    <w:rsid w:val="004D7041"/>
    <w:rPr>
      <w:caps/>
      <w:noProof/>
      <w:color w:val="134163" w:themeColor="accent2" w:themeShade="80"/>
      <w:spacing w:val="50"/>
      <w:sz w:val="44"/>
      <w:szCs w:val="44"/>
      <w:lang w:val="it-IT"/>
    </w:rPr>
  </w:style>
  <w:style w:type="paragraph" w:styleId="Subtitle">
    <w:name w:val="Subtitle"/>
    <w:basedOn w:val="Normal"/>
    <w:next w:val="Normal"/>
    <w:link w:val="SubtitleChar"/>
    <w:uiPriority w:val="11"/>
    <w:qFormat/>
    <w:rsid w:val="00E8792D"/>
    <w:pPr>
      <w:spacing w:after="560"/>
      <w:jc w:val="center"/>
    </w:pPr>
    <w:rPr>
      <w:caps/>
      <w:spacing w:val="20"/>
    </w:rPr>
  </w:style>
  <w:style w:type="character" w:customStyle="1" w:styleId="SubtitleChar">
    <w:name w:val="Subtitle Char"/>
    <w:basedOn w:val="DefaultParagraphFont"/>
    <w:link w:val="Subtitle"/>
    <w:uiPriority w:val="11"/>
    <w:rsid w:val="00E8792D"/>
    <w:rPr>
      <w:caps/>
      <w:spacing w:val="20"/>
      <w:sz w:val="18"/>
      <w:szCs w:val="18"/>
    </w:rPr>
  </w:style>
  <w:style w:type="character" w:styleId="Strong">
    <w:name w:val="Strong"/>
    <w:uiPriority w:val="22"/>
    <w:qFormat/>
    <w:rsid w:val="00E8792D"/>
    <w:rPr>
      <w:b/>
      <w:bCs/>
      <w:color w:val="1C6194" w:themeColor="accent2" w:themeShade="BF"/>
      <w:spacing w:val="5"/>
    </w:rPr>
  </w:style>
  <w:style w:type="character" w:styleId="Emphasis">
    <w:name w:val="Emphasis"/>
    <w:uiPriority w:val="20"/>
    <w:qFormat/>
    <w:rsid w:val="00E8792D"/>
    <w:rPr>
      <w:caps/>
      <w:spacing w:val="5"/>
      <w:sz w:val="20"/>
      <w:szCs w:val="20"/>
    </w:rPr>
  </w:style>
  <w:style w:type="paragraph" w:styleId="NoSpacing">
    <w:name w:val="No Spacing"/>
    <w:basedOn w:val="Normal"/>
    <w:link w:val="NoSpacingChar"/>
    <w:uiPriority w:val="1"/>
    <w:qFormat/>
    <w:rsid w:val="00E8792D"/>
    <w:pPr>
      <w:spacing w:after="0"/>
    </w:pPr>
  </w:style>
  <w:style w:type="character" w:customStyle="1" w:styleId="NoSpacingChar">
    <w:name w:val="No Spacing Char"/>
    <w:basedOn w:val="DefaultParagraphFont"/>
    <w:link w:val="NoSpacing"/>
    <w:uiPriority w:val="1"/>
    <w:rsid w:val="00E8792D"/>
  </w:style>
  <w:style w:type="paragraph" w:styleId="ListParagraph">
    <w:name w:val="List Paragraph"/>
    <w:basedOn w:val="Normal"/>
    <w:uiPriority w:val="34"/>
    <w:qFormat/>
    <w:rsid w:val="00E8792D"/>
    <w:pPr>
      <w:ind w:left="720"/>
      <w:contextualSpacing/>
    </w:pPr>
  </w:style>
  <w:style w:type="paragraph" w:styleId="Quote">
    <w:name w:val="Quote"/>
    <w:basedOn w:val="Normal"/>
    <w:next w:val="Normal"/>
    <w:link w:val="QuoteChar"/>
    <w:uiPriority w:val="29"/>
    <w:qFormat/>
    <w:rsid w:val="00E8792D"/>
    <w:rPr>
      <w:i/>
      <w:iCs/>
    </w:rPr>
  </w:style>
  <w:style w:type="character" w:customStyle="1" w:styleId="QuoteChar">
    <w:name w:val="Quote Char"/>
    <w:basedOn w:val="DefaultParagraphFont"/>
    <w:link w:val="Quote"/>
    <w:uiPriority w:val="29"/>
    <w:rsid w:val="00E8792D"/>
    <w:rPr>
      <w:i/>
      <w:iCs/>
    </w:rPr>
  </w:style>
  <w:style w:type="paragraph" w:styleId="IntenseQuote">
    <w:name w:val="Intense Quote"/>
    <w:basedOn w:val="Normal"/>
    <w:next w:val="Normal"/>
    <w:link w:val="IntenseQuoteChar"/>
    <w:uiPriority w:val="30"/>
    <w:qFormat/>
    <w:rsid w:val="00E8792D"/>
    <w:pPr>
      <w:pBdr>
        <w:top w:val="dotted" w:sz="2" w:space="10" w:color="134163" w:themeColor="accent2" w:themeShade="80"/>
        <w:bottom w:val="dotted" w:sz="2" w:space="4" w:color="134163" w:themeColor="accent2" w:themeShade="80"/>
      </w:pBdr>
      <w:spacing w:before="160" w:line="300" w:lineRule="auto"/>
      <w:ind w:left="1440" w:right="1440"/>
    </w:pPr>
    <w:rPr>
      <w:caps/>
      <w:color w:val="134162" w:themeColor="accent2" w:themeShade="7F"/>
      <w:spacing w:val="5"/>
    </w:rPr>
  </w:style>
  <w:style w:type="character" w:customStyle="1" w:styleId="IntenseQuoteChar">
    <w:name w:val="Intense Quote Char"/>
    <w:basedOn w:val="DefaultParagraphFont"/>
    <w:link w:val="IntenseQuote"/>
    <w:uiPriority w:val="30"/>
    <w:rsid w:val="00E8792D"/>
    <w:rPr>
      <w:caps/>
      <w:color w:val="134162" w:themeColor="accent2" w:themeShade="7F"/>
      <w:spacing w:val="5"/>
      <w:sz w:val="20"/>
      <w:szCs w:val="20"/>
    </w:rPr>
  </w:style>
  <w:style w:type="character" w:styleId="SubtleEmphasis">
    <w:name w:val="Subtle Emphasis"/>
    <w:uiPriority w:val="19"/>
    <w:qFormat/>
    <w:rsid w:val="00E8792D"/>
    <w:rPr>
      <w:i/>
      <w:iCs/>
    </w:rPr>
  </w:style>
  <w:style w:type="character" w:styleId="IntenseEmphasis">
    <w:name w:val="Intense Emphasis"/>
    <w:uiPriority w:val="21"/>
    <w:qFormat/>
    <w:rsid w:val="00E8792D"/>
    <w:rPr>
      <w:i/>
      <w:iCs/>
      <w:caps/>
      <w:spacing w:val="10"/>
      <w:sz w:val="20"/>
      <w:szCs w:val="20"/>
    </w:rPr>
  </w:style>
  <w:style w:type="character" w:styleId="SubtleReference">
    <w:name w:val="Subtle Reference"/>
    <w:basedOn w:val="DefaultParagraphFont"/>
    <w:uiPriority w:val="31"/>
    <w:qFormat/>
    <w:rsid w:val="00E8792D"/>
    <w:rPr>
      <w:rFonts w:asciiTheme="minorHAnsi" w:eastAsiaTheme="minorEastAsia" w:hAnsiTheme="minorHAnsi" w:cstheme="minorBidi"/>
      <w:i/>
      <w:iCs/>
      <w:color w:val="134162" w:themeColor="accent2" w:themeShade="7F"/>
    </w:rPr>
  </w:style>
  <w:style w:type="character" w:styleId="IntenseReference">
    <w:name w:val="Intense Reference"/>
    <w:uiPriority w:val="32"/>
    <w:qFormat/>
    <w:rsid w:val="00E8792D"/>
    <w:rPr>
      <w:rFonts w:asciiTheme="minorHAnsi" w:eastAsiaTheme="minorEastAsia" w:hAnsiTheme="minorHAnsi" w:cstheme="minorBidi"/>
      <w:b/>
      <w:bCs/>
      <w:i/>
      <w:iCs/>
      <w:color w:val="134162" w:themeColor="accent2" w:themeShade="7F"/>
    </w:rPr>
  </w:style>
  <w:style w:type="character" w:styleId="BookTitle">
    <w:name w:val="Book Title"/>
    <w:uiPriority w:val="33"/>
    <w:qFormat/>
    <w:rsid w:val="00E8792D"/>
    <w:rPr>
      <w:caps/>
      <w:color w:val="134162" w:themeColor="accent2" w:themeShade="7F"/>
      <w:spacing w:val="5"/>
      <w:u w:color="134162" w:themeColor="accent2" w:themeShade="7F"/>
    </w:rPr>
  </w:style>
  <w:style w:type="paragraph" w:styleId="TOCHeading">
    <w:name w:val="TOC Heading"/>
    <w:basedOn w:val="Heading1"/>
    <w:next w:val="Normal"/>
    <w:uiPriority w:val="39"/>
    <w:unhideWhenUsed/>
    <w:qFormat/>
    <w:rsid w:val="00E8792D"/>
    <w:pPr>
      <w:outlineLvl w:val="9"/>
    </w:pPr>
  </w:style>
  <w:style w:type="character" w:styleId="PlaceholderText">
    <w:name w:val="Placeholder Text"/>
    <w:basedOn w:val="DefaultParagraphFont"/>
    <w:uiPriority w:val="99"/>
    <w:semiHidden/>
    <w:rsid w:val="004D7041"/>
    <w:rPr>
      <w:color w:val="666666"/>
    </w:rPr>
  </w:style>
  <w:style w:type="paragraph" w:styleId="Revision">
    <w:name w:val="Revision"/>
    <w:hidden/>
    <w:uiPriority w:val="99"/>
    <w:semiHidden/>
    <w:rsid w:val="0034017B"/>
    <w:pPr>
      <w:spacing w:after="0"/>
    </w:pPr>
    <w:rPr>
      <w:sz w:val="20"/>
      <w:szCs w:val="20"/>
      <w:lang w:val="en-GB"/>
    </w:rPr>
  </w:style>
  <w:style w:type="paragraph" w:styleId="Header">
    <w:name w:val="header"/>
    <w:basedOn w:val="Normal"/>
    <w:link w:val="HeaderChar"/>
    <w:uiPriority w:val="99"/>
    <w:unhideWhenUsed/>
    <w:rsid w:val="00C32828"/>
    <w:pPr>
      <w:tabs>
        <w:tab w:val="center" w:pos="4513"/>
        <w:tab w:val="right" w:pos="9026"/>
      </w:tabs>
      <w:spacing w:after="0"/>
    </w:pPr>
  </w:style>
  <w:style w:type="character" w:customStyle="1" w:styleId="HeaderChar">
    <w:name w:val="Header Char"/>
    <w:basedOn w:val="DefaultParagraphFont"/>
    <w:link w:val="Header"/>
    <w:uiPriority w:val="99"/>
    <w:rsid w:val="00C32828"/>
    <w:rPr>
      <w:sz w:val="20"/>
      <w:szCs w:val="20"/>
      <w:lang w:val="en-GB"/>
    </w:rPr>
  </w:style>
  <w:style w:type="paragraph" w:styleId="Footer">
    <w:name w:val="footer"/>
    <w:basedOn w:val="Normal"/>
    <w:link w:val="FooterChar"/>
    <w:uiPriority w:val="99"/>
    <w:unhideWhenUsed/>
    <w:rsid w:val="00C32828"/>
    <w:pPr>
      <w:tabs>
        <w:tab w:val="center" w:pos="4513"/>
        <w:tab w:val="right" w:pos="9026"/>
      </w:tabs>
      <w:spacing w:after="0"/>
    </w:pPr>
  </w:style>
  <w:style w:type="character" w:customStyle="1" w:styleId="FooterChar">
    <w:name w:val="Footer Char"/>
    <w:basedOn w:val="DefaultParagraphFont"/>
    <w:link w:val="Footer"/>
    <w:uiPriority w:val="99"/>
    <w:rsid w:val="00C32828"/>
    <w:rPr>
      <w:sz w:val="20"/>
      <w:szCs w:val="20"/>
      <w:lang w:val="en-GB"/>
    </w:rPr>
  </w:style>
  <w:style w:type="table" w:styleId="TableGrid">
    <w:name w:val="Table Grid"/>
    <w:basedOn w:val="TableNormal"/>
    <w:uiPriority w:val="39"/>
    <w:rsid w:val="002858D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7248A"/>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AF6FB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B0063"/>
    <w:pPr>
      <w:spacing w:after="0"/>
      <w:ind w:left="180"/>
    </w:pPr>
    <w:rPr>
      <w:rFonts w:asciiTheme="minorHAnsi" w:hAnsiTheme="minorHAnsi" w:cstheme="minorHAnsi"/>
      <w:smallCaps/>
      <w:sz w:val="20"/>
      <w:szCs w:val="20"/>
    </w:rPr>
  </w:style>
  <w:style w:type="character" w:styleId="Hyperlink">
    <w:name w:val="Hyperlink"/>
    <w:basedOn w:val="DefaultParagraphFont"/>
    <w:uiPriority w:val="99"/>
    <w:unhideWhenUsed/>
    <w:rsid w:val="005B0063"/>
    <w:rPr>
      <w:color w:val="6B9F25" w:themeColor="hyperlink"/>
      <w:u w:val="single"/>
    </w:rPr>
  </w:style>
  <w:style w:type="paragraph" w:styleId="TOC3">
    <w:name w:val="toc 3"/>
    <w:basedOn w:val="Normal"/>
    <w:next w:val="Normal"/>
    <w:autoRedefine/>
    <w:uiPriority w:val="39"/>
    <w:unhideWhenUsed/>
    <w:rsid w:val="005B0063"/>
    <w:pPr>
      <w:spacing w:after="0"/>
      <w:ind w:left="360"/>
    </w:pPr>
    <w:rPr>
      <w:rFonts w:asciiTheme="minorHAnsi" w:hAnsiTheme="minorHAnsi" w:cstheme="minorHAnsi"/>
      <w:i/>
      <w:iCs/>
      <w:sz w:val="20"/>
      <w:szCs w:val="20"/>
    </w:rPr>
  </w:style>
  <w:style w:type="paragraph" w:styleId="TOC4">
    <w:name w:val="toc 4"/>
    <w:basedOn w:val="Normal"/>
    <w:next w:val="Normal"/>
    <w:autoRedefine/>
    <w:uiPriority w:val="39"/>
    <w:unhideWhenUsed/>
    <w:rsid w:val="005B0063"/>
    <w:pPr>
      <w:spacing w:after="0"/>
      <w:ind w:left="540"/>
    </w:pPr>
    <w:rPr>
      <w:rFonts w:asciiTheme="minorHAnsi" w:hAnsiTheme="minorHAnsi" w:cstheme="minorHAnsi"/>
    </w:rPr>
  </w:style>
  <w:style w:type="paragraph" w:styleId="TOC5">
    <w:name w:val="toc 5"/>
    <w:basedOn w:val="Normal"/>
    <w:next w:val="Normal"/>
    <w:autoRedefine/>
    <w:uiPriority w:val="39"/>
    <w:unhideWhenUsed/>
    <w:rsid w:val="005B0063"/>
    <w:pPr>
      <w:spacing w:after="0"/>
      <w:ind w:left="720"/>
    </w:pPr>
    <w:rPr>
      <w:rFonts w:asciiTheme="minorHAnsi" w:hAnsiTheme="minorHAnsi" w:cstheme="minorHAnsi"/>
    </w:rPr>
  </w:style>
  <w:style w:type="paragraph" w:styleId="TOC6">
    <w:name w:val="toc 6"/>
    <w:basedOn w:val="Normal"/>
    <w:next w:val="Normal"/>
    <w:autoRedefine/>
    <w:uiPriority w:val="39"/>
    <w:unhideWhenUsed/>
    <w:rsid w:val="005B0063"/>
    <w:pPr>
      <w:spacing w:after="0"/>
      <w:ind w:left="900"/>
    </w:pPr>
    <w:rPr>
      <w:rFonts w:asciiTheme="minorHAnsi" w:hAnsiTheme="minorHAnsi" w:cstheme="minorHAnsi"/>
    </w:rPr>
  </w:style>
  <w:style w:type="paragraph" w:styleId="TOC7">
    <w:name w:val="toc 7"/>
    <w:basedOn w:val="Normal"/>
    <w:next w:val="Normal"/>
    <w:autoRedefine/>
    <w:uiPriority w:val="39"/>
    <w:unhideWhenUsed/>
    <w:rsid w:val="005B0063"/>
    <w:pPr>
      <w:spacing w:after="0"/>
      <w:ind w:left="1080"/>
    </w:pPr>
    <w:rPr>
      <w:rFonts w:asciiTheme="minorHAnsi" w:hAnsiTheme="minorHAnsi" w:cstheme="minorHAnsi"/>
    </w:rPr>
  </w:style>
  <w:style w:type="paragraph" w:styleId="TOC8">
    <w:name w:val="toc 8"/>
    <w:basedOn w:val="Normal"/>
    <w:next w:val="Normal"/>
    <w:autoRedefine/>
    <w:uiPriority w:val="39"/>
    <w:unhideWhenUsed/>
    <w:rsid w:val="005B0063"/>
    <w:pPr>
      <w:spacing w:after="0"/>
      <w:ind w:left="1260"/>
    </w:pPr>
    <w:rPr>
      <w:rFonts w:asciiTheme="minorHAnsi" w:hAnsiTheme="minorHAnsi" w:cstheme="minorHAnsi"/>
    </w:rPr>
  </w:style>
  <w:style w:type="paragraph" w:styleId="TOC9">
    <w:name w:val="toc 9"/>
    <w:basedOn w:val="Normal"/>
    <w:next w:val="Normal"/>
    <w:autoRedefine/>
    <w:uiPriority w:val="39"/>
    <w:unhideWhenUsed/>
    <w:rsid w:val="005B0063"/>
    <w:pPr>
      <w:spacing w:after="0"/>
      <w:ind w:left="1440"/>
    </w:pPr>
    <w:rPr>
      <w:rFonts w:asciiTheme="minorHAnsi" w:hAnsiTheme="minorHAnsi" w:cstheme="minorHAnsi"/>
    </w:rPr>
  </w:style>
  <w:style w:type="paragraph" w:styleId="NormalWeb">
    <w:name w:val="Normal (Web)"/>
    <w:basedOn w:val="Normal"/>
    <w:uiPriority w:val="99"/>
    <w:semiHidden/>
    <w:unhideWhenUsed/>
    <w:rsid w:val="00771520"/>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0D6C2C"/>
    <w:rPr>
      <w:color w:val="605E5C"/>
      <w:shd w:val="clear" w:color="auto" w:fill="E1DFDD"/>
    </w:rPr>
  </w:style>
  <w:style w:type="character" w:styleId="FollowedHyperlink">
    <w:name w:val="FollowedHyperlink"/>
    <w:basedOn w:val="DefaultParagraphFont"/>
    <w:uiPriority w:val="99"/>
    <w:semiHidden/>
    <w:unhideWhenUsed/>
    <w:rsid w:val="007826B7"/>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1588">
      <w:bodyDiv w:val="1"/>
      <w:marLeft w:val="0"/>
      <w:marRight w:val="0"/>
      <w:marTop w:val="0"/>
      <w:marBottom w:val="0"/>
      <w:divBdr>
        <w:top w:val="none" w:sz="0" w:space="0" w:color="auto"/>
        <w:left w:val="none" w:sz="0" w:space="0" w:color="auto"/>
        <w:bottom w:val="none" w:sz="0" w:space="0" w:color="auto"/>
        <w:right w:val="none" w:sz="0" w:space="0" w:color="auto"/>
      </w:divBdr>
      <w:divsChild>
        <w:div w:id="955254651">
          <w:marLeft w:val="0"/>
          <w:marRight w:val="0"/>
          <w:marTop w:val="0"/>
          <w:marBottom w:val="0"/>
          <w:divBdr>
            <w:top w:val="none" w:sz="0" w:space="0" w:color="auto"/>
            <w:left w:val="none" w:sz="0" w:space="0" w:color="auto"/>
            <w:bottom w:val="none" w:sz="0" w:space="0" w:color="auto"/>
            <w:right w:val="none" w:sz="0" w:space="0" w:color="auto"/>
          </w:divBdr>
          <w:divsChild>
            <w:div w:id="153053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494">
      <w:bodyDiv w:val="1"/>
      <w:marLeft w:val="0"/>
      <w:marRight w:val="0"/>
      <w:marTop w:val="0"/>
      <w:marBottom w:val="0"/>
      <w:divBdr>
        <w:top w:val="none" w:sz="0" w:space="0" w:color="auto"/>
        <w:left w:val="none" w:sz="0" w:space="0" w:color="auto"/>
        <w:bottom w:val="none" w:sz="0" w:space="0" w:color="auto"/>
        <w:right w:val="none" w:sz="0" w:space="0" w:color="auto"/>
      </w:divBdr>
    </w:div>
    <w:div w:id="153842303">
      <w:bodyDiv w:val="1"/>
      <w:marLeft w:val="0"/>
      <w:marRight w:val="0"/>
      <w:marTop w:val="0"/>
      <w:marBottom w:val="0"/>
      <w:divBdr>
        <w:top w:val="none" w:sz="0" w:space="0" w:color="auto"/>
        <w:left w:val="none" w:sz="0" w:space="0" w:color="auto"/>
        <w:bottom w:val="none" w:sz="0" w:space="0" w:color="auto"/>
        <w:right w:val="none" w:sz="0" w:space="0" w:color="auto"/>
      </w:divBdr>
      <w:divsChild>
        <w:div w:id="647174796">
          <w:marLeft w:val="0"/>
          <w:marRight w:val="0"/>
          <w:marTop w:val="0"/>
          <w:marBottom w:val="0"/>
          <w:divBdr>
            <w:top w:val="none" w:sz="0" w:space="0" w:color="auto"/>
            <w:left w:val="none" w:sz="0" w:space="0" w:color="auto"/>
            <w:bottom w:val="none" w:sz="0" w:space="0" w:color="auto"/>
            <w:right w:val="none" w:sz="0" w:space="0" w:color="auto"/>
          </w:divBdr>
          <w:divsChild>
            <w:div w:id="6953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6160">
      <w:bodyDiv w:val="1"/>
      <w:marLeft w:val="0"/>
      <w:marRight w:val="0"/>
      <w:marTop w:val="0"/>
      <w:marBottom w:val="0"/>
      <w:divBdr>
        <w:top w:val="none" w:sz="0" w:space="0" w:color="auto"/>
        <w:left w:val="none" w:sz="0" w:space="0" w:color="auto"/>
        <w:bottom w:val="none" w:sz="0" w:space="0" w:color="auto"/>
        <w:right w:val="none" w:sz="0" w:space="0" w:color="auto"/>
      </w:divBdr>
      <w:divsChild>
        <w:div w:id="68356300">
          <w:marLeft w:val="0"/>
          <w:marRight w:val="0"/>
          <w:marTop w:val="0"/>
          <w:marBottom w:val="0"/>
          <w:divBdr>
            <w:top w:val="none" w:sz="0" w:space="0" w:color="auto"/>
            <w:left w:val="none" w:sz="0" w:space="0" w:color="auto"/>
            <w:bottom w:val="none" w:sz="0" w:space="0" w:color="auto"/>
            <w:right w:val="none" w:sz="0" w:space="0" w:color="auto"/>
          </w:divBdr>
          <w:divsChild>
            <w:div w:id="100497046">
              <w:marLeft w:val="0"/>
              <w:marRight w:val="0"/>
              <w:marTop w:val="0"/>
              <w:marBottom w:val="0"/>
              <w:divBdr>
                <w:top w:val="none" w:sz="0" w:space="0" w:color="auto"/>
                <w:left w:val="none" w:sz="0" w:space="0" w:color="auto"/>
                <w:bottom w:val="none" w:sz="0" w:space="0" w:color="auto"/>
                <w:right w:val="none" w:sz="0" w:space="0" w:color="auto"/>
              </w:divBdr>
              <w:divsChild>
                <w:div w:id="21466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023017">
      <w:bodyDiv w:val="1"/>
      <w:marLeft w:val="0"/>
      <w:marRight w:val="0"/>
      <w:marTop w:val="0"/>
      <w:marBottom w:val="0"/>
      <w:divBdr>
        <w:top w:val="none" w:sz="0" w:space="0" w:color="auto"/>
        <w:left w:val="none" w:sz="0" w:space="0" w:color="auto"/>
        <w:bottom w:val="none" w:sz="0" w:space="0" w:color="auto"/>
        <w:right w:val="none" w:sz="0" w:space="0" w:color="auto"/>
      </w:divBdr>
      <w:divsChild>
        <w:div w:id="1019281845">
          <w:marLeft w:val="0"/>
          <w:marRight w:val="0"/>
          <w:marTop w:val="0"/>
          <w:marBottom w:val="0"/>
          <w:divBdr>
            <w:top w:val="none" w:sz="0" w:space="0" w:color="auto"/>
            <w:left w:val="none" w:sz="0" w:space="0" w:color="auto"/>
            <w:bottom w:val="none" w:sz="0" w:space="0" w:color="auto"/>
            <w:right w:val="none" w:sz="0" w:space="0" w:color="auto"/>
          </w:divBdr>
          <w:divsChild>
            <w:div w:id="1425884360">
              <w:marLeft w:val="0"/>
              <w:marRight w:val="0"/>
              <w:marTop w:val="0"/>
              <w:marBottom w:val="0"/>
              <w:divBdr>
                <w:top w:val="none" w:sz="0" w:space="0" w:color="auto"/>
                <w:left w:val="none" w:sz="0" w:space="0" w:color="auto"/>
                <w:bottom w:val="none" w:sz="0" w:space="0" w:color="auto"/>
                <w:right w:val="none" w:sz="0" w:space="0" w:color="auto"/>
              </w:divBdr>
              <w:divsChild>
                <w:div w:id="98627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309919">
      <w:bodyDiv w:val="1"/>
      <w:marLeft w:val="0"/>
      <w:marRight w:val="0"/>
      <w:marTop w:val="0"/>
      <w:marBottom w:val="0"/>
      <w:divBdr>
        <w:top w:val="none" w:sz="0" w:space="0" w:color="auto"/>
        <w:left w:val="none" w:sz="0" w:space="0" w:color="auto"/>
        <w:bottom w:val="none" w:sz="0" w:space="0" w:color="auto"/>
        <w:right w:val="none" w:sz="0" w:space="0" w:color="auto"/>
      </w:divBdr>
      <w:divsChild>
        <w:div w:id="1325158836">
          <w:marLeft w:val="0"/>
          <w:marRight w:val="0"/>
          <w:marTop w:val="0"/>
          <w:marBottom w:val="0"/>
          <w:divBdr>
            <w:top w:val="none" w:sz="0" w:space="0" w:color="auto"/>
            <w:left w:val="none" w:sz="0" w:space="0" w:color="auto"/>
            <w:bottom w:val="none" w:sz="0" w:space="0" w:color="auto"/>
            <w:right w:val="none" w:sz="0" w:space="0" w:color="auto"/>
          </w:divBdr>
          <w:divsChild>
            <w:div w:id="17444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16658">
      <w:bodyDiv w:val="1"/>
      <w:marLeft w:val="0"/>
      <w:marRight w:val="0"/>
      <w:marTop w:val="0"/>
      <w:marBottom w:val="0"/>
      <w:divBdr>
        <w:top w:val="none" w:sz="0" w:space="0" w:color="auto"/>
        <w:left w:val="none" w:sz="0" w:space="0" w:color="auto"/>
        <w:bottom w:val="none" w:sz="0" w:space="0" w:color="auto"/>
        <w:right w:val="none" w:sz="0" w:space="0" w:color="auto"/>
      </w:divBdr>
      <w:divsChild>
        <w:div w:id="364213680">
          <w:marLeft w:val="0"/>
          <w:marRight w:val="0"/>
          <w:marTop w:val="0"/>
          <w:marBottom w:val="0"/>
          <w:divBdr>
            <w:top w:val="none" w:sz="0" w:space="0" w:color="auto"/>
            <w:left w:val="none" w:sz="0" w:space="0" w:color="auto"/>
            <w:bottom w:val="none" w:sz="0" w:space="0" w:color="auto"/>
            <w:right w:val="none" w:sz="0" w:space="0" w:color="auto"/>
          </w:divBdr>
          <w:divsChild>
            <w:div w:id="5433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612">
      <w:bodyDiv w:val="1"/>
      <w:marLeft w:val="0"/>
      <w:marRight w:val="0"/>
      <w:marTop w:val="0"/>
      <w:marBottom w:val="0"/>
      <w:divBdr>
        <w:top w:val="none" w:sz="0" w:space="0" w:color="auto"/>
        <w:left w:val="none" w:sz="0" w:space="0" w:color="auto"/>
        <w:bottom w:val="none" w:sz="0" w:space="0" w:color="auto"/>
        <w:right w:val="none" w:sz="0" w:space="0" w:color="auto"/>
      </w:divBdr>
    </w:div>
    <w:div w:id="562301865">
      <w:bodyDiv w:val="1"/>
      <w:marLeft w:val="0"/>
      <w:marRight w:val="0"/>
      <w:marTop w:val="0"/>
      <w:marBottom w:val="0"/>
      <w:divBdr>
        <w:top w:val="none" w:sz="0" w:space="0" w:color="auto"/>
        <w:left w:val="none" w:sz="0" w:space="0" w:color="auto"/>
        <w:bottom w:val="none" w:sz="0" w:space="0" w:color="auto"/>
        <w:right w:val="none" w:sz="0" w:space="0" w:color="auto"/>
      </w:divBdr>
      <w:divsChild>
        <w:div w:id="96876835">
          <w:marLeft w:val="540"/>
          <w:marRight w:val="0"/>
          <w:marTop w:val="0"/>
          <w:marBottom w:val="0"/>
          <w:divBdr>
            <w:top w:val="none" w:sz="0" w:space="0" w:color="auto"/>
            <w:left w:val="none" w:sz="0" w:space="0" w:color="auto"/>
            <w:bottom w:val="none" w:sz="0" w:space="0" w:color="auto"/>
            <w:right w:val="none" w:sz="0" w:space="0" w:color="auto"/>
          </w:divBdr>
        </w:div>
        <w:div w:id="307176751">
          <w:marLeft w:val="540"/>
          <w:marRight w:val="0"/>
          <w:marTop w:val="0"/>
          <w:marBottom w:val="0"/>
          <w:divBdr>
            <w:top w:val="none" w:sz="0" w:space="0" w:color="auto"/>
            <w:left w:val="none" w:sz="0" w:space="0" w:color="auto"/>
            <w:bottom w:val="none" w:sz="0" w:space="0" w:color="auto"/>
            <w:right w:val="none" w:sz="0" w:space="0" w:color="auto"/>
          </w:divBdr>
        </w:div>
        <w:div w:id="1949387708">
          <w:marLeft w:val="540"/>
          <w:marRight w:val="0"/>
          <w:marTop w:val="0"/>
          <w:marBottom w:val="0"/>
          <w:divBdr>
            <w:top w:val="none" w:sz="0" w:space="0" w:color="auto"/>
            <w:left w:val="none" w:sz="0" w:space="0" w:color="auto"/>
            <w:bottom w:val="none" w:sz="0" w:space="0" w:color="auto"/>
            <w:right w:val="none" w:sz="0" w:space="0" w:color="auto"/>
          </w:divBdr>
        </w:div>
      </w:divsChild>
    </w:div>
    <w:div w:id="569267228">
      <w:bodyDiv w:val="1"/>
      <w:marLeft w:val="0"/>
      <w:marRight w:val="0"/>
      <w:marTop w:val="0"/>
      <w:marBottom w:val="0"/>
      <w:divBdr>
        <w:top w:val="none" w:sz="0" w:space="0" w:color="auto"/>
        <w:left w:val="none" w:sz="0" w:space="0" w:color="auto"/>
        <w:bottom w:val="none" w:sz="0" w:space="0" w:color="auto"/>
        <w:right w:val="none" w:sz="0" w:space="0" w:color="auto"/>
      </w:divBdr>
    </w:div>
    <w:div w:id="592511948">
      <w:bodyDiv w:val="1"/>
      <w:marLeft w:val="0"/>
      <w:marRight w:val="0"/>
      <w:marTop w:val="0"/>
      <w:marBottom w:val="0"/>
      <w:divBdr>
        <w:top w:val="none" w:sz="0" w:space="0" w:color="auto"/>
        <w:left w:val="none" w:sz="0" w:space="0" w:color="auto"/>
        <w:bottom w:val="none" w:sz="0" w:space="0" w:color="auto"/>
        <w:right w:val="none" w:sz="0" w:space="0" w:color="auto"/>
      </w:divBdr>
      <w:divsChild>
        <w:div w:id="1358971045">
          <w:marLeft w:val="0"/>
          <w:marRight w:val="0"/>
          <w:marTop w:val="0"/>
          <w:marBottom w:val="0"/>
          <w:divBdr>
            <w:top w:val="none" w:sz="0" w:space="0" w:color="auto"/>
            <w:left w:val="none" w:sz="0" w:space="0" w:color="auto"/>
            <w:bottom w:val="none" w:sz="0" w:space="0" w:color="auto"/>
            <w:right w:val="none" w:sz="0" w:space="0" w:color="auto"/>
          </w:divBdr>
          <w:divsChild>
            <w:div w:id="951211696">
              <w:marLeft w:val="0"/>
              <w:marRight w:val="0"/>
              <w:marTop w:val="0"/>
              <w:marBottom w:val="0"/>
              <w:divBdr>
                <w:top w:val="none" w:sz="0" w:space="0" w:color="auto"/>
                <w:left w:val="none" w:sz="0" w:space="0" w:color="auto"/>
                <w:bottom w:val="none" w:sz="0" w:space="0" w:color="auto"/>
                <w:right w:val="none" w:sz="0" w:space="0" w:color="auto"/>
              </w:divBdr>
              <w:divsChild>
                <w:div w:id="200385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349744">
      <w:bodyDiv w:val="1"/>
      <w:marLeft w:val="0"/>
      <w:marRight w:val="0"/>
      <w:marTop w:val="0"/>
      <w:marBottom w:val="0"/>
      <w:divBdr>
        <w:top w:val="none" w:sz="0" w:space="0" w:color="auto"/>
        <w:left w:val="none" w:sz="0" w:space="0" w:color="auto"/>
        <w:bottom w:val="none" w:sz="0" w:space="0" w:color="auto"/>
        <w:right w:val="none" w:sz="0" w:space="0" w:color="auto"/>
      </w:divBdr>
      <w:divsChild>
        <w:div w:id="378942055">
          <w:marLeft w:val="0"/>
          <w:marRight w:val="0"/>
          <w:marTop w:val="0"/>
          <w:marBottom w:val="0"/>
          <w:divBdr>
            <w:top w:val="none" w:sz="0" w:space="0" w:color="auto"/>
            <w:left w:val="none" w:sz="0" w:space="0" w:color="auto"/>
            <w:bottom w:val="none" w:sz="0" w:space="0" w:color="auto"/>
            <w:right w:val="none" w:sz="0" w:space="0" w:color="auto"/>
          </w:divBdr>
          <w:divsChild>
            <w:div w:id="1879931693">
              <w:marLeft w:val="0"/>
              <w:marRight w:val="0"/>
              <w:marTop w:val="0"/>
              <w:marBottom w:val="0"/>
              <w:divBdr>
                <w:top w:val="none" w:sz="0" w:space="0" w:color="auto"/>
                <w:left w:val="none" w:sz="0" w:space="0" w:color="auto"/>
                <w:bottom w:val="none" w:sz="0" w:space="0" w:color="auto"/>
                <w:right w:val="none" w:sz="0" w:space="0" w:color="auto"/>
              </w:divBdr>
              <w:divsChild>
                <w:div w:id="6522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488157">
      <w:bodyDiv w:val="1"/>
      <w:marLeft w:val="0"/>
      <w:marRight w:val="0"/>
      <w:marTop w:val="0"/>
      <w:marBottom w:val="0"/>
      <w:divBdr>
        <w:top w:val="none" w:sz="0" w:space="0" w:color="auto"/>
        <w:left w:val="none" w:sz="0" w:space="0" w:color="auto"/>
        <w:bottom w:val="none" w:sz="0" w:space="0" w:color="auto"/>
        <w:right w:val="none" w:sz="0" w:space="0" w:color="auto"/>
      </w:divBdr>
      <w:divsChild>
        <w:div w:id="483788328">
          <w:marLeft w:val="0"/>
          <w:marRight w:val="0"/>
          <w:marTop w:val="0"/>
          <w:marBottom w:val="0"/>
          <w:divBdr>
            <w:top w:val="none" w:sz="0" w:space="0" w:color="auto"/>
            <w:left w:val="none" w:sz="0" w:space="0" w:color="auto"/>
            <w:bottom w:val="none" w:sz="0" w:space="0" w:color="auto"/>
            <w:right w:val="none" w:sz="0" w:space="0" w:color="auto"/>
          </w:divBdr>
          <w:divsChild>
            <w:div w:id="20854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6354">
      <w:bodyDiv w:val="1"/>
      <w:marLeft w:val="0"/>
      <w:marRight w:val="0"/>
      <w:marTop w:val="0"/>
      <w:marBottom w:val="0"/>
      <w:divBdr>
        <w:top w:val="none" w:sz="0" w:space="0" w:color="auto"/>
        <w:left w:val="none" w:sz="0" w:space="0" w:color="auto"/>
        <w:bottom w:val="none" w:sz="0" w:space="0" w:color="auto"/>
        <w:right w:val="none" w:sz="0" w:space="0" w:color="auto"/>
      </w:divBdr>
      <w:divsChild>
        <w:div w:id="1158886508">
          <w:marLeft w:val="0"/>
          <w:marRight w:val="0"/>
          <w:marTop w:val="0"/>
          <w:marBottom w:val="0"/>
          <w:divBdr>
            <w:top w:val="none" w:sz="0" w:space="0" w:color="auto"/>
            <w:left w:val="none" w:sz="0" w:space="0" w:color="auto"/>
            <w:bottom w:val="none" w:sz="0" w:space="0" w:color="auto"/>
            <w:right w:val="none" w:sz="0" w:space="0" w:color="auto"/>
          </w:divBdr>
          <w:divsChild>
            <w:div w:id="1326666322">
              <w:marLeft w:val="0"/>
              <w:marRight w:val="0"/>
              <w:marTop w:val="0"/>
              <w:marBottom w:val="0"/>
              <w:divBdr>
                <w:top w:val="none" w:sz="0" w:space="0" w:color="auto"/>
                <w:left w:val="none" w:sz="0" w:space="0" w:color="auto"/>
                <w:bottom w:val="none" w:sz="0" w:space="0" w:color="auto"/>
                <w:right w:val="none" w:sz="0" w:space="0" w:color="auto"/>
              </w:divBdr>
              <w:divsChild>
                <w:div w:id="19024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214119">
      <w:bodyDiv w:val="1"/>
      <w:marLeft w:val="0"/>
      <w:marRight w:val="0"/>
      <w:marTop w:val="0"/>
      <w:marBottom w:val="0"/>
      <w:divBdr>
        <w:top w:val="none" w:sz="0" w:space="0" w:color="auto"/>
        <w:left w:val="none" w:sz="0" w:space="0" w:color="auto"/>
        <w:bottom w:val="none" w:sz="0" w:space="0" w:color="auto"/>
        <w:right w:val="none" w:sz="0" w:space="0" w:color="auto"/>
      </w:divBdr>
      <w:divsChild>
        <w:div w:id="722951689">
          <w:marLeft w:val="0"/>
          <w:marRight w:val="0"/>
          <w:marTop w:val="0"/>
          <w:marBottom w:val="0"/>
          <w:divBdr>
            <w:top w:val="none" w:sz="0" w:space="0" w:color="auto"/>
            <w:left w:val="none" w:sz="0" w:space="0" w:color="auto"/>
            <w:bottom w:val="none" w:sz="0" w:space="0" w:color="auto"/>
            <w:right w:val="none" w:sz="0" w:space="0" w:color="auto"/>
          </w:divBdr>
          <w:divsChild>
            <w:div w:id="1418091771">
              <w:marLeft w:val="0"/>
              <w:marRight w:val="0"/>
              <w:marTop w:val="0"/>
              <w:marBottom w:val="0"/>
              <w:divBdr>
                <w:top w:val="none" w:sz="0" w:space="0" w:color="auto"/>
                <w:left w:val="none" w:sz="0" w:space="0" w:color="auto"/>
                <w:bottom w:val="none" w:sz="0" w:space="0" w:color="auto"/>
                <w:right w:val="none" w:sz="0" w:space="0" w:color="auto"/>
              </w:divBdr>
              <w:divsChild>
                <w:div w:id="769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65477">
      <w:bodyDiv w:val="1"/>
      <w:marLeft w:val="0"/>
      <w:marRight w:val="0"/>
      <w:marTop w:val="0"/>
      <w:marBottom w:val="0"/>
      <w:divBdr>
        <w:top w:val="none" w:sz="0" w:space="0" w:color="auto"/>
        <w:left w:val="none" w:sz="0" w:space="0" w:color="auto"/>
        <w:bottom w:val="none" w:sz="0" w:space="0" w:color="auto"/>
        <w:right w:val="none" w:sz="0" w:space="0" w:color="auto"/>
      </w:divBdr>
      <w:divsChild>
        <w:div w:id="1907373668">
          <w:marLeft w:val="0"/>
          <w:marRight w:val="0"/>
          <w:marTop w:val="0"/>
          <w:marBottom w:val="0"/>
          <w:divBdr>
            <w:top w:val="none" w:sz="0" w:space="0" w:color="auto"/>
            <w:left w:val="none" w:sz="0" w:space="0" w:color="auto"/>
            <w:bottom w:val="none" w:sz="0" w:space="0" w:color="auto"/>
            <w:right w:val="none" w:sz="0" w:space="0" w:color="auto"/>
          </w:divBdr>
          <w:divsChild>
            <w:div w:id="356005094">
              <w:marLeft w:val="0"/>
              <w:marRight w:val="0"/>
              <w:marTop w:val="0"/>
              <w:marBottom w:val="0"/>
              <w:divBdr>
                <w:top w:val="none" w:sz="0" w:space="0" w:color="auto"/>
                <w:left w:val="none" w:sz="0" w:space="0" w:color="auto"/>
                <w:bottom w:val="none" w:sz="0" w:space="0" w:color="auto"/>
                <w:right w:val="none" w:sz="0" w:space="0" w:color="auto"/>
              </w:divBdr>
              <w:divsChild>
                <w:div w:id="11385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81505">
      <w:bodyDiv w:val="1"/>
      <w:marLeft w:val="0"/>
      <w:marRight w:val="0"/>
      <w:marTop w:val="0"/>
      <w:marBottom w:val="0"/>
      <w:divBdr>
        <w:top w:val="none" w:sz="0" w:space="0" w:color="auto"/>
        <w:left w:val="none" w:sz="0" w:space="0" w:color="auto"/>
        <w:bottom w:val="none" w:sz="0" w:space="0" w:color="auto"/>
        <w:right w:val="none" w:sz="0" w:space="0" w:color="auto"/>
      </w:divBdr>
      <w:divsChild>
        <w:div w:id="1400397638">
          <w:marLeft w:val="0"/>
          <w:marRight w:val="0"/>
          <w:marTop w:val="0"/>
          <w:marBottom w:val="0"/>
          <w:divBdr>
            <w:top w:val="none" w:sz="0" w:space="0" w:color="auto"/>
            <w:left w:val="none" w:sz="0" w:space="0" w:color="auto"/>
            <w:bottom w:val="none" w:sz="0" w:space="0" w:color="auto"/>
            <w:right w:val="none" w:sz="0" w:space="0" w:color="auto"/>
          </w:divBdr>
          <w:divsChild>
            <w:div w:id="116432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33614">
      <w:bodyDiv w:val="1"/>
      <w:marLeft w:val="0"/>
      <w:marRight w:val="0"/>
      <w:marTop w:val="0"/>
      <w:marBottom w:val="0"/>
      <w:divBdr>
        <w:top w:val="none" w:sz="0" w:space="0" w:color="auto"/>
        <w:left w:val="none" w:sz="0" w:space="0" w:color="auto"/>
        <w:bottom w:val="none" w:sz="0" w:space="0" w:color="auto"/>
        <w:right w:val="none" w:sz="0" w:space="0" w:color="auto"/>
      </w:divBdr>
      <w:divsChild>
        <w:div w:id="40715243">
          <w:marLeft w:val="0"/>
          <w:marRight w:val="0"/>
          <w:marTop w:val="0"/>
          <w:marBottom w:val="0"/>
          <w:divBdr>
            <w:top w:val="none" w:sz="0" w:space="0" w:color="auto"/>
            <w:left w:val="none" w:sz="0" w:space="0" w:color="auto"/>
            <w:bottom w:val="none" w:sz="0" w:space="0" w:color="auto"/>
            <w:right w:val="none" w:sz="0" w:space="0" w:color="auto"/>
          </w:divBdr>
          <w:divsChild>
            <w:div w:id="21156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1765">
      <w:bodyDiv w:val="1"/>
      <w:marLeft w:val="0"/>
      <w:marRight w:val="0"/>
      <w:marTop w:val="0"/>
      <w:marBottom w:val="0"/>
      <w:divBdr>
        <w:top w:val="none" w:sz="0" w:space="0" w:color="auto"/>
        <w:left w:val="none" w:sz="0" w:space="0" w:color="auto"/>
        <w:bottom w:val="none" w:sz="0" w:space="0" w:color="auto"/>
        <w:right w:val="none" w:sz="0" w:space="0" w:color="auto"/>
      </w:divBdr>
      <w:divsChild>
        <w:div w:id="1620643519">
          <w:marLeft w:val="0"/>
          <w:marRight w:val="0"/>
          <w:marTop w:val="0"/>
          <w:marBottom w:val="0"/>
          <w:divBdr>
            <w:top w:val="none" w:sz="0" w:space="0" w:color="auto"/>
            <w:left w:val="none" w:sz="0" w:space="0" w:color="auto"/>
            <w:bottom w:val="none" w:sz="0" w:space="0" w:color="auto"/>
            <w:right w:val="none" w:sz="0" w:space="0" w:color="auto"/>
          </w:divBdr>
          <w:divsChild>
            <w:div w:id="729570496">
              <w:marLeft w:val="0"/>
              <w:marRight w:val="0"/>
              <w:marTop w:val="0"/>
              <w:marBottom w:val="0"/>
              <w:divBdr>
                <w:top w:val="none" w:sz="0" w:space="0" w:color="auto"/>
                <w:left w:val="none" w:sz="0" w:space="0" w:color="auto"/>
                <w:bottom w:val="none" w:sz="0" w:space="0" w:color="auto"/>
                <w:right w:val="none" w:sz="0" w:space="0" w:color="auto"/>
              </w:divBdr>
              <w:divsChild>
                <w:div w:id="8455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76894">
      <w:bodyDiv w:val="1"/>
      <w:marLeft w:val="0"/>
      <w:marRight w:val="0"/>
      <w:marTop w:val="0"/>
      <w:marBottom w:val="0"/>
      <w:divBdr>
        <w:top w:val="none" w:sz="0" w:space="0" w:color="auto"/>
        <w:left w:val="none" w:sz="0" w:space="0" w:color="auto"/>
        <w:bottom w:val="none" w:sz="0" w:space="0" w:color="auto"/>
        <w:right w:val="none" w:sz="0" w:space="0" w:color="auto"/>
      </w:divBdr>
    </w:div>
    <w:div w:id="971401939">
      <w:bodyDiv w:val="1"/>
      <w:marLeft w:val="0"/>
      <w:marRight w:val="0"/>
      <w:marTop w:val="0"/>
      <w:marBottom w:val="0"/>
      <w:divBdr>
        <w:top w:val="none" w:sz="0" w:space="0" w:color="auto"/>
        <w:left w:val="none" w:sz="0" w:space="0" w:color="auto"/>
        <w:bottom w:val="none" w:sz="0" w:space="0" w:color="auto"/>
        <w:right w:val="none" w:sz="0" w:space="0" w:color="auto"/>
      </w:divBdr>
    </w:div>
    <w:div w:id="1224288926">
      <w:bodyDiv w:val="1"/>
      <w:marLeft w:val="0"/>
      <w:marRight w:val="0"/>
      <w:marTop w:val="0"/>
      <w:marBottom w:val="0"/>
      <w:divBdr>
        <w:top w:val="none" w:sz="0" w:space="0" w:color="auto"/>
        <w:left w:val="none" w:sz="0" w:space="0" w:color="auto"/>
        <w:bottom w:val="none" w:sz="0" w:space="0" w:color="auto"/>
        <w:right w:val="none" w:sz="0" w:space="0" w:color="auto"/>
      </w:divBdr>
      <w:divsChild>
        <w:div w:id="1705473481">
          <w:marLeft w:val="0"/>
          <w:marRight w:val="0"/>
          <w:marTop w:val="0"/>
          <w:marBottom w:val="0"/>
          <w:divBdr>
            <w:top w:val="none" w:sz="0" w:space="0" w:color="auto"/>
            <w:left w:val="none" w:sz="0" w:space="0" w:color="auto"/>
            <w:bottom w:val="none" w:sz="0" w:space="0" w:color="auto"/>
            <w:right w:val="none" w:sz="0" w:space="0" w:color="auto"/>
          </w:divBdr>
          <w:divsChild>
            <w:div w:id="751850341">
              <w:marLeft w:val="0"/>
              <w:marRight w:val="0"/>
              <w:marTop w:val="0"/>
              <w:marBottom w:val="0"/>
              <w:divBdr>
                <w:top w:val="none" w:sz="0" w:space="0" w:color="auto"/>
                <w:left w:val="none" w:sz="0" w:space="0" w:color="auto"/>
                <w:bottom w:val="none" w:sz="0" w:space="0" w:color="auto"/>
                <w:right w:val="none" w:sz="0" w:space="0" w:color="auto"/>
              </w:divBdr>
            </w:div>
            <w:div w:id="166986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5085">
      <w:bodyDiv w:val="1"/>
      <w:marLeft w:val="0"/>
      <w:marRight w:val="0"/>
      <w:marTop w:val="0"/>
      <w:marBottom w:val="0"/>
      <w:divBdr>
        <w:top w:val="none" w:sz="0" w:space="0" w:color="auto"/>
        <w:left w:val="none" w:sz="0" w:space="0" w:color="auto"/>
        <w:bottom w:val="none" w:sz="0" w:space="0" w:color="auto"/>
        <w:right w:val="none" w:sz="0" w:space="0" w:color="auto"/>
      </w:divBdr>
    </w:div>
    <w:div w:id="1382558975">
      <w:bodyDiv w:val="1"/>
      <w:marLeft w:val="0"/>
      <w:marRight w:val="0"/>
      <w:marTop w:val="0"/>
      <w:marBottom w:val="0"/>
      <w:divBdr>
        <w:top w:val="none" w:sz="0" w:space="0" w:color="auto"/>
        <w:left w:val="none" w:sz="0" w:space="0" w:color="auto"/>
        <w:bottom w:val="none" w:sz="0" w:space="0" w:color="auto"/>
        <w:right w:val="none" w:sz="0" w:space="0" w:color="auto"/>
      </w:divBdr>
      <w:divsChild>
        <w:div w:id="620888149">
          <w:marLeft w:val="0"/>
          <w:marRight w:val="0"/>
          <w:marTop w:val="0"/>
          <w:marBottom w:val="0"/>
          <w:divBdr>
            <w:top w:val="none" w:sz="0" w:space="0" w:color="auto"/>
            <w:left w:val="none" w:sz="0" w:space="0" w:color="auto"/>
            <w:bottom w:val="none" w:sz="0" w:space="0" w:color="auto"/>
            <w:right w:val="none" w:sz="0" w:space="0" w:color="auto"/>
          </w:divBdr>
          <w:divsChild>
            <w:div w:id="6416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5687">
      <w:bodyDiv w:val="1"/>
      <w:marLeft w:val="0"/>
      <w:marRight w:val="0"/>
      <w:marTop w:val="0"/>
      <w:marBottom w:val="0"/>
      <w:divBdr>
        <w:top w:val="none" w:sz="0" w:space="0" w:color="auto"/>
        <w:left w:val="none" w:sz="0" w:space="0" w:color="auto"/>
        <w:bottom w:val="none" w:sz="0" w:space="0" w:color="auto"/>
        <w:right w:val="none" w:sz="0" w:space="0" w:color="auto"/>
      </w:divBdr>
      <w:divsChild>
        <w:div w:id="1665354156">
          <w:marLeft w:val="0"/>
          <w:marRight w:val="0"/>
          <w:marTop w:val="0"/>
          <w:marBottom w:val="0"/>
          <w:divBdr>
            <w:top w:val="none" w:sz="0" w:space="0" w:color="auto"/>
            <w:left w:val="none" w:sz="0" w:space="0" w:color="auto"/>
            <w:bottom w:val="none" w:sz="0" w:space="0" w:color="auto"/>
            <w:right w:val="none" w:sz="0" w:space="0" w:color="auto"/>
          </w:divBdr>
          <w:divsChild>
            <w:div w:id="13537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4774">
      <w:bodyDiv w:val="1"/>
      <w:marLeft w:val="0"/>
      <w:marRight w:val="0"/>
      <w:marTop w:val="0"/>
      <w:marBottom w:val="0"/>
      <w:divBdr>
        <w:top w:val="none" w:sz="0" w:space="0" w:color="auto"/>
        <w:left w:val="none" w:sz="0" w:space="0" w:color="auto"/>
        <w:bottom w:val="none" w:sz="0" w:space="0" w:color="auto"/>
        <w:right w:val="none" w:sz="0" w:space="0" w:color="auto"/>
      </w:divBdr>
      <w:divsChild>
        <w:div w:id="536355778">
          <w:marLeft w:val="0"/>
          <w:marRight w:val="0"/>
          <w:marTop w:val="0"/>
          <w:marBottom w:val="0"/>
          <w:divBdr>
            <w:top w:val="none" w:sz="0" w:space="0" w:color="auto"/>
            <w:left w:val="none" w:sz="0" w:space="0" w:color="auto"/>
            <w:bottom w:val="none" w:sz="0" w:space="0" w:color="auto"/>
            <w:right w:val="none" w:sz="0" w:space="0" w:color="auto"/>
          </w:divBdr>
          <w:divsChild>
            <w:div w:id="2857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58360">
      <w:bodyDiv w:val="1"/>
      <w:marLeft w:val="0"/>
      <w:marRight w:val="0"/>
      <w:marTop w:val="0"/>
      <w:marBottom w:val="0"/>
      <w:divBdr>
        <w:top w:val="none" w:sz="0" w:space="0" w:color="auto"/>
        <w:left w:val="none" w:sz="0" w:space="0" w:color="auto"/>
        <w:bottom w:val="none" w:sz="0" w:space="0" w:color="auto"/>
        <w:right w:val="none" w:sz="0" w:space="0" w:color="auto"/>
      </w:divBdr>
      <w:divsChild>
        <w:div w:id="968899217">
          <w:marLeft w:val="0"/>
          <w:marRight w:val="0"/>
          <w:marTop w:val="0"/>
          <w:marBottom w:val="0"/>
          <w:divBdr>
            <w:top w:val="none" w:sz="0" w:space="0" w:color="auto"/>
            <w:left w:val="none" w:sz="0" w:space="0" w:color="auto"/>
            <w:bottom w:val="none" w:sz="0" w:space="0" w:color="auto"/>
            <w:right w:val="none" w:sz="0" w:space="0" w:color="auto"/>
          </w:divBdr>
          <w:divsChild>
            <w:div w:id="319189578">
              <w:marLeft w:val="0"/>
              <w:marRight w:val="0"/>
              <w:marTop w:val="0"/>
              <w:marBottom w:val="0"/>
              <w:divBdr>
                <w:top w:val="none" w:sz="0" w:space="0" w:color="auto"/>
                <w:left w:val="none" w:sz="0" w:space="0" w:color="auto"/>
                <w:bottom w:val="none" w:sz="0" w:space="0" w:color="auto"/>
                <w:right w:val="none" w:sz="0" w:space="0" w:color="auto"/>
              </w:divBdr>
              <w:divsChild>
                <w:div w:id="118024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581221">
      <w:bodyDiv w:val="1"/>
      <w:marLeft w:val="0"/>
      <w:marRight w:val="0"/>
      <w:marTop w:val="0"/>
      <w:marBottom w:val="0"/>
      <w:divBdr>
        <w:top w:val="none" w:sz="0" w:space="0" w:color="auto"/>
        <w:left w:val="none" w:sz="0" w:space="0" w:color="auto"/>
        <w:bottom w:val="none" w:sz="0" w:space="0" w:color="auto"/>
        <w:right w:val="none" w:sz="0" w:space="0" w:color="auto"/>
      </w:divBdr>
      <w:divsChild>
        <w:div w:id="783768725">
          <w:marLeft w:val="0"/>
          <w:marRight w:val="0"/>
          <w:marTop w:val="0"/>
          <w:marBottom w:val="0"/>
          <w:divBdr>
            <w:top w:val="none" w:sz="0" w:space="0" w:color="auto"/>
            <w:left w:val="none" w:sz="0" w:space="0" w:color="auto"/>
            <w:bottom w:val="none" w:sz="0" w:space="0" w:color="auto"/>
            <w:right w:val="none" w:sz="0" w:space="0" w:color="auto"/>
          </w:divBdr>
          <w:divsChild>
            <w:div w:id="2092000925">
              <w:marLeft w:val="0"/>
              <w:marRight w:val="0"/>
              <w:marTop w:val="0"/>
              <w:marBottom w:val="0"/>
              <w:divBdr>
                <w:top w:val="none" w:sz="0" w:space="0" w:color="auto"/>
                <w:left w:val="none" w:sz="0" w:space="0" w:color="auto"/>
                <w:bottom w:val="none" w:sz="0" w:space="0" w:color="auto"/>
                <w:right w:val="none" w:sz="0" w:space="0" w:color="auto"/>
              </w:divBdr>
              <w:divsChild>
                <w:div w:id="2719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015684">
      <w:bodyDiv w:val="1"/>
      <w:marLeft w:val="0"/>
      <w:marRight w:val="0"/>
      <w:marTop w:val="0"/>
      <w:marBottom w:val="0"/>
      <w:divBdr>
        <w:top w:val="none" w:sz="0" w:space="0" w:color="auto"/>
        <w:left w:val="none" w:sz="0" w:space="0" w:color="auto"/>
        <w:bottom w:val="none" w:sz="0" w:space="0" w:color="auto"/>
        <w:right w:val="none" w:sz="0" w:space="0" w:color="auto"/>
      </w:divBdr>
    </w:div>
    <w:div w:id="1732345385">
      <w:bodyDiv w:val="1"/>
      <w:marLeft w:val="0"/>
      <w:marRight w:val="0"/>
      <w:marTop w:val="0"/>
      <w:marBottom w:val="0"/>
      <w:divBdr>
        <w:top w:val="none" w:sz="0" w:space="0" w:color="auto"/>
        <w:left w:val="none" w:sz="0" w:space="0" w:color="auto"/>
        <w:bottom w:val="none" w:sz="0" w:space="0" w:color="auto"/>
        <w:right w:val="none" w:sz="0" w:space="0" w:color="auto"/>
      </w:divBdr>
    </w:div>
    <w:div w:id="1749182605">
      <w:bodyDiv w:val="1"/>
      <w:marLeft w:val="0"/>
      <w:marRight w:val="0"/>
      <w:marTop w:val="0"/>
      <w:marBottom w:val="0"/>
      <w:divBdr>
        <w:top w:val="none" w:sz="0" w:space="0" w:color="auto"/>
        <w:left w:val="none" w:sz="0" w:space="0" w:color="auto"/>
        <w:bottom w:val="none" w:sz="0" w:space="0" w:color="auto"/>
        <w:right w:val="none" w:sz="0" w:space="0" w:color="auto"/>
      </w:divBdr>
      <w:divsChild>
        <w:div w:id="333147079">
          <w:marLeft w:val="0"/>
          <w:marRight w:val="0"/>
          <w:marTop w:val="0"/>
          <w:marBottom w:val="0"/>
          <w:divBdr>
            <w:top w:val="none" w:sz="0" w:space="0" w:color="auto"/>
            <w:left w:val="none" w:sz="0" w:space="0" w:color="auto"/>
            <w:bottom w:val="none" w:sz="0" w:space="0" w:color="auto"/>
            <w:right w:val="none" w:sz="0" w:space="0" w:color="auto"/>
          </w:divBdr>
          <w:divsChild>
            <w:div w:id="21564789">
              <w:marLeft w:val="0"/>
              <w:marRight w:val="0"/>
              <w:marTop w:val="0"/>
              <w:marBottom w:val="0"/>
              <w:divBdr>
                <w:top w:val="none" w:sz="0" w:space="0" w:color="auto"/>
                <w:left w:val="none" w:sz="0" w:space="0" w:color="auto"/>
                <w:bottom w:val="none" w:sz="0" w:space="0" w:color="auto"/>
                <w:right w:val="none" w:sz="0" w:space="0" w:color="auto"/>
              </w:divBdr>
            </w:div>
            <w:div w:id="48116758">
              <w:marLeft w:val="0"/>
              <w:marRight w:val="0"/>
              <w:marTop w:val="0"/>
              <w:marBottom w:val="0"/>
              <w:divBdr>
                <w:top w:val="none" w:sz="0" w:space="0" w:color="auto"/>
                <w:left w:val="none" w:sz="0" w:space="0" w:color="auto"/>
                <w:bottom w:val="none" w:sz="0" w:space="0" w:color="auto"/>
                <w:right w:val="none" w:sz="0" w:space="0" w:color="auto"/>
              </w:divBdr>
            </w:div>
            <w:div w:id="97792734">
              <w:marLeft w:val="0"/>
              <w:marRight w:val="0"/>
              <w:marTop w:val="0"/>
              <w:marBottom w:val="0"/>
              <w:divBdr>
                <w:top w:val="none" w:sz="0" w:space="0" w:color="auto"/>
                <w:left w:val="none" w:sz="0" w:space="0" w:color="auto"/>
                <w:bottom w:val="none" w:sz="0" w:space="0" w:color="auto"/>
                <w:right w:val="none" w:sz="0" w:space="0" w:color="auto"/>
              </w:divBdr>
            </w:div>
            <w:div w:id="105393242">
              <w:marLeft w:val="0"/>
              <w:marRight w:val="0"/>
              <w:marTop w:val="0"/>
              <w:marBottom w:val="0"/>
              <w:divBdr>
                <w:top w:val="none" w:sz="0" w:space="0" w:color="auto"/>
                <w:left w:val="none" w:sz="0" w:space="0" w:color="auto"/>
                <w:bottom w:val="none" w:sz="0" w:space="0" w:color="auto"/>
                <w:right w:val="none" w:sz="0" w:space="0" w:color="auto"/>
              </w:divBdr>
            </w:div>
            <w:div w:id="109446014">
              <w:marLeft w:val="0"/>
              <w:marRight w:val="0"/>
              <w:marTop w:val="0"/>
              <w:marBottom w:val="0"/>
              <w:divBdr>
                <w:top w:val="none" w:sz="0" w:space="0" w:color="auto"/>
                <w:left w:val="none" w:sz="0" w:space="0" w:color="auto"/>
                <w:bottom w:val="none" w:sz="0" w:space="0" w:color="auto"/>
                <w:right w:val="none" w:sz="0" w:space="0" w:color="auto"/>
              </w:divBdr>
            </w:div>
            <w:div w:id="278149219">
              <w:marLeft w:val="0"/>
              <w:marRight w:val="0"/>
              <w:marTop w:val="0"/>
              <w:marBottom w:val="0"/>
              <w:divBdr>
                <w:top w:val="none" w:sz="0" w:space="0" w:color="auto"/>
                <w:left w:val="none" w:sz="0" w:space="0" w:color="auto"/>
                <w:bottom w:val="none" w:sz="0" w:space="0" w:color="auto"/>
                <w:right w:val="none" w:sz="0" w:space="0" w:color="auto"/>
              </w:divBdr>
            </w:div>
            <w:div w:id="293297907">
              <w:marLeft w:val="0"/>
              <w:marRight w:val="0"/>
              <w:marTop w:val="0"/>
              <w:marBottom w:val="0"/>
              <w:divBdr>
                <w:top w:val="none" w:sz="0" w:space="0" w:color="auto"/>
                <w:left w:val="none" w:sz="0" w:space="0" w:color="auto"/>
                <w:bottom w:val="none" w:sz="0" w:space="0" w:color="auto"/>
                <w:right w:val="none" w:sz="0" w:space="0" w:color="auto"/>
              </w:divBdr>
            </w:div>
            <w:div w:id="317000845">
              <w:marLeft w:val="0"/>
              <w:marRight w:val="0"/>
              <w:marTop w:val="0"/>
              <w:marBottom w:val="0"/>
              <w:divBdr>
                <w:top w:val="none" w:sz="0" w:space="0" w:color="auto"/>
                <w:left w:val="none" w:sz="0" w:space="0" w:color="auto"/>
                <w:bottom w:val="none" w:sz="0" w:space="0" w:color="auto"/>
                <w:right w:val="none" w:sz="0" w:space="0" w:color="auto"/>
              </w:divBdr>
            </w:div>
            <w:div w:id="368409536">
              <w:marLeft w:val="0"/>
              <w:marRight w:val="0"/>
              <w:marTop w:val="0"/>
              <w:marBottom w:val="0"/>
              <w:divBdr>
                <w:top w:val="none" w:sz="0" w:space="0" w:color="auto"/>
                <w:left w:val="none" w:sz="0" w:space="0" w:color="auto"/>
                <w:bottom w:val="none" w:sz="0" w:space="0" w:color="auto"/>
                <w:right w:val="none" w:sz="0" w:space="0" w:color="auto"/>
              </w:divBdr>
            </w:div>
            <w:div w:id="407851700">
              <w:marLeft w:val="0"/>
              <w:marRight w:val="0"/>
              <w:marTop w:val="0"/>
              <w:marBottom w:val="0"/>
              <w:divBdr>
                <w:top w:val="none" w:sz="0" w:space="0" w:color="auto"/>
                <w:left w:val="none" w:sz="0" w:space="0" w:color="auto"/>
                <w:bottom w:val="none" w:sz="0" w:space="0" w:color="auto"/>
                <w:right w:val="none" w:sz="0" w:space="0" w:color="auto"/>
              </w:divBdr>
            </w:div>
            <w:div w:id="497112000">
              <w:marLeft w:val="0"/>
              <w:marRight w:val="0"/>
              <w:marTop w:val="0"/>
              <w:marBottom w:val="0"/>
              <w:divBdr>
                <w:top w:val="none" w:sz="0" w:space="0" w:color="auto"/>
                <w:left w:val="none" w:sz="0" w:space="0" w:color="auto"/>
                <w:bottom w:val="none" w:sz="0" w:space="0" w:color="auto"/>
                <w:right w:val="none" w:sz="0" w:space="0" w:color="auto"/>
              </w:divBdr>
            </w:div>
            <w:div w:id="567812461">
              <w:marLeft w:val="0"/>
              <w:marRight w:val="0"/>
              <w:marTop w:val="0"/>
              <w:marBottom w:val="0"/>
              <w:divBdr>
                <w:top w:val="none" w:sz="0" w:space="0" w:color="auto"/>
                <w:left w:val="none" w:sz="0" w:space="0" w:color="auto"/>
                <w:bottom w:val="none" w:sz="0" w:space="0" w:color="auto"/>
                <w:right w:val="none" w:sz="0" w:space="0" w:color="auto"/>
              </w:divBdr>
            </w:div>
            <w:div w:id="573584844">
              <w:marLeft w:val="0"/>
              <w:marRight w:val="0"/>
              <w:marTop w:val="0"/>
              <w:marBottom w:val="0"/>
              <w:divBdr>
                <w:top w:val="none" w:sz="0" w:space="0" w:color="auto"/>
                <w:left w:val="none" w:sz="0" w:space="0" w:color="auto"/>
                <w:bottom w:val="none" w:sz="0" w:space="0" w:color="auto"/>
                <w:right w:val="none" w:sz="0" w:space="0" w:color="auto"/>
              </w:divBdr>
            </w:div>
            <w:div w:id="582378488">
              <w:marLeft w:val="0"/>
              <w:marRight w:val="0"/>
              <w:marTop w:val="0"/>
              <w:marBottom w:val="0"/>
              <w:divBdr>
                <w:top w:val="none" w:sz="0" w:space="0" w:color="auto"/>
                <w:left w:val="none" w:sz="0" w:space="0" w:color="auto"/>
                <w:bottom w:val="none" w:sz="0" w:space="0" w:color="auto"/>
                <w:right w:val="none" w:sz="0" w:space="0" w:color="auto"/>
              </w:divBdr>
            </w:div>
            <w:div w:id="591084480">
              <w:marLeft w:val="0"/>
              <w:marRight w:val="0"/>
              <w:marTop w:val="0"/>
              <w:marBottom w:val="0"/>
              <w:divBdr>
                <w:top w:val="none" w:sz="0" w:space="0" w:color="auto"/>
                <w:left w:val="none" w:sz="0" w:space="0" w:color="auto"/>
                <w:bottom w:val="none" w:sz="0" w:space="0" w:color="auto"/>
                <w:right w:val="none" w:sz="0" w:space="0" w:color="auto"/>
              </w:divBdr>
            </w:div>
            <w:div w:id="624192859">
              <w:marLeft w:val="0"/>
              <w:marRight w:val="0"/>
              <w:marTop w:val="0"/>
              <w:marBottom w:val="0"/>
              <w:divBdr>
                <w:top w:val="none" w:sz="0" w:space="0" w:color="auto"/>
                <w:left w:val="none" w:sz="0" w:space="0" w:color="auto"/>
                <w:bottom w:val="none" w:sz="0" w:space="0" w:color="auto"/>
                <w:right w:val="none" w:sz="0" w:space="0" w:color="auto"/>
              </w:divBdr>
            </w:div>
            <w:div w:id="661785141">
              <w:marLeft w:val="0"/>
              <w:marRight w:val="0"/>
              <w:marTop w:val="0"/>
              <w:marBottom w:val="0"/>
              <w:divBdr>
                <w:top w:val="none" w:sz="0" w:space="0" w:color="auto"/>
                <w:left w:val="none" w:sz="0" w:space="0" w:color="auto"/>
                <w:bottom w:val="none" w:sz="0" w:space="0" w:color="auto"/>
                <w:right w:val="none" w:sz="0" w:space="0" w:color="auto"/>
              </w:divBdr>
            </w:div>
            <w:div w:id="691566399">
              <w:marLeft w:val="0"/>
              <w:marRight w:val="0"/>
              <w:marTop w:val="0"/>
              <w:marBottom w:val="0"/>
              <w:divBdr>
                <w:top w:val="none" w:sz="0" w:space="0" w:color="auto"/>
                <w:left w:val="none" w:sz="0" w:space="0" w:color="auto"/>
                <w:bottom w:val="none" w:sz="0" w:space="0" w:color="auto"/>
                <w:right w:val="none" w:sz="0" w:space="0" w:color="auto"/>
              </w:divBdr>
            </w:div>
            <w:div w:id="721052929">
              <w:marLeft w:val="0"/>
              <w:marRight w:val="0"/>
              <w:marTop w:val="0"/>
              <w:marBottom w:val="0"/>
              <w:divBdr>
                <w:top w:val="none" w:sz="0" w:space="0" w:color="auto"/>
                <w:left w:val="none" w:sz="0" w:space="0" w:color="auto"/>
                <w:bottom w:val="none" w:sz="0" w:space="0" w:color="auto"/>
                <w:right w:val="none" w:sz="0" w:space="0" w:color="auto"/>
              </w:divBdr>
            </w:div>
            <w:div w:id="732242187">
              <w:marLeft w:val="0"/>
              <w:marRight w:val="0"/>
              <w:marTop w:val="0"/>
              <w:marBottom w:val="0"/>
              <w:divBdr>
                <w:top w:val="none" w:sz="0" w:space="0" w:color="auto"/>
                <w:left w:val="none" w:sz="0" w:space="0" w:color="auto"/>
                <w:bottom w:val="none" w:sz="0" w:space="0" w:color="auto"/>
                <w:right w:val="none" w:sz="0" w:space="0" w:color="auto"/>
              </w:divBdr>
            </w:div>
            <w:div w:id="860436130">
              <w:marLeft w:val="0"/>
              <w:marRight w:val="0"/>
              <w:marTop w:val="0"/>
              <w:marBottom w:val="0"/>
              <w:divBdr>
                <w:top w:val="none" w:sz="0" w:space="0" w:color="auto"/>
                <w:left w:val="none" w:sz="0" w:space="0" w:color="auto"/>
                <w:bottom w:val="none" w:sz="0" w:space="0" w:color="auto"/>
                <w:right w:val="none" w:sz="0" w:space="0" w:color="auto"/>
              </w:divBdr>
            </w:div>
            <w:div w:id="930428323">
              <w:marLeft w:val="0"/>
              <w:marRight w:val="0"/>
              <w:marTop w:val="0"/>
              <w:marBottom w:val="0"/>
              <w:divBdr>
                <w:top w:val="none" w:sz="0" w:space="0" w:color="auto"/>
                <w:left w:val="none" w:sz="0" w:space="0" w:color="auto"/>
                <w:bottom w:val="none" w:sz="0" w:space="0" w:color="auto"/>
                <w:right w:val="none" w:sz="0" w:space="0" w:color="auto"/>
              </w:divBdr>
            </w:div>
            <w:div w:id="934635657">
              <w:marLeft w:val="0"/>
              <w:marRight w:val="0"/>
              <w:marTop w:val="0"/>
              <w:marBottom w:val="0"/>
              <w:divBdr>
                <w:top w:val="none" w:sz="0" w:space="0" w:color="auto"/>
                <w:left w:val="none" w:sz="0" w:space="0" w:color="auto"/>
                <w:bottom w:val="none" w:sz="0" w:space="0" w:color="auto"/>
                <w:right w:val="none" w:sz="0" w:space="0" w:color="auto"/>
              </w:divBdr>
            </w:div>
            <w:div w:id="973484836">
              <w:marLeft w:val="0"/>
              <w:marRight w:val="0"/>
              <w:marTop w:val="0"/>
              <w:marBottom w:val="0"/>
              <w:divBdr>
                <w:top w:val="none" w:sz="0" w:space="0" w:color="auto"/>
                <w:left w:val="none" w:sz="0" w:space="0" w:color="auto"/>
                <w:bottom w:val="none" w:sz="0" w:space="0" w:color="auto"/>
                <w:right w:val="none" w:sz="0" w:space="0" w:color="auto"/>
              </w:divBdr>
            </w:div>
            <w:div w:id="1004363000">
              <w:marLeft w:val="0"/>
              <w:marRight w:val="0"/>
              <w:marTop w:val="0"/>
              <w:marBottom w:val="0"/>
              <w:divBdr>
                <w:top w:val="none" w:sz="0" w:space="0" w:color="auto"/>
                <w:left w:val="none" w:sz="0" w:space="0" w:color="auto"/>
                <w:bottom w:val="none" w:sz="0" w:space="0" w:color="auto"/>
                <w:right w:val="none" w:sz="0" w:space="0" w:color="auto"/>
              </w:divBdr>
            </w:div>
            <w:div w:id="1018048608">
              <w:marLeft w:val="0"/>
              <w:marRight w:val="0"/>
              <w:marTop w:val="0"/>
              <w:marBottom w:val="0"/>
              <w:divBdr>
                <w:top w:val="none" w:sz="0" w:space="0" w:color="auto"/>
                <w:left w:val="none" w:sz="0" w:space="0" w:color="auto"/>
                <w:bottom w:val="none" w:sz="0" w:space="0" w:color="auto"/>
                <w:right w:val="none" w:sz="0" w:space="0" w:color="auto"/>
              </w:divBdr>
            </w:div>
            <w:div w:id="1020396738">
              <w:marLeft w:val="0"/>
              <w:marRight w:val="0"/>
              <w:marTop w:val="0"/>
              <w:marBottom w:val="0"/>
              <w:divBdr>
                <w:top w:val="none" w:sz="0" w:space="0" w:color="auto"/>
                <w:left w:val="none" w:sz="0" w:space="0" w:color="auto"/>
                <w:bottom w:val="none" w:sz="0" w:space="0" w:color="auto"/>
                <w:right w:val="none" w:sz="0" w:space="0" w:color="auto"/>
              </w:divBdr>
            </w:div>
            <w:div w:id="1155217364">
              <w:marLeft w:val="0"/>
              <w:marRight w:val="0"/>
              <w:marTop w:val="0"/>
              <w:marBottom w:val="0"/>
              <w:divBdr>
                <w:top w:val="none" w:sz="0" w:space="0" w:color="auto"/>
                <w:left w:val="none" w:sz="0" w:space="0" w:color="auto"/>
                <w:bottom w:val="none" w:sz="0" w:space="0" w:color="auto"/>
                <w:right w:val="none" w:sz="0" w:space="0" w:color="auto"/>
              </w:divBdr>
            </w:div>
            <w:div w:id="1170095974">
              <w:marLeft w:val="0"/>
              <w:marRight w:val="0"/>
              <w:marTop w:val="0"/>
              <w:marBottom w:val="0"/>
              <w:divBdr>
                <w:top w:val="none" w:sz="0" w:space="0" w:color="auto"/>
                <w:left w:val="none" w:sz="0" w:space="0" w:color="auto"/>
                <w:bottom w:val="none" w:sz="0" w:space="0" w:color="auto"/>
                <w:right w:val="none" w:sz="0" w:space="0" w:color="auto"/>
              </w:divBdr>
            </w:div>
            <w:div w:id="1179657480">
              <w:marLeft w:val="0"/>
              <w:marRight w:val="0"/>
              <w:marTop w:val="0"/>
              <w:marBottom w:val="0"/>
              <w:divBdr>
                <w:top w:val="none" w:sz="0" w:space="0" w:color="auto"/>
                <w:left w:val="none" w:sz="0" w:space="0" w:color="auto"/>
                <w:bottom w:val="none" w:sz="0" w:space="0" w:color="auto"/>
                <w:right w:val="none" w:sz="0" w:space="0" w:color="auto"/>
              </w:divBdr>
            </w:div>
            <w:div w:id="1189027174">
              <w:marLeft w:val="0"/>
              <w:marRight w:val="0"/>
              <w:marTop w:val="0"/>
              <w:marBottom w:val="0"/>
              <w:divBdr>
                <w:top w:val="none" w:sz="0" w:space="0" w:color="auto"/>
                <w:left w:val="none" w:sz="0" w:space="0" w:color="auto"/>
                <w:bottom w:val="none" w:sz="0" w:space="0" w:color="auto"/>
                <w:right w:val="none" w:sz="0" w:space="0" w:color="auto"/>
              </w:divBdr>
            </w:div>
            <w:div w:id="1224802558">
              <w:marLeft w:val="0"/>
              <w:marRight w:val="0"/>
              <w:marTop w:val="0"/>
              <w:marBottom w:val="0"/>
              <w:divBdr>
                <w:top w:val="none" w:sz="0" w:space="0" w:color="auto"/>
                <w:left w:val="none" w:sz="0" w:space="0" w:color="auto"/>
                <w:bottom w:val="none" w:sz="0" w:space="0" w:color="auto"/>
                <w:right w:val="none" w:sz="0" w:space="0" w:color="auto"/>
              </w:divBdr>
            </w:div>
            <w:div w:id="1264608059">
              <w:marLeft w:val="0"/>
              <w:marRight w:val="0"/>
              <w:marTop w:val="0"/>
              <w:marBottom w:val="0"/>
              <w:divBdr>
                <w:top w:val="none" w:sz="0" w:space="0" w:color="auto"/>
                <w:left w:val="none" w:sz="0" w:space="0" w:color="auto"/>
                <w:bottom w:val="none" w:sz="0" w:space="0" w:color="auto"/>
                <w:right w:val="none" w:sz="0" w:space="0" w:color="auto"/>
              </w:divBdr>
            </w:div>
            <w:div w:id="1280066497">
              <w:marLeft w:val="0"/>
              <w:marRight w:val="0"/>
              <w:marTop w:val="0"/>
              <w:marBottom w:val="0"/>
              <w:divBdr>
                <w:top w:val="none" w:sz="0" w:space="0" w:color="auto"/>
                <w:left w:val="none" w:sz="0" w:space="0" w:color="auto"/>
                <w:bottom w:val="none" w:sz="0" w:space="0" w:color="auto"/>
                <w:right w:val="none" w:sz="0" w:space="0" w:color="auto"/>
              </w:divBdr>
            </w:div>
            <w:div w:id="1321696328">
              <w:marLeft w:val="0"/>
              <w:marRight w:val="0"/>
              <w:marTop w:val="0"/>
              <w:marBottom w:val="0"/>
              <w:divBdr>
                <w:top w:val="none" w:sz="0" w:space="0" w:color="auto"/>
                <w:left w:val="none" w:sz="0" w:space="0" w:color="auto"/>
                <w:bottom w:val="none" w:sz="0" w:space="0" w:color="auto"/>
                <w:right w:val="none" w:sz="0" w:space="0" w:color="auto"/>
              </w:divBdr>
            </w:div>
            <w:div w:id="1339385335">
              <w:marLeft w:val="0"/>
              <w:marRight w:val="0"/>
              <w:marTop w:val="0"/>
              <w:marBottom w:val="0"/>
              <w:divBdr>
                <w:top w:val="none" w:sz="0" w:space="0" w:color="auto"/>
                <w:left w:val="none" w:sz="0" w:space="0" w:color="auto"/>
                <w:bottom w:val="none" w:sz="0" w:space="0" w:color="auto"/>
                <w:right w:val="none" w:sz="0" w:space="0" w:color="auto"/>
              </w:divBdr>
            </w:div>
            <w:div w:id="1358047664">
              <w:marLeft w:val="0"/>
              <w:marRight w:val="0"/>
              <w:marTop w:val="0"/>
              <w:marBottom w:val="0"/>
              <w:divBdr>
                <w:top w:val="none" w:sz="0" w:space="0" w:color="auto"/>
                <w:left w:val="none" w:sz="0" w:space="0" w:color="auto"/>
                <w:bottom w:val="none" w:sz="0" w:space="0" w:color="auto"/>
                <w:right w:val="none" w:sz="0" w:space="0" w:color="auto"/>
              </w:divBdr>
            </w:div>
            <w:div w:id="1369184675">
              <w:marLeft w:val="0"/>
              <w:marRight w:val="0"/>
              <w:marTop w:val="0"/>
              <w:marBottom w:val="0"/>
              <w:divBdr>
                <w:top w:val="none" w:sz="0" w:space="0" w:color="auto"/>
                <w:left w:val="none" w:sz="0" w:space="0" w:color="auto"/>
                <w:bottom w:val="none" w:sz="0" w:space="0" w:color="auto"/>
                <w:right w:val="none" w:sz="0" w:space="0" w:color="auto"/>
              </w:divBdr>
            </w:div>
            <w:div w:id="1372805045">
              <w:marLeft w:val="0"/>
              <w:marRight w:val="0"/>
              <w:marTop w:val="0"/>
              <w:marBottom w:val="0"/>
              <w:divBdr>
                <w:top w:val="none" w:sz="0" w:space="0" w:color="auto"/>
                <w:left w:val="none" w:sz="0" w:space="0" w:color="auto"/>
                <w:bottom w:val="none" w:sz="0" w:space="0" w:color="auto"/>
                <w:right w:val="none" w:sz="0" w:space="0" w:color="auto"/>
              </w:divBdr>
            </w:div>
            <w:div w:id="1428699353">
              <w:marLeft w:val="0"/>
              <w:marRight w:val="0"/>
              <w:marTop w:val="0"/>
              <w:marBottom w:val="0"/>
              <w:divBdr>
                <w:top w:val="none" w:sz="0" w:space="0" w:color="auto"/>
                <w:left w:val="none" w:sz="0" w:space="0" w:color="auto"/>
                <w:bottom w:val="none" w:sz="0" w:space="0" w:color="auto"/>
                <w:right w:val="none" w:sz="0" w:space="0" w:color="auto"/>
              </w:divBdr>
            </w:div>
            <w:div w:id="1509174287">
              <w:marLeft w:val="0"/>
              <w:marRight w:val="0"/>
              <w:marTop w:val="0"/>
              <w:marBottom w:val="0"/>
              <w:divBdr>
                <w:top w:val="none" w:sz="0" w:space="0" w:color="auto"/>
                <w:left w:val="none" w:sz="0" w:space="0" w:color="auto"/>
                <w:bottom w:val="none" w:sz="0" w:space="0" w:color="auto"/>
                <w:right w:val="none" w:sz="0" w:space="0" w:color="auto"/>
              </w:divBdr>
            </w:div>
            <w:div w:id="1514105927">
              <w:marLeft w:val="0"/>
              <w:marRight w:val="0"/>
              <w:marTop w:val="0"/>
              <w:marBottom w:val="0"/>
              <w:divBdr>
                <w:top w:val="none" w:sz="0" w:space="0" w:color="auto"/>
                <w:left w:val="none" w:sz="0" w:space="0" w:color="auto"/>
                <w:bottom w:val="none" w:sz="0" w:space="0" w:color="auto"/>
                <w:right w:val="none" w:sz="0" w:space="0" w:color="auto"/>
              </w:divBdr>
            </w:div>
            <w:div w:id="1560245135">
              <w:marLeft w:val="0"/>
              <w:marRight w:val="0"/>
              <w:marTop w:val="0"/>
              <w:marBottom w:val="0"/>
              <w:divBdr>
                <w:top w:val="none" w:sz="0" w:space="0" w:color="auto"/>
                <w:left w:val="none" w:sz="0" w:space="0" w:color="auto"/>
                <w:bottom w:val="none" w:sz="0" w:space="0" w:color="auto"/>
                <w:right w:val="none" w:sz="0" w:space="0" w:color="auto"/>
              </w:divBdr>
            </w:div>
            <w:div w:id="1567691297">
              <w:marLeft w:val="0"/>
              <w:marRight w:val="0"/>
              <w:marTop w:val="0"/>
              <w:marBottom w:val="0"/>
              <w:divBdr>
                <w:top w:val="none" w:sz="0" w:space="0" w:color="auto"/>
                <w:left w:val="none" w:sz="0" w:space="0" w:color="auto"/>
                <w:bottom w:val="none" w:sz="0" w:space="0" w:color="auto"/>
                <w:right w:val="none" w:sz="0" w:space="0" w:color="auto"/>
              </w:divBdr>
            </w:div>
            <w:div w:id="1592157444">
              <w:marLeft w:val="0"/>
              <w:marRight w:val="0"/>
              <w:marTop w:val="0"/>
              <w:marBottom w:val="0"/>
              <w:divBdr>
                <w:top w:val="none" w:sz="0" w:space="0" w:color="auto"/>
                <w:left w:val="none" w:sz="0" w:space="0" w:color="auto"/>
                <w:bottom w:val="none" w:sz="0" w:space="0" w:color="auto"/>
                <w:right w:val="none" w:sz="0" w:space="0" w:color="auto"/>
              </w:divBdr>
            </w:div>
            <w:div w:id="1604730445">
              <w:marLeft w:val="0"/>
              <w:marRight w:val="0"/>
              <w:marTop w:val="0"/>
              <w:marBottom w:val="0"/>
              <w:divBdr>
                <w:top w:val="none" w:sz="0" w:space="0" w:color="auto"/>
                <w:left w:val="none" w:sz="0" w:space="0" w:color="auto"/>
                <w:bottom w:val="none" w:sz="0" w:space="0" w:color="auto"/>
                <w:right w:val="none" w:sz="0" w:space="0" w:color="auto"/>
              </w:divBdr>
            </w:div>
            <w:div w:id="1635257802">
              <w:marLeft w:val="0"/>
              <w:marRight w:val="0"/>
              <w:marTop w:val="0"/>
              <w:marBottom w:val="0"/>
              <w:divBdr>
                <w:top w:val="none" w:sz="0" w:space="0" w:color="auto"/>
                <w:left w:val="none" w:sz="0" w:space="0" w:color="auto"/>
                <w:bottom w:val="none" w:sz="0" w:space="0" w:color="auto"/>
                <w:right w:val="none" w:sz="0" w:space="0" w:color="auto"/>
              </w:divBdr>
            </w:div>
            <w:div w:id="1639842264">
              <w:marLeft w:val="0"/>
              <w:marRight w:val="0"/>
              <w:marTop w:val="0"/>
              <w:marBottom w:val="0"/>
              <w:divBdr>
                <w:top w:val="none" w:sz="0" w:space="0" w:color="auto"/>
                <w:left w:val="none" w:sz="0" w:space="0" w:color="auto"/>
                <w:bottom w:val="none" w:sz="0" w:space="0" w:color="auto"/>
                <w:right w:val="none" w:sz="0" w:space="0" w:color="auto"/>
              </w:divBdr>
            </w:div>
            <w:div w:id="1715614848">
              <w:marLeft w:val="0"/>
              <w:marRight w:val="0"/>
              <w:marTop w:val="0"/>
              <w:marBottom w:val="0"/>
              <w:divBdr>
                <w:top w:val="none" w:sz="0" w:space="0" w:color="auto"/>
                <w:left w:val="none" w:sz="0" w:space="0" w:color="auto"/>
                <w:bottom w:val="none" w:sz="0" w:space="0" w:color="auto"/>
                <w:right w:val="none" w:sz="0" w:space="0" w:color="auto"/>
              </w:divBdr>
            </w:div>
            <w:div w:id="1732193042">
              <w:marLeft w:val="0"/>
              <w:marRight w:val="0"/>
              <w:marTop w:val="0"/>
              <w:marBottom w:val="0"/>
              <w:divBdr>
                <w:top w:val="none" w:sz="0" w:space="0" w:color="auto"/>
                <w:left w:val="none" w:sz="0" w:space="0" w:color="auto"/>
                <w:bottom w:val="none" w:sz="0" w:space="0" w:color="auto"/>
                <w:right w:val="none" w:sz="0" w:space="0" w:color="auto"/>
              </w:divBdr>
            </w:div>
            <w:div w:id="1732849582">
              <w:marLeft w:val="0"/>
              <w:marRight w:val="0"/>
              <w:marTop w:val="0"/>
              <w:marBottom w:val="0"/>
              <w:divBdr>
                <w:top w:val="none" w:sz="0" w:space="0" w:color="auto"/>
                <w:left w:val="none" w:sz="0" w:space="0" w:color="auto"/>
                <w:bottom w:val="none" w:sz="0" w:space="0" w:color="auto"/>
                <w:right w:val="none" w:sz="0" w:space="0" w:color="auto"/>
              </w:divBdr>
            </w:div>
            <w:div w:id="1754159790">
              <w:marLeft w:val="0"/>
              <w:marRight w:val="0"/>
              <w:marTop w:val="0"/>
              <w:marBottom w:val="0"/>
              <w:divBdr>
                <w:top w:val="none" w:sz="0" w:space="0" w:color="auto"/>
                <w:left w:val="none" w:sz="0" w:space="0" w:color="auto"/>
                <w:bottom w:val="none" w:sz="0" w:space="0" w:color="auto"/>
                <w:right w:val="none" w:sz="0" w:space="0" w:color="auto"/>
              </w:divBdr>
            </w:div>
            <w:div w:id="1775124140">
              <w:marLeft w:val="0"/>
              <w:marRight w:val="0"/>
              <w:marTop w:val="0"/>
              <w:marBottom w:val="0"/>
              <w:divBdr>
                <w:top w:val="none" w:sz="0" w:space="0" w:color="auto"/>
                <w:left w:val="none" w:sz="0" w:space="0" w:color="auto"/>
                <w:bottom w:val="none" w:sz="0" w:space="0" w:color="auto"/>
                <w:right w:val="none" w:sz="0" w:space="0" w:color="auto"/>
              </w:divBdr>
            </w:div>
            <w:div w:id="1784228964">
              <w:marLeft w:val="0"/>
              <w:marRight w:val="0"/>
              <w:marTop w:val="0"/>
              <w:marBottom w:val="0"/>
              <w:divBdr>
                <w:top w:val="none" w:sz="0" w:space="0" w:color="auto"/>
                <w:left w:val="none" w:sz="0" w:space="0" w:color="auto"/>
                <w:bottom w:val="none" w:sz="0" w:space="0" w:color="auto"/>
                <w:right w:val="none" w:sz="0" w:space="0" w:color="auto"/>
              </w:divBdr>
            </w:div>
            <w:div w:id="1790053256">
              <w:marLeft w:val="0"/>
              <w:marRight w:val="0"/>
              <w:marTop w:val="0"/>
              <w:marBottom w:val="0"/>
              <w:divBdr>
                <w:top w:val="none" w:sz="0" w:space="0" w:color="auto"/>
                <w:left w:val="none" w:sz="0" w:space="0" w:color="auto"/>
                <w:bottom w:val="none" w:sz="0" w:space="0" w:color="auto"/>
                <w:right w:val="none" w:sz="0" w:space="0" w:color="auto"/>
              </w:divBdr>
            </w:div>
            <w:div w:id="1797259593">
              <w:marLeft w:val="0"/>
              <w:marRight w:val="0"/>
              <w:marTop w:val="0"/>
              <w:marBottom w:val="0"/>
              <w:divBdr>
                <w:top w:val="none" w:sz="0" w:space="0" w:color="auto"/>
                <w:left w:val="none" w:sz="0" w:space="0" w:color="auto"/>
                <w:bottom w:val="none" w:sz="0" w:space="0" w:color="auto"/>
                <w:right w:val="none" w:sz="0" w:space="0" w:color="auto"/>
              </w:divBdr>
            </w:div>
            <w:div w:id="1821462422">
              <w:marLeft w:val="0"/>
              <w:marRight w:val="0"/>
              <w:marTop w:val="0"/>
              <w:marBottom w:val="0"/>
              <w:divBdr>
                <w:top w:val="none" w:sz="0" w:space="0" w:color="auto"/>
                <w:left w:val="none" w:sz="0" w:space="0" w:color="auto"/>
                <w:bottom w:val="none" w:sz="0" w:space="0" w:color="auto"/>
                <w:right w:val="none" w:sz="0" w:space="0" w:color="auto"/>
              </w:divBdr>
            </w:div>
            <w:div w:id="1847816845">
              <w:marLeft w:val="0"/>
              <w:marRight w:val="0"/>
              <w:marTop w:val="0"/>
              <w:marBottom w:val="0"/>
              <w:divBdr>
                <w:top w:val="none" w:sz="0" w:space="0" w:color="auto"/>
                <w:left w:val="none" w:sz="0" w:space="0" w:color="auto"/>
                <w:bottom w:val="none" w:sz="0" w:space="0" w:color="auto"/>
                <w:right w:val="none" w:sz="0" w:space="0" w:color="auto"/>
              </w:divBdr>
            </w:div>
            <w:div w:id="1880362593">
              <w:marLeft w:val="0"/>
              <w:marRight w:val="0"/>
              <w:marTop w:val="0"/>
              <w:marBottom w:val="0"/>
              <w:divBdr>
                <w:top w:val="none" w:sz="0" w:space="0" w:color="auto"/>
                <w:left w:val="none" w:sz="0" w:space="0" w:color="auto"/>
                <w:bottom w:val="none" w:sz="0" w:space="0" w:color="auto"/>
                <w:right w:val="none" w:sz="0" w:space="0" w:color="auto"/>
              </w:divBdr>
            </w:div>
            <w:div w:id="1913192840">
              <w:marLeft w:val="0"/>
              <w:marRight w:val="0"/>
              <w:marTop w:val="0"/>
              <w:marBottom w:val="0"/>
              <w:divBdr>
                <w:top w:val="none" w:sz="0" w:space="0" w:color="auto"/>
                <w:left w:val="none" w:sz="0" w:space="0" w:color="auto"/>
                <w:bottom w:val="none" w:sz="0" w:space="0" w:color="auto"/>
                <w:right w:val="none" w:sz="0" w:space="0" w:color="auto"/>
              </w:divBdr>
            </w:div>
            <w:div w:id="1954243728">
              <w:marLeft w:val="0"/>
              <w:marRight w:val="0"/>
              <w:marTop w:val="0"/>
              <w:marBottom w:val="0"/>
              <w:divBdr>
                <w:top w:val="none" w:sz="0" w:space="0" w:color="auto"/>
                <w:left w:val="none" w:sz="0" w:space="0" w:color="auto"/>
                <w:bottom w:val="none" w:sz="0" w:space="0" w:color="auto"/>
                <w:right w:val="none" w:sz="0" w:space="0" w:color="auto"/>
              </w:divBdr>
            </w:div>
            <w:div w:id="1974215573">
              <w:marLeft w:val="0"/>
              <w:marRight w:val="0"/>
              <w:marTop w:val="0"/>
              <w:marBottom w:val="0"/>
              <w:divBdr>
                <w:top w:val="none" w:sz="0" w:space="0" w:color="auto"/>
                <w:left w:val="none" w:sz="0" w:space="0" w:color="auto"/>
                <w:bottom w:val="none" w:sz="0" w:space="0" w:color="auto"/>
                <w:right w:val="none" w:sz="0" w:space="0" w:color="auto"/>
              </w:divBdr>
            </w:div>
            <w:div w:id="2075004801">
              <w:marLeft w:val="0"/>
              <w:marRight w:val="0"/>
              <w:marTop w:val="0"/>
              <w:marBottom w:val="0"/>
              <w:divBdr>
                <w:top w:val="none" w:sz="0" w:space="0" w:color="auto"/>
                <w:left w:val="none" w:sz="0" w:space="0" w:color="auto"/>
                <w:bottom w:val="none" w:sz="0" w:space="0" w:color="auto"/>
                <w:right w:val="none" w:sz="0" w:space="0" w:color="auto"/>
              </w:divBdr>
            </w:div>
            <w:div w:id="2101947890">
              <w:marLeft w:val="0"/>
              <w:marRight w:val="0"/>
              <w:marTop w:val="0"/>
              <w:marBottom w:val="0"/>
              <w:divBdr>
                <w:top w:val="none" w:sz="0" w:space="0" w:color="auto"/>
                <w:left w:val="none" w:sz="0" w:space="0" w:color="auto"/>
                <w:bottom w:val="none" w:sz="0" w:space="0" w:color="auto"/>
                <w:right w:val="none" w:sz="0" w:space="0" w:color="auto"/>
              </w:divBdr>
            </w:div>
            <w:div w:id="2130706878">
              <w:marLeft w:val="0"/>
              <w:marRight w:val="0"/>
              <w:marTop w:val="0"/>
              <w:marBottom w:val="0"/>
              <w:divBdr>
                <w:top w:val="none" w:sz="0" w:space="0" w:color="auto"/>
                <w:left w:val="none" w:sz="0" w:space="0" w:color="auto"/>
                <w:bottom w:val="none" w:sz="0" w:space="0" w:color="auto"/>
                <w:right w:val="none" w:sz="0" w:space="0" w:color="auto"/>
              </w:divBdr>
            </w:div>
            <w:div w:id="2131166328">
              <w:marLeft w:val="0"/>
              <w:marRight w:val="0"/>
              <w:marTop w:val="0"/>
              <w:marBottom w:val="0"/>
              <w:divBdr>
                <w:top w:val="none" w:sz="0" w:space="0" w:color="auto"/>
                <w:left w:val="none" w:sz="0" w:space="0" w:color="auto"/>
                <w:bottom w:val="none" w:sz="0" w:space="0" w:color="auto"/>
                <w:right w:val="none" w:sz="0" w:space="0" w:color="auto"/>
              </w:divBdr>
            </w:div>
            <w:div w:id="213509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17046">
      <w:bodyDiv w:val="1"/>
      <w:marLeft w:val="0"/>
      <w:marRight w:val="0"/>
      <w:marTop w:val="0"/>
      <w:marBottom w:val="0"/>
      <w:divBdr>
        <w:top w:val="none" w:sz="0" w:space="0" w:color="auto"/>
        <w:left w:val="none" w:sz="0" w:space="0" w:color="auto"/>
        <w:bottom w:val="none" w:sz="0" w:space="0" w:color="auto"/>
        <w:right w:val="none" w:sz="0" w:space="0" w:color="auto"/>
      </w:divBdr>
    </w:div>
    <w:div w:id="1822456628">
      <w:bodyDiv w:val="1"/>
      <w:marLeft w:val="0"/>
      <w:marRight w:val="0"/>
      <w:marTop w:val="0"/>
      <w:marBottom w:val="0"/>
      <w:divBdr>
        <w:top w:val="none" w:sz="0" w:space="0" w:color="auto"/>
        <w:left w:val="none" w:sz="0" w:space="0" w:color="auto"/>
        <w:bottom w:val="none" w:sz="0" w:space="0" w:color="auto"/>
        <w:right w:val="none" w:sz="0" w:space="0" w:color="auto"/>
      </w:divBdr>
    </w:div>
    <w:div w:id="1849557020">
      <w:bodyDiv w:val="1"/>
      <w:marLeft w:val="0"/>
      <w:marRight w:val="0"/>
      <w:marTop w:val="0"/>
      <w:marBottom w:val="0"/>
      <w:divBdr>
        <w:top w:val="none" w:sz="0" w:space="0" w:color="auto"/>
        <w:left w:val="none" w:sz="0" w:space="0" w:color="auto"/>
        <w:bottom w:val="none" w:sz="0" w:space="0" w:color="auto"/>
        <w:right w:val="none" w:sz="0" w:space="0" w:color="auto"/>
      </w:divBdr>
    </w:div>
    <w:div w:id="1927684994">
      <w:bodyDiv w:val="1"/>
      <w:marLeft w:val="0"/>
      <w:marRight w:val="0"/>
      <w:marTop w:val="0"/>
      <w:marBottom w:val="0"/>
      <w:divBdr>
        <w:top w:val="none" w:sz="0" w:space="0" w:color="auto"/>
        <w:left w:val="none" w:sz="0" w:space="0" w:color="auto"/>
        <w:bottom w:val="none" w:sz="0" w:space="0" w:color="auto"/>
        <w:right w:val="none" w:sz="0" w:space="0" w:color="auto"/>
      </w:divBdr>
      <w:divsChild>
        <w:div w:id="1121732252">
          <w:marLeft w:val="0"/>
          <w:marRight w:val="0"/>
          <w:marTop w:val="0"/>
          <w:marBottom w:val="0"/>
          <w:divBdr>
            <w:top w:val="none" w:sz="0" w:space="0" w:color="auto"/>
            <w:left w:val="none" w:sz="0" w:space="0" w:color="auto"/>
            <w:bottom w:val="none" w:sz="0" w:space="0" w:color="auto"/>
            <w:right w:val="none" w:sz="0" w:space="0" w:color="auto"/>
          </w:divBdr>
          <w:divsChild>
            <w:div w:id="83691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0515">
      <w:bodyDiv w:val="1"/>
      <w:marLeft w:val="0"/>
      <w:marRight w:val="0"/>
      <w:marTop w:val="0"/>
      <w:marBottom w:val="0"/>
      <w:divBdr>
        <w:top w:val="none" w:sz="0" w:space="0" w:color="auto"/>
        <w:left w:val="none" w:sz="0" w:space="0" w:color="auto"/>
        <w:bottom w:val="none" w:sz="0" w:space="0" w:color="auto"/>
        <w:right w:val="none" w:sz="0" w:space="0" w:color="auto"/>
      </w:divBdr>
      <w:divsChild>
        <w:div w:id="2078085021">
          <w:marLeft w:val="0"/>
          <w:marRight w:val="0"/>
          <w:marTop w:val="0"/>
          <w:marBottom w:val="0"/>
          <w:divBdr>
            <w:top w:val="none" w:sz="0" w:space="0" w:color="auto"/>
            <w:left w:val="none" w:sz="0" w:space="0" w:color="auto"/>
            <w:bottom w:val="none" w:sz="0" w:space="0" w:color="auto"/>
            <w:right w:val="none" w:sz="0" w:space="0" w:color="auto"/>
          </w:divBdr>
          <w:divsChild>
            <w:div w:id="1798641539">
              <w:marLeft w:val="0"/>
              <w:marRight w:val="0"/>
              <w:marTop w:val="0"/>
              <w:marBottom w:val="0"/>
              <w:divBdr>
                <w:top w:val="none" w:sz="0" w:space="0" w:color="auto"/>
                <w:left w:val="none" w:sz="0" w:space="0" w:color="auto"/>
                <w:bottom w:val="none" w:sz="0" w:space="0" w:color="auto"/>
                <w:right w:val="none" w:sz="0" w:space="0" w:color="auto"/>
              </w:divBdr>
              <w:divsChild>
                <w:div w:id="3652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21142">
      <w:bodyDiv w:val="1"/>
      <w:marLeft w:val="0"/>
      <w:marRight w:val="0"/>
      <w:marTop w:val="0"/>
      <w:marBottom w:val="0"/>
      <w:divBdr>
        <w:top w:val="none" w:sz="0" w:space="0" w:color="auto"/>
        <w:left w:val="none" w:sz="0" w:space="0" w:color="auto"/>
        <w:bottom w:val="none" w:sz="0" w:space="0" w:color="auto"/>
        <w:right w:val="none" w:sz="0" w:space="0" w:color="auto"/>
      </w:divBdr>
      <w:divsChild>
        <w:div w:id="1667437295">
          <w:marLeft w:val="0"/>
          <w:marRight w:val="0"/>
          <w:marTop w:val="0"/>
          <w:marBottom w:val="0"/>
          <w:divBdr>
            <w:top w:val="none" w:sz="0" w:space="0" w:color="auto"/>
            <w:left w:val="none" w:sz="0" w:space="0" w:color="auto"/>
            <w:bottom w:val="none" w:sz="0" w:space="0" w:color="auto"/>
            <w:right w:val="none" w:sz="0" w:space="0" w:color="auto"/>
          </w:divBdr>
          <w:divsChild>
            <w:div w:id="1963002059">
              <w:marLeft w:val="0"/>
              <w:marRight w:val="0"/>
              <w:marTop w:val="0"/>
              <w:marBottom w:val="0"/>
              <w:divBdr>
                <w:top w:val="none" w:sz="0" w:space="0" w:color="auto"/>
                <w:left w:val="none" w:sz="0" w:space="0" w:color="auto"/>
                <w:bottom w:val="none" w:sz="0" w:space="0" w:color="auto"/>
                <w:right w:val="none" w:sz="0" w:space="0" w:color="auto"/>
              </w:divBdr>
              <w:divsChild>
                <w:div w:id="199514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317995">
      <w:bodyDiv w:val="1"/>
      <w:marLeft w:val="0"/>
      <w:marRight w:val="0"/>
      <w:marTop w:val="0"/>
      <w:marBottom w:val="0"/>
      <w:divBdr>
        <w:top w:val="none" w:sz="0" w:space="0" w:color="auto"/>
        <w:left w:val="none" w:sz="0" w:space="0" w:color="auto"/>
        <w:bottom w:val="none" w:sz="0" w:space="0" w:color="auto"/>
        <w:right w:val="none" w:sz="0" w:space="0" w:color="auto"/>
      </w:divBdr>
      <w:divsChild>
        <w:div w:id="508058674">
          <w:marLeft w:val="0"/>
          <w:marRight w:val="0"/>
          <w:marTop w:val="0"/>
          <w:marBottom w:val="0"/>
          <w:divBdr>
            <w:top w:val="none" w:sz="0" w:space="0" w:color="auto"/>
            <w:left w:val="none" w:sz="0" w:space="0" w:color="auto"/>
            <w:bottom w:val="none" w:sz="0" w:space="0" w:color="auto"/>
            <w:right w:val="none" w:sz="0" w:space="0" w:color="auto"/>
          </w:divBdr>
          <w:divsChild>
            <w:div w:id="1936817835">
              <w:marLeft w:val="0"/>
              <w:marRight w:val="0"/>
              <w:marTop w:val="0"/>
              <w:marBottom w:val="0"/>
              <w:divBdr>
                <w:top w:val="none" w:sz="0" w:space="0" w:color="auto"/>
                <w:left w:val="none" w:sz="0" w:space="0" w:color="auto"/>
                <w:bottom w:val="none" w:sz="0" w:space="0" w:color="auto"/>
                <w:right w:val="none" w:sz="0" w:space="0" w:color="auto"/>
              </w:divBdr>
              <w:divsChild>
                <w:div w:id="575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55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diagramColors" Target="diagrams/colors1.xml"/><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Layout" Target="diagrams/layout1.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www.youtube.com/watch?v=gEmGfo36INc&amp;t=115s" TargetMode="External"/><Relationship Id="rId5" Type="http://schemas.openxmlformats.org/officeDocument/2006/relationships/styles" Target="styles.xml"/><Relationship Id="rId61" Type="http://schemas.openxmlformats.org/officeDocument/2006/relationships/hyperlink" Target="https://www.youtube.com/watch?v=whSw42XddsU"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microsoft.com/office/2007/relationships/diagramDrawing" Target="diagrams/drawing1.xml"/><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customXml" Target="../customXml/item4.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diagramQuickStyle" Target="diagrams/quickStyle1.xml"/><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youtube.com/watch?v=hGcGPUqB67Q&amp;list=PLPNM6NzYyzYqMYNc5e4_xip-yEu1jiVrr&amp;pp=iAQB" TargetMode="External"/><Relationship Id="rId31" Type="http://schemas.openxmlformats.org/officeDocument/2006/relationships/image" Target="media/image20.png"/><Relationship Id="rId44" Type="http://schemas.openxmlformats.org/officeDocument/2006/relationships/diagramData" Target="diagrams/data1.xml"/><Relationship Id="rId52" Type="http://schemas.openxmlformats.org/officeDocument/2006/relationships/image" Target="media/image36.png"/><Relationship Id="rId60" Type="http://schemas.openxmlformats.org/officeDocument/2006/relationships/hyperlink" Target="https://it.mathworks.com/videos/understanding-kalman-filters-part-1-why-use-kalman-filters--1485813028675.html" TargetMode="External"/><Relationship Id="rId65"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drea/Library/Group%2520Containers/UBF8T346G9.Office/User%2520Content.localized/Templates.localized/Notes%2520-%2520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BEF1D9-280C-4745-8A0D-FDB880984327}" type="doc">
      <dgm:prSet loTypeId="urn:microsoft.com/office/officeart/2005/8/layout/bProcess3" loCatId="" qsTypeId="urn:microsoft.com/office/officeart/2005/8/quickstyle/simple1" qsCatId="simple" csTypeId="urn:microsoft.com/office/officeart/2005/8/colors/accent2_1" csCatId="accent2" phldr="1"/>
      <dgm:spPr/>
      <dgm:t>
        <a:bodyPr/>
        <a:lstStyle/>
        <a:p>
          <a:endParaRPr lang="en-GB"/>
        </a:p>
      </dgm:t>
    </dgm:pt>
    <mc:AlternateContent xmlns:mc="http://schemas.openxmlformats.org/markup-compatibility/2006" xmlns:a14="http://schemas.microsoft.com/office/drawing/2010/main">
      <mc:Choice Requires="a14">
        <dgm:pt modelId="{902CF291-A0F8-F545-A31E-3E8670E1C377}">
          <dgm:prSet phldrT="[Text]"/>
          <dgm:spPr/>
          <dgm:t>
            <a:bodyPr/>
            <a:lstStyle/>
            <a:p>
              <a:pPr>
                <a:buFont typeface="+mj-lt"/>
                <a:buAutoNum type="arabicPeriod"/>
              </a:pPr>
              <a14:m>
                <m:oMath xmlns:m="http://schemas.openxmlformats.org/officeDocument/2006/math">
                  <m:r>
                    <m:rPr>
                      <m:sty m:val="p"/>
                    </m:rPr>
                    <a:rPr lang="it-IT" b="0" i="0">
                      <a:latin typeface="Cambria Math" panose="02040503050406030204" pitchFamily="18" charset="0"/>
                    </a:rPr>
                    <m:t>Discretize</m:t>
                  </m:r>
                  <m:r>
                    <a:rPr lang="it-IT" b="0" i="0">
                      <a:latin typeface="Cambria Math" panose="02040503050406030204" pitchFamily="18" charset="0"/>
                    </a:rPr>
                    <m:t> </m:t>
                  </m:r>
                  <m:r>
                    <m:rPr>
                      <m:sty m:val="p"/>
                    </m:rPr>
                    <a:rPr lang="it-IT" b="0" i="0">
                      <a:latin typeface="Cambria Math" panose="02040503050406030204" pitchFamily="18" charset="0"/>
                    </a:rPr>
                    <m:t>R</m:t>
                  </m:r>
                  <m:r>
                    <a:rPr lang="it-IT" b="0" i="0">
                      <a:latin typeface="Cambria Math" panose="02040503050406030204" pitchFamily="18" charset="0"/>
                    </a:rPr>
                    <m:t>(</m:t>
                  </m:r>
                  <m:r>
                    <m:rPr>
                      <m:sty m:val="p"/>
                    </m:rPr>
                    <a:rPr lang="it-IT" b="0" i="0">
                      <a:latin typeface="Cambria Math" panose="02040503050406030204" pitchFamily="18" charset="0"/>
                    </a:rPr>
                    <m:t>s</m:t>
                  </m:r>
                  <m:r>
                    <a:rPr lang="it-IT" b="0" i="0">
                      <a:latin typeface="Cambria Math" panose="02040503050406030204" pitchFamily="18" charset="0"/>
                    </a:rPr>
                    <m:t>)</m:t>
                  </m:r>
                  <m:r>
                    <a:rPr lang="en-GB" i="1">
                      <a:latin typeface="Cambria Math" panose="02040503050406030204" pitchFamily="18" charset="0"/>
                    </a:rPr>
                    <m:t>→</m:t>
                  </m:r>
                  <m:r>
                    <a:rPr lang="it-IT" b="0" i="1">
                      <a:latin typeface="Cambria Math" panose="02040503050406030204" pitchFamily="18" charset="0"/>
                    </a:rPr>
                    <m:t>𝑅</m:t>
                  </m:r>
                  <m:d>
                    <m:dPr>
                      <m:ctrlPr>
                        <a:rPr lang="it-IT" b="0" i="1">
                          <a:latin typeface="Cambria Math" panose="02040503050406030204" pitchFamily="18" charset="0"/>
                        </a:rPr>
                      </m:ctrlPr>
                    </m:dPr>
                    <m:e>
                      <m:r>
                        <a:rPr lang="it-IT" b="0" i="1">
                          <a:latin typeface="Cambria Math" panose="02040503050406030204" pitchFamily="18" charset="0"/>
                        </a:rPr>
                        <m:t>𝑧</m:t>
                      </m:r>
                    </m:e>
                  </m:d>
                </m:oMath>
              </a14:m>
              <a:endParaRPr lang="en-GB"/>
            </a:p>
          </dgm:t>
        </dgm:pt>
      </mc:Choice>
      <mc:Fallback xmlns="">
        <dgm:pt modelId="{902CF291-A0F8-F545-A31E-3E8670E1C377}">
          <dgm:prSet phldrT="[Text]"/>
          <dgm:spPr/>
          <dgm:t>
            <a:bodyPr/>
            <a:lstStyle/>
            <a:p>
              <a:pPr>
                <a:buFont typeface="+mj-lt"/>
                <a:buAutoNum type="arabicPeriod"/>
              </a:pPr>
              <a:r>
                <a:rPr lang="it-IT" b="0" i="0">
                  <a:latin typeface="Cambria Math" panose="02040503050406030204" pitchFamily="18" charset="0"/>
                </a:rPr>
                <a:t>Discretize R(s)</a:t>
              </a:r>
              <a:r>
                <a:rPr lang="en-GB" i="0">
                  <a:latin typeface="Cambria Math" panose="02040503050406030204" pitchFamily="18" charset="0"/>
                </a:rPr>
                <a:t>→</a:t>
              </a:r>
              <a:r>
                <a:rPr lang="it-IT" b="0" i="0">
                  <a:latin typeface="Cambria Math" panose="02040503050406030204" pitchFamily="18" charset="0"/>
                </a:rPr>
                <a:t>𝑅(𝑧)</a:t>
              </a:r>
              <a:endParaRPr lang="en-GB"/>
            </a:p>
          </dgm:t>
        </dgm:pt>
      </mc:Fallback>
    </mc:AlternateContent>
    <dgm:pt modelId="{35FB68D1-142F-6247-9E4A-D4ADA69A85DB}" type="parTrans" cxnId="{B99E7A7A-61FB-ED44-A23C-826C1DC6672B}">
      <dgm:prSet/>
      <dgm:spPr/>
      <dgm:t>
        <a:bodyPr/>
        <a:lstStyle/>
        <a:p>
          <a:endParaRPr lang="en-GB"/>
        </a:p>
      </dgm:t>
    </dgm:pt>
    <dgm:pt modelId="{85912FB2-C44F-6740-A1E2-F16477E25051}" type="sibTrans" cxnId="{B99E7A7A-61FB-ED44-A23C-826C1DC6672B}">
      <dgm:prSet/>
      <dgm:spPr/>
      <dgm:t>
        <a:bodyPr/>
        <a:lstStyle/>
        <a:p>
          <a:endParaRPr lang="en-GB"/>
        </a:p>
      </dgm:t>
    </dgm:pt>
    <mc:AlternateContent xmlns:mc="http://schemas.openxmlformats.org/markup-compatibility/2006" xmlns:a14="http://schemas.microsoft.com/office/drawing/2010/main">
      <mc:Choice Requires="a14">
        <dgm:pt modelId="{14075E24-29BB-304B-A189-293606DA6179}">
          <dgm:prSet/>
          <dgm:spPr/>
          <dgm:t>
            <a:bodyPr/>
            <a:lstStyle/>
            <a:p>
              <a:pPr>
                <a:buFont typeface="+mj-lt"/>
                <a:buAutoNum type="arabicPeriod"/>
              </a:pPr>
              <a14:m>
                <m:oMath xmlns:m="http://schemas.openxmlformats.org/officeDocument/2006/math">
                  <m:r>
                    <a:rPr lang="en-GB" i="1">
                      <a:latin typeface="Cambria Math" panose="02040503050406030204" pitchFamily="18" charset="0"/>
                    </a:rPr>
                    <m:t>𝐼𝑛𝑣𝑒𝑟𝑠𝑒</m:t>
                  </m:r>
                  <m:r>
                    <a:rPr lang="en-GB" i="1">
                      <a:latin typeface="Cambria Math" panose="02040503050406030204" pitchFamily="18" charset="0"/>
                    </a:rPr>
                    <m:t> </m:t>
                  </m:r>
                  <m:r>
                    <a:rPr lang="en-GB" i="1">
                      <a:latin typeface="Cambria Math" panose="02040503050406030204" pitchFamily="18" charset="0"/>
                    </a:rPr>
                    <m:t>𝑍</m:t>
                  </m:r>
                  <m:r>
                    <a:rPr lang="it-IT" b="0" i="1">
                      <a:latin typeface="Cambria Math" panose="02040503050406030204" pitchFamily="18" charset="0"/>
                    </a:rPr>
                    <m:t>_</m:t>
                  </m:r>
                  <m:r>
                    <a:rPr lang="en-GB" i="1">
                      <a:latin typeface="Cambria Math" panose="02040503050406030204" pitchFamily="18" charset="0"/>
                    </a:rPr>
                    <m:t>𝑡𝑟𝑎𝑛𝑠𝑓𝑜𝑟𝑚</m:t>
                  </m:r>
                  <m:r>
                    <a:rPr lang="en-GB" i="1">
                      <a:latin typeface="Cambria Math" panose="02040503050406030204" pitchFamily="18" charset="0"/>
                    </a:rPr>
                    <m:t>  </m:t>
                  </m:r>
                  <m:r>
                    <a:rPr lang="en-GB" i="1">
                      <a:latin typeface="Cambria Math" panose="02040503050406030204" pitchFamily="18" charset="0"/>
                    </a:rPr>
                    <m:t>𝑅</m:t>
                  </m:r>
                  <m:d>
                    <m:dPr>
                      <m:ctrlPr>
                        <a:rPr lang="en-GB" i="1">
                          <a:latin typeface="Cambria Math" panose="02040503050406030204" pitchFamily="18" charset="0"/>
                        </a:rPr>
                      </m:ctrlPr>
                    </m:dPr>
                    <m:e>
                      <m:r>
                        <a:rPr lang="en-GB" i="1">
                          <a:latin typeface="Cambria Math" panose="02040503050406030204" pitchFamily="18" charset="0"/>
                        </a:rPr>
                        <m:t>𝑧</m:t>
                      </m:r>
                    </m:e>
                  </m:d>
                  <m:r>
                    <a:rPr lang="it-IT" b="0" i="1">
                      <a:latin typeface="Cambria Math" panose="02040503050406030204" pitchFamily="18" charset="0"/>
                    </a:rPr>
                    <m:t>→</m:t>
                  </m:r>
                  <m:r>
                    <a:rPr lang="it-IT" b="0" i="1">
                      <a:latin typeface="Cambria Math" panose="02040503050406030204" pitchFamily="18" charset="0"/>
                    </a:rPr>
                    <m:t>𝑢</m:t>
                  </m:r>
                  <m:r>
                    <a:rPr lang="it-IT" b="0" i="1">
                      <a:latin typeface="Cambria Math" panose="02040503050406030204" pitchFamily="18" charset="0"/>
                    </a:rPr>
                    <m:t>(</m:t>
                  </m:r>
                  <m:r>
                    <a:rPr lang="it-IT" b="0" i="1">
                      <a:latin typeface="Cambria Math" panose="02040503050406030204" pitchFamily="18" charset="0"/>
                    </a:rPr>
                    <m:t>𝑘</m:t>
                  </m:r>
                  <m:r>
                    <a:rPr lang="it-IT" b="0" i="1">
                      <a:latin typeface="Cambria Math" panose="02040503050406030204" pitchFamily="18" charset="0"/>
                    </a:rPr>
                    <m:t>)</m:t>
                  </m:r>
                </m:oMath>
              </a14:m>
              <a:endParaRPr lang="en-IT"/>
            </a:p>
          </dgm:t>
        </dgm:pt>
      </mc:Choice>
      <mc:Fallback xmlns="">
        <dgm:pt modelId="{14075E24-29BB-304B-A189-293606DA6179}">
          <dgm:prSet/>
          <dgm:spPr/>
          <dgm:t>
            <a:bodyPr/>
            <a:lstStyle/>
            <a:p>
              <a:pPr>
                <a:buFont typeface="+mj-lt"/>
                <a:buAutoNum type="arabicPeriod"/>
              </a:pPr>
              <a:r>
                <a:rPr lang="en-GB" i="0">
                  <a:latin typeface="Cambria Math" panose="02040503050406030204" pitchFamily="18" charset="0"/>
                </a:rPr>
                <a:t>𝐼𝑛𝑣𝑒𝑟𝑠𝑒 𝑍</a:t>
              </a:r>
              <a:r>
                <a:rPr lang="it-IT" b="0" i="0">
                  <a:latin typeface="Cambria Math" panose="02040503050406030204" pitchFamily="18" charset="0"/>
                </a:rPr>
                <a:t>_</a:t>
              </a:r>
              <a:r>
                <a:rPr lang="en-GB" i="0">
                  <a:latin typeface="Cambria Math" panose="02040503050406030204" pitchFamily="18" charset="0"/>
                </a:rPr>
                <a:t>𝑡𝑟𝑎𝑛𝑠𝑓𝑜𝑟𝑚  𝑅(𝑧)</a:t>
              </a:r>
              <a:r>
                <a:rPr lang="it-IT" b="0" i="0">
                  <a:latin typeface="Cambria Math" panose="02040503050406030204" pitchFamily="18" charset="0"/>
                </a:rPr>
                <a:t>→𝑢(𝑘)</a:t>
              </a:r>
              <a:endParaRPr lang="en-IT"/>
            </a:p>
          </dgm:t>
        </dgm:pt>
      </mc:Fallback>
    </mc:AlternateContent>
    <dgm:pt modelId="{87DB9605-5806-574B-921D-2209031C04E2}" type="parTrans" cxnId="{9F27BDC9-6AE6-EC4F-B7ED-D7028B99014C}">
      <dgm:prSet/>
      <dgm:spPr/>
      <dgm:t>
        <a:bodyPr/>
        <a:lstStyle/>
        <a:p>
          <a:endParaRPr lang="en-GB"/>
        </a:p>
      </dgm:t>
    </dgm:pt>
    <dgm:pt modelId="{AE579ADE-B937-5E40-8D2B-CA9D656BF56B}" type="sibTrans" cxnId="{9F27BDC9-6AE6-EC4F-B7ED-D7028B99014C}">
      <dgm:prSet/>
      <dgm:spPr/>
      <dgm:t>
        <a:bodyPr/>
        <a:lstStyle/>
        <a:p>
          <a:endParaRPr lang="en-GB"/>
        </a:p>
      </dgm:t>
    </dgm:pt>
    <mc:AlternateContent xmlns:mc="http://schemas.openxmlformats.org/markup-compatibility/2006" xmlns:a14="http://schemas.microsoft.com/office/drawing/2010/main">
      <mc:Choice Requires="a14">
        <dgm:pt modelId="{0C55D137-E1A0-EB4E-98A7-AFF3AF4C31C7}">
          <dgm:prSet/>
          <dgm:spPr/>
          <dgm:t>
            <a:bodyPr/>
            <a:lstStyle/>
            <a:p>
              <a:pPr>
                <a:buFont typeface="+mj-lt"/>
                <a:buAutoNum type="arabicPeriod"/>
              </a:pPr>
              <a14:m>
                <m:oMath xmlns:m="http://schemas.openxmlformats.org/officeDocument/2006/math">
                  <m:r>
                    <a:rPr lang="en-GB" i="1">
                      <a:latin typeface="Cambria Math" panose="02040503050406030204" pitchFamily="18" charset="0"/>
                    </a:rPr>
                    <m:t>𝐶𝑜𝑑𝑒</m:t>
                  </m:r>
                  <m:r>
                    <a:rPr lang="en-GB" i="1">
                      <a:latin typeface="Cambria Math" panose="02040503050406030204" pitchFamily="18" charset="0"/>
                    </a:rPr>
                    <m:t>  </m:t>
                  </m:r>
                  <m:r>
                    <a:rPr lang="en-GB" i="1">
                      <a:latin typeface="Cambria Math" panose="02040503050406030204" pitchFamily="18" charset="0"/>
                    </a:rPr>
                    <m:t>𝑢</m:t>
                  </m:r>
                  <m:d>
                    <m:dPr>
                      <m:ctrlPr>
                        <a:rPr lang="en-GB" i="1">
                          <a:latin typeface="Cambria Math" panose="02040503050406030204" pitchFamily="18" charset="0"/>
                        </a:rPr>
                      </m:ctrlPr>
                    </m:dPr>
                    <m:e>
                      <m:r>
                        <a:rPr lang="en-GB" i="1">
                          <a:latin typeface="Cambria Math" panose="02040503050406030204" pitchFamily="18" charset="0"/>
                        </a:rPr>
                        <m:t>𝑘</m:t>
                      </m:r>
                    </m:e>
                  </m:d>
                  <m:r>
                    <a:rPr lang="en-GB" i="1">
                      <a:latin typeface="Cambria Math" panose="02040503050406030204" pitchFamily="18" charset="0"/>
                    </a:rPr>
                    <m:t>→ (</m:t>
                  </m:r>
                  <m:r>
                    <a:rPr lang="en-GB" i="1">
                      <a:latin typeface="Cambria Math" panose="02040503050406030204" pitchFamily="18" charset="0"/>
                    </a:rPr>
                    <m:t>𝐶</m:t>
                  </m:r>
                  <m:r>
                    <a:rPr lang="en-GB" i="1">
                      <a:latin typeface="Cambria Math" panose="02040503050406030204" pitchFamily="18" charset="0"/>
                    </a:rPr>
                    <m:t>++)</m:t>
                  </m:r>
                </m:oMath>
              </a14:m>
              <a:endParaRPr lang="en-IT"/>
            </a:p>
          </dgm:t>
        </dgm:pt>
      </mc:Choice>
      <mc:Fallback xmlns="">
        <dgm:pt modelId="{0C55D137-E1A0-EB4E-98A7-AFF3AF4C31C7}">
          <dgm:prSet/>
          <dgm:spPr/>
          <dgm:t>
            <a:bodyPr/>
            <a:lstStyle/>
            <a:p>
              <a:pPr>
                <a:buFont typeface="+mj-lt"/>
                <a:buAutoNum type="arabicPeriod"/>
              </a:pPr>
              <a:r>
                <a:rPr lang="en-GB" i="0">
                  <a:latin typeface="Cambria Math" panose="02040503050406030204" pitchFamily="18" charset="0"/>
                </a:rPr>
                <a:t>𝐶𝑜𝑑𝑒 </a:t>
              </a:r>
              <a:r>
                <a:rPr lang="it-IT" b="0" i="0">
                  <a:latin typeface="Cambria Math" panose="02040503050406030204" pitchFamily="18" charset="0"/>
                </a:rPr>
                <a:t> </a:t>
              </a:r>
              <a:r>
                <a:rPr lang="en-GB" i="0">
                  <a:latin typeface="Cambria Math" panose="02040503050406030204" pitchFamily="18" charset="0"/>
                </a:rPr>
                <a:t>𝑢(𝑘)→ (𝐶++)</a:t>
              </a:r>
              <a:endParaRPr lang="en-IT"/>
            </a:p>
          </dgm:t>
        </dgm:pt>
      </mc:Fallback>
    </mc:AlternateContent>
    <dgm:pt modelId="{BE58E7A7-CB8F-8443-ABD8-9C6564264885}" type="parTrans" cxnId="{1D291E47-FD33-7847-9ADE-244B4DE8641A}">
      <dgm:prSet/>
      <dgm:spPr/>
      <dgm:t>
        <a:bodyPr/>
        <a:lstStyle/>
        <a:p>
          <a:endParaRPr lang="en-GB"/>
        </a:p>
      </dgm:t>
    </dgm:pt>
    <dgm:pt modelId="{141EAA57-8999-1649-A688-9073FF2D78C7}" type="sibTrans" cxnId="{1D291E47-FD33-7847-9ADE-244B4DE8641A}">
      <dgm:prSet/>
      <dgm:spPr/>
      <dgm:t>
        <a:bodyPr/>
        <a:lstStyle/>
        <a:p>
          <a:endParaRPr lang="en-GB"/>
        </a:p>
      </dgm:t>
    </dgm:pt>
    <dgm:pt modelId="{2E39B1B7-7A41-6C48-ADB3-AABF79D86349}">
      <dgm:prSet/>
      <dgm:spPr/>
      <dgm:t>
        <a:bodyPr/>
        <a:lstStyle/>
        <a:p>
          <a:pPr>
            <a:buFont typeface="+mj-lt"/>
            <a:buNone/>
          </a:pPr>
          <a:r>
            <a:rPr lang="en-GB"/>
            <a:t>• Implement the difference equation that describes the behavior of the PID controller in discrete time.</a:t>
          </a:r>
          <a:br>
            <a:rPr lang="en-GB"/>
          </a:br>
          <a:r>
            <a:rPr lang="en-GB"/>
            <a:t>The code must compute the control output u(k) based on the current error, integral of the error, and derivative of the error at each discrete time step. </a:t>
          </a:r>
          <a:endParaRPr lang="en-IT"/>
        </a:p>
      </dgm:t>
    </dgm:pt>
    <dgm:pt modelId="{5BAADCEF-118E-E246-8B3B-67BAA4448FA8}" type="parTrans" cxnId="{20362CDF-E1F0-164B-BDB2-469C9CB1F0DE}">
      <dgm:prSet/>
      <dgm:spPr/>
      <dgm:t>
        <a:bodyPr/>
        <a:lstStyle/>
        <a:p>
          <a:endParaRPr lang="en-GB"/>
        </a:p>
      </dgm:t>
    </dgm:pt>
    <dgm:pt modelId="{E3799481-09C7-EF42-8A7B-11E88F639124}" type="sibTrans" cxnId="{20362CDF-E1F0-164B-BDB2-469C9CB1F0DE}">
      <dgm:prSet/>
      <dgm:spPr/>
      <dgm:t>
        <a:bodyPr/>
        <a:lstStyle/>
        <a:p>
          <a:endParaRPr lang="en-GB"/>
        </a:p>
      </dgm:t>
    </dgm:pt>
    <dgm:pt modelId="{F60B2109-04E4-9344-A0E4-F997C1EE49A7}">
      <dgm:prSet/>
      <dgm:spPr/>
      <dgm:t>
        <a:bodyPr/>
        <a:lstStyle/>
        <a:p>
          <a:pPr>
            <a:buFont typeface="+mj-lt"/>
            <a:buAutoNum type="arabicPeriod"/>
          </a:pPr>
          <a:r>
            <a:rPr lang="en-GB" sz="1000"/>
            <a:t>Testing and Tuning</a:t>
          </a:r>
          <a:endParaRPr lang="en-IT" sz="1000"/>
        </a:p>
      </dgm:t>
    </dgm:pt>
    <dgm:pt modelId="{DE1684BE-31C0-1541-97C2-2A7308B37799}" type="parTrans" cxnId="{17019C1A-4D72-AF42-AB49-45F80A3F1272}">
      <dgm:prSet/>
      <dgm:spPr/>
      <dgm:t>
        <a:bodyPr/>
        <a:lstStyle/>
        <a:p>
          <a:endParaRPr lang="en-GB"/>
        </a:p>
      </dgm:t>
    </dgm:pt>
    <dgm:pt modelId="{B17EC2D3-B772-9A40-B2F8-907977A58D68}" type="sibTrans" cxnId="{17019C1A-4D72-AF42-AB49-45F80A3F1272}">
      <dgm:prSet/>
      <dgm:spPr/>
      <dgm:t>
        <a:bodyPr/>
        <a:lstStyle/>
        <a:p>
          <a:endParaRPr lang="en-GB"/>
        </a:p>
      </dgm:t>
    </dgm:pt>
    <dgm:pt modelId="{874C674D-3BC6-7747-A981-C9F4B1A369AE}">
      <dgm:prSet/>
      <dgm:spPr/>
      <dgm:t>
        <a:bodyPr/>
        <a:lstStyle/>
        <a:p>
          <a:pPr>
            <a:buFont typeface="+mj-lt"/>
            <a:buNone/>
          </a:pPr>
          <a:r>
            <a:rPr lang="en-GB" sz="800"/>
            <a:t>• Possibly in a simulation environment, so it would be nice to import the C-code into the Simulink Model again and work there. </a:t>
          </a:r>
          <a:br>
            <a:rPr lang="en-GB" sz="800"/>
          </a:br>
          <a:r>
            <a:rPr lang="en-GB" sz="800"/>
            <a:t>In the discrete-time domain, tuning the PID controllers can be slightly different from continuous-time tuning.</a:t>
          </a:r>
          <a:endParaRPr lang="en-IT" sz="800"/>
        </a:p>
      </dgm:t>
    </dgm:pt>
    <dgm:pt modelId="{5B766B82-77E5-2648-AC22-72A19F561967}" type="parTrans" cxnId="{85658747-CF9C-E948-B315-ECDA219B910E}">
      <dgm:prSet/>
      <dgm:spPr/>
      <dgm:t>
        <a:bodyPr/>
        <a:lstStyle/>
        <a:p>
          <a:endParaRPr lang="en-GB"/>
        </a:p>
      </dgm:t>
    </dgm:pt>
    <dgm:pt modelId="{6E10B1D7-7E86-424A-83E4-DCA27D3C6617}" type="sibTrans" cxnId="{85658747-CF9C-E948-B315-ECDA219B910E}">
      <dgm:prSet/>
      <dgm:spPr/>
      <dgm:t>
        <a:bodyPr/>
        <a:lstStyle/>
        <a:p>
          <a:endParaRPr lang="en-GB"/>
        </a:p>
      </dgm:t>
    </dgm:pt>
    <dgm:pt modelId="{0A2CC8AE-2548-BE40-B829-A174764BC319}">
      <dgm:prSet/>
      <dgm:spPr/>
      <dgm:t>
        <a:bodyPr/>
        <a:lstStyle/>
        <a:p>
          <a:pPr>
            <a:buFont typeface="+mj-lt"/>
            <a:buAutoNum type="alphaLcPeriod"/>
          </a:pPr>
          <a:endParaRPr lang="en-IT"/>
        </a:p>
      </dgm:t>
    </dgm:pt>
    <dgm:pt modelId="{CB36204B-F47A-1148-8AAC-E1D0AE80A881}" type="parTrans" cxnId="{A51BD0D2-185A-7346-8B01-099160B337C5}">
      <dgm:prSet/>
      <dgm:spPr/>
      <dgm:t>
        <a:bodyPr/>
        <a:lstStyle/>
        <a:p>
          <a:endParaRPr lang="en-GB"/>
        </a:p>
      </dgm:t>
    </dgm:pt>
    <dgm:pt modelId="{B13906B2-99EC-3743-9363-D13CA74CD029}" type="sibTrans" cxnId="{A51BD0D2-185A-7346-8B01-099160B337C5}">
      <dgm:prSet/>
      <dgm:spPr/>
      <dgm:t>
        <a:bodyPr/>
        <a:lstStyle/>
        <a:p>
          <a:endParaRPr lang="en-GB"/>
        </a:p>
      </dgm:t>
    </dgm:pt>
    <dgm:pt modelId="{DC134CCF-ED9F-4B40-BB1E-91063E8CD5E4}">
      <dgm:prSet/>
      <dgm:spPr/>
      <dgm:t>
        <a:bodyPr/>
        <a:lstStyle/>
        <a:p>
          <a:r>
            <a:rPr lang="en-GB"/>
            <a:t>Discretize the continuous-time transfer function R(s)  into a discrete-time transfer function R(z):</a:t>
          </a:r>
          <a:endParaRPr lang="en-IT"/>
        </a:p>
      </dgm:t>
    </dgm:pt>
    <dgm:pt modelId="{34BEE314-49A5-D144-AA29-66029D0AD24E}" type="parTrans" cxnId="{78A011D3-51A6-954C-A83B-61827E2C7161}">
      <dgm:prSet/>
      <dgm:spPr/>
      <dgm:t>
        <a:bodyPr/>
        <a:lstStyle/>
        <a:p>
          <a:endParaRPr lang="en-GB"/>
        </a:p>
      </dgm:t>
    </dgm:pt>
    <dgm:pt modelId="{5BAF7678-F84B-9F40-8279-FC02791F0758}" type="sibTrans" cxnId="{78A011D3-51A6-954C-A83B-61827E2C7161}">
      <dgm:prSet/>
      <dgm:spPr/>
      <dgm:t>
        <a:bodyPr/>
        <a:lstStyle/>
        <a:p>
          <a:endParaRPr lang="en-GB"/>
        </a:p>
      </dgm:t>
    </dgm:pt>
    <dgm:pt modelId="{E8C9DCF6-24A3-3A44-8CE9-92213F12656C}">
      <dgm:prSet/>
      <dgm:spPr/>
      <dgm:t>
        <a:bodyPr/>
        <a:lstStyle/>
        <a:p>
          <a:r>
            <a:rPr lang="en-GB"/>
            <a:t>This is typically done using the </a:t>
          </a:r>
          <a:r>
            <a:rPr lang="en-GB" b="1"/>
            <a:t>Euler Method</a:t>
          </a:r>
          <a:r>
            <a:rPr lang="en-GB"/>
            <a:t>, a simple numerical integration technique where you approximate the continuous-time signal at discrete time steps. </a:t>
          </a:r>
          <a:endParaRPr lang="en-IT"/>
        </a:p>
      </dgm:t>
    </dgm:pt>
    <dgm:pt modelId="{CD860B4C-F847-1D4D-A421-24E2111C6034}" type="parTrans" cxnId="{32764D12-8952-7044-943E-AE5CC255414B}">
      <dgm:prSet/>
      <dgm:spPr/>
      <dgm:t>
        <a:bodyPr/>
        <a:lstStyle/>
        <a:p>
          <a:endParaRPr lang="en-GB"/>
        </a:p>
      </dgm:t>
    </dgm:pt>
    <dgm:pt modelId="{BAAEDB37-23CA-EE41-9C4B-D4D355AD6D4F}" type="sibTrans" cxnId="{32764D12-8952-7044-943E-AE5CC255414B}">
      <dgm:prSet/>
      <dgm:spPr/>
      <dgm:t>
        <a:bodyPr/>
        <a:lstStyle/>
        <a:p>
          <a:endParaRPr lang="en-GB"/>
        </a:p>
      </dgm:t>
    </dgm:pt>
    <dgm:pt modelId="{668FB6CA-C1A8-6540-800D-C918A27BCA1E}">
      <dgm:prSet/>
      <dgm:spPr/>
      <dgm:t>
        <a:bodyPr/>
        <a:lstStyle/>
        <a:p>
          <a:pPr>
            <a:buFont typeface="+mj-lt"/>
            <a:buNone/>
          </a:pPr>
          <a:r>
            <a:rPr lang="en-GB"/>
            <a:t>• After discretizing the PID controller transfer function, you'll have a discrete-time transfer function R(z). </a:t>
          </a:r>
          <a:endParaRPr lang="en-IT"/>
        </a:p>
      </dgm:t>
    </dgm:pt>
    <dgm:pt modelId="{B0F20420-AE21-434E-8E6D-1DC056A859E1}" type="parTrans" cxnId="{0D174B08-F2D3-0947-BDEF-958F3768FE4B}">
      <dgm:prSet/>
      <dgm:spPr/>
      <dgm:t>
        <a:bodyPr/>
        <a:lstStyle/>
        <a:p>
          <a:endParaRPr lang="en-GB"/>
        </a:p>
      </dgm:t>
    </dgm:pt>
    <dgm:pt modelId="{0F57ECB1-8C00-054A-A887-3682E8BCBA7D}" type="sibTrans" cxnId="{0D174B08-F2D3-0947-BDEF-958F3768FE4B}">
      <dgm:prSet/>
      <dgm:spPr/>
      <dgm:t>
        <a:bodyPr/>
        <a:lstStyle/>
        <a:p>
          <a:endParaRPr lang="en-GB"/>
        </a:p>
      </dgm:t>
    </dgm:pt>
    <dgm:pt modelId="{BF1017C0-AF93-8F40-A984-45957CC486B4}">
      <dgm:prSet/>
      <dgm:spPr/>
      <dgm:t>
        <a:bodyPr/>
        <a:lstStyle/>
        <a:p>
          <a:pPr>
            <a:buFont typeface="+mj-lt"/>
            <a:buNone/>
          </a:pPr>
          <a:r>
            <a:rPr lang="en-GB"/>
            <a:t>• To get the discrete-time control input u(k), you'll need to perform an </a:t>
          </a:r>
          <a:r>
            <a:rPr lang="en-GB" b="1"/>
            <a:t>inverse Z-transform</a:t>
          </a:r>
          <a:r>
            <a:rPr lang="en-GB"/>
            <a:t> on R(z). </a:t>
          </a:r>
          <a:br>
            <a:rPr lang="en-GB"/>
          </a:br>
          <a:r>
            <a:rPr lang="en-GB"/>
            <a:t>This typically involves using methods like Partial Fraction Decomposition and Heaviside Method to convert the transfer function into a difference equation</a:t>
          </a:r>
          <a:endParaRPr lang="en-IT"/>
        </a:p>
      </dgm:t>
    </dgm:pt>
    <dgm:pt modelId="{71563443-9487-0842-BD56-5469D4B0C2CD}" type="parTrans" cxnId="{60A3B4CB-C621-6D45-8BB6-84091F208662}">
      <dgm:prSet/>
      <dgm:spPr/>
      <dgm:t>
        <a:bodyPr/>
        <a:lstStyle/>
        <a:p>
          <a:endParaRPr lang="en-GB"/>
        </a:p>
      </dgm:t>
    </dgm:pt>
    <dgm:pt modelId="{B22C97C6-EBFF-0E41-85D2-9559FA5F68BD}" type="sibTrans" cxnId="{60A3B4CB-C621-6D45-8BB6-84091F208662}">
      <dgm:prSet/>
      <dgm:spPr/>
      <dgm:t>
        <a:bodyPr/>
        <a:lstStyle/>
        <a:p>
          <a:endParaRPr lang="en-GB"/>
        </a:p>
      </dgm:t>
    </dgm:pt>
    <dgm:pt modelId="{8A7D8D36-5C82-A346-807F-C075C09B6A29}">
      <dgm:prSet custT="1"/>
      <dgm:spPr/>
      <dgm:t>
        <a:bodyPr/>
        <a:lstStyle/>
        <a:p>
          <a:pPr>
            <a:buFont typeface="+mj-lt"/>
            <a:buNone/>
          </a:pPr>
          <a:r>
            <a:rPr lang="en-IT" sz="800"/>
            <a:t>• </a:t>
          </a:r>
          <a:r>
            <a:rPr lang="en-IT" sz="900" b="1" i="1">
              <a:solidFill>
                <a:srgbClr val="C00000"/>
              </a:solidFill>
            </a:rPr>
            <a:t>Whatever the approach there is the need of a non-linear model of the plant, of the sensor and of the enviorment for testing! </a:t>
          </a:r>
          <a:endParaRPr lang="en-IT" sz="800" b="1" i="1">
            <a:solidFill>
              <a:srgbClr val="C00000"/>
            </a:solidFill>
          </a:endParaRPr>
        </a:p>
      </dgm:t>
    </dgm:pt>
    <dgm:pt modelId="{797F49E3-C4BA-D34B-AA07-3E1D30704C94}" type="parTrans" cxnId="{28CF635C-B37B-B044-8E65-D538C39CF067}">
      <dgm:prSet/>
      <dgm:spPr/>
    </dgm:pt>
    <dgm:pt modelId="{C1A21C07-F565-684B-84CE-DCC6BB5DCEBB}" type="sibTrans" cxnId="{28CF635C-B37B-B044-8E65-D538C39CF067}">
      <dgm:prSet/>
      <dgm:spPr/>
    </dgm:pt>
    <dgm:pt modelId="{1BA1F751-AB68-D241-93E4-97CFDE2E3EF6}" type="pres">
      <dgm:prSet presAssocID="{4BBEF1D9-280C-4745-8A0D-FDB880984327}" presName="Name0" presStyleCnt="0">
        <dgm:presLayoutVars>
          <dgm:dir/>
          <dgm:resizeHandles val="exact"/>
        </dgm:presLayoutVars>
      </dgm:prSet>
      <dgm:spPr/>
    </dgm:pt>
    <dgm:pt modelId="{1D3AECC0-1EC6-F749-BF9D-DB75C884BC67}" type="pres">
      <dgm:prSet presAssocID="{902CF291-A0F8-F545-A31E-3E8670E1C377}" presName="node" presStyleLbl="node1" presStyleIdx="0" presStyleCnt="4">
        <dgm:presLayoutVars>
          <dgm:bulletEnabled val="1"/>
        </dgm:presLayoutVars>
      </dgm:prSet>
      <dgm:spPr/>
    </dgm:pt>
    <dgm:pt modelId="{62C1DAEC-60C8-8346-85A3-9B4C43D276DC}" type="pres">
      <dgm:prSet presAssocID="{85912FB2-C44F-6740-A1E2-F16477E25051}" presName="sibTrans" presStyleLbl="sibTrans1D1" presStyleIdx="0" presStyleCnt="3"/>
      <dgm:spPr/>
    </dgm:pt>
    <dgm:pt modelId="{27068618-825E-0441-90BF-F3F74BCF556D}" type="pres">
      <dgm:prSet presAssocID="{85912FB2-C44F-6740-A1E2-F16477E25051}" presName="connectorText" presStyleLbl="sibTrans1D1" presStyleIdx="0" presStyleCnt="3"/>
      <dgm:spPr/>
    </dgm:pt>
    <dgm:pt modelId="{57154C6A-CD05-3B41-8C58-54EAD8CAFFAF}" type="pres">
      <dgm:prSet presAssocID="{14075E24-29BB-304B-A189-293606DA6179}" presName="node" presStyleLbl="node1" presStyleIdx="1" presStyleCnt="4">
        <dgm:presLayoutVars>
          <dgm:bulletEnabled val="1"/>
        </dgm:presLayoutVars>
      </dgm:prSet>
      <dgm:spPr/>
    </dgm:pt>
    <dgm:pt modelId="{4D4CD75A-3C39-934F-B5F9-958B0CF8DFF5}" type="pres">
      <dgm:prSet presAssocID="{AE579ADE-B937-5E40-8D2B-CA9D656BF56B}" presName="sibTrans" presStyleLbl="sibTrans1D1" presStyleIdx="1" presStyleCnt="3"/>
      <dgm:spPr/>
    </dgm:pt>
    <dgm:pt modelId="{294B0112-135B-F64B-A4FB-AC59CB5669C7}" type="pres">
      <dgm:prSet presAssocID="{AE579ADE-B937-5E40-8D2B-CA9D656BF56B}" presName="connectorText" presStyleLbl="sibTrans1D1" presStyleIdx="1" presStyleCnt="3"/>
      <dgm:spPr/>
    </dgm:pt>
    <dgm:pt modelId="{34FC1B35-77AE-F646-A778-659F60F4F506}" type="pres">
      <dgm:prSet presAssocID="{0C55D137-E1A0-EB4E-98A7-AFF3AF4C31C7}" presName="node" presStyleLbl="node1" presStyleIdx="2" presStyleCnt="4">
        <dgm:presLayoutVars>
          <dgm:bulletEnabled val="1"/>
        </dgm:presLayoutVars>
      </dgm:prSet>
      <dgm:spPr/>
    </dgm:pt>
    <dgm:pt modelId="{6E35BEE1-0511-A34E-84DF-61AF81170124}" type="pres">
      <dgm:prSet presAssocID="{141EAA57-8999-1649-A688-9073FF2D78C7}" presName="sibTrans" presStyleLbl="sibTrans1D1" presStyleIdx="2" presStyleCnt="3"/>
      <dgm:spPr/>
    </dgm:pt>
    <dgm:pt modelId="{78FE3BC6-58F3-E047-95F6-B55BAE9DB3C0}" type="pres">
      <dgm:prSet presAssocID="{141EAA57-8999-1649-A688-9073FF2D78C7}" presName="connectorText" presStyleLbl="sibTrans1D1" presStyleIdx="2" presStyleCnt="3"/>
      <dgm:spPr/>
    </dgm:pt>
    <dgm:pt modelId="{7814CDBE-2B6A-9045-9F56-6ED02A00C013}" type="pres">
      <dgm:prSet presAssocID="{F60B2109-04E4-9344-A0E4-F997C1EE49A7}" presName="node" presStyleLbl="node1" presStyleIdx="3" presStyleCnt="4">
        <dgm:presLayoutVars>
          <dgm:bulletEnabled val="1"/>
        </dgm:presLayoutVars>
      </dgm:prSet>
      <dgm:spPr/>
    </dgm:pt>
  </dgm:ptLst>
  <dgm:cxnLst>
    <dgm:cxn modelId="{A4B78801-C3CD-4440-A666-C87FDC50A851}" type="presOf" srcId="{0C55D137-E1A0-EB4E-98A7-AFF3AF4C31C7}" destId="{34FC1B35-77AE-F646-A778-659F60F4F506}" srcOrd="0" destOrd="0" presId="urn:microsoft.com/office/officeart/2005/8/layout/bProcess3"/>
    <dgm:cxn modelId="{0D174B08-F2D3-0947-BDEF-958F3768FE4B}" srcId="{14075E24-29BB-304B-A189-293606DA6179}" destId="{668FB6CA-C1A8-6540-800D-C918A27BCA1E}" srcOrd="0" destOrd="0" parTransId="{B0F20420-AE21-434E-8E6D-1DC056A859E1}" sibTransId="{0F57ECB1-8C00-054A-A887-3682E8BCBA7D}"/>
    <dgm:cxn modelId="{E45EF509-1EEE-994D-AF1A-7D18F73DF3BF}" type="presOf" srcId="{AE579ADE-B937-5E40-8D2B-CA9D656BF56B}" destId="{294B0112-135B-F64B-A4FB-AC59CB5669C7}" srcOrd="1" destOrd="0" presId="urn:microsoft.com/office/officeart/2005/8/layout/bProcess3"/>
    <dgm:cxn modelId="{32764D12-8952-7044-943E-AE5CC255414B}" srcId="{902CF291-A0F8-F545-A31E-3E8670E1C377}" destId="{E8C9DCF6-24A3-3A44-8CE9-92213F12656C}" srcOrd="2" destOrd="0" parTransId="{CD860B4C-F847-1D4D-A421-24E2111C6034}" sibTransId="{BAAEDB37-23CA-EE41-9C4B-D4D355AD6D4F}"/>
    <dgm:cxn modelId="{17019C1A-4D72-AF42-AB49-45F80A3F1272}" srcId="{4BBEF1D9-280C-4745-8A0D-FDB880984327}" destId="{F60B2109-04E4-9344-A0E4-F997C1EE49A7}" srcOrd="3" destOrd="0" parTransId="{DE1684BE-31C0-1541-97C2-2A7308B37799}" sibTransId="{B17EC2D3-B772-9A40-B2F8-907977A58D68}"/>
    <dgm:cxn modelId="{76ACD41C-9A2E-184F-8A0E-0552C85E6EB1}" type="presOf" srcId="{BF1017C0-AF93-8F40-A984-45957CC486B4}" destId="{57154C6A-CD05-3B41-8C58-54EAD8CAFFAF}" srcOrd="0" destOrd="2" presId="urn:microsoft.com/office/officeart/2005/8/layout/bProcess3"/>
    <dgm:cxn modelId="{BFA2263F-1C18-F646-82E9-B27288EAD252}" type="presOf" srcId="{8A7D8D36-5C82-A346-807F-C075C09B6A29}" destId="{7814CDBE-2B6A-9045-9F56-6ED02A00C013}" srcOrd="0" destOrd="2" presId="urn:microsoft.com/office/officeart/2005/8/layout/bProcess3"/>
    <dgm:cxn modelId="{94C13643-A9B3-8D4F-B519-44ADBD6D9A97}" type="presOf" srcId="{14075E24-29BB-304B-A189-293606DA6179}" destId="{57154C6A-CD05-3B41-8C58-54EAD8CAFFAF}" srcOrd="0" destOrd="0" presId="urn:microsoft.com/office/officeart/2005/8/layout/bProcess3"/>
    <dgm:cxn modelId="{1583C846-8603-AF49-A6F8-C36EF833B52B}" type="presOf" srcId="{DC134CCF-ED9F-4B40-BB1E-91063E8CD5E4}" destId="{1D3AECC0-1EC6-F749-BF9D-DB75C884BC67}" srcOrd="0" destOrd="2" presId="urn:microsoft.com/office/officeart/2005/8/layout/bProcess3"/>
    <dgm:cxn modelId="{1D291E47-FD33-7847-9ADE-244B4DE8641A}" srcId="{4BBEF1D9-280C-4745-8A0D-FDB880984327}" destId="{0C55D137-E1A0-EB4E-98A7-AFF3AF4C31C7}" srcOrd="2" destOrd="0" parTransId="{BE58E7A7-CB8F-8443-ABD8-9C6564264885}" sibTransId="{141EAA57-8999-1649-A688-9073FF2D78C7}"/>
    <dgm:cxn modelId="{85658747-CF9C-E948-B315-ECDA219B910E}" srcId="{F60B2109-04E4-9344-A0E4-F997C1EE49A7}" destId="{874C674D-3BC6-7747-A981-C9F4B1A369AE}" srcOrd="0" destOrd="0" parTransId="{5B766B82-77E5-2648-AC22-72A19F561967}" sibTransId="{6E10B1D7-7E86-424A-83E4-DCA27D3C6617}"/>
    <dgm:cxn modelId="{7C0D4D4C-3947-054E-9879-F3CBC3B1C261}" type="presOf" srcId="{85912FB2-C44F-6740-A1E2-F16477E25051}" destId="{27068618-825E-0441-90BF-F3F74BCF556D}" srcOrd="1" destOrd="0" presId="urn:microsoft.com/office/officeart/2005/8/layout/bProcess3"/>
    <dgm:cxn modelId="{28CF635C-B37B-B044-8E65-D538C39CF067}" srcId="{F60B2109-04E4-9344-A0E4-F997C1EE49A7}" destId="{8A7D8D36-5C82-A346-807F-C075C09B6A29}" srcOrd="1" destOrd="0" parTransId="{797F49E3-C4BA-D34B-AA07-3E1D30704C94}" sibTransId="{C1A21C07-F565-684B-84CE-DCC6BB5DCEBB}"/>
    <dgm:cxn modelId="{181D3E68-94EA-114F-B884-4F63266E06C0}" type="presOf" srcId="{141EAA57-8999-1649-A688-9073FF2D78C7}" destId="{6E35BEE1-0511-A34E-84DF-61AF81170124}" srcOrd="0" destOrd="0" presId="urn:microsoft.com/office/officeart/2005/8/layout/bProcess3"/>
    <dgm:cxn modelId="{C2F9366A-5425-A44D-A855-64401CE4CF0C}" type="presOf" srcId="{F60B2109-04E4-9344-A0E4-F997C1EE49A7}" destId="{7814CDBE-2B6A-9045-9F56-6ED02A00C013}" srcOrd="0" destOrd="0" presId="urn:microsoft.com/office/officeart/2005/8/layout/bProcess3"/>
    <dgm:cxn modelId="{FB2E2E6E-CD9E-454F-951C-D328D30EE8E4}" type="presOf" srcId="{0A2CC8AE-2548-BE40-B829-A174764BC319}" destId="{1D3AECC0-1EC6-F749-BF9D-DB75C884BC67}" srcOrd="0" destOrd="1" presId="urn:microsoft.com/office/officeart/2005/8/layout/bProcess3"/>
    <dgm:cxn modelId="{49F1F473-5B48-1144-B8DA-B4CD694EF83A}" type="presOf" srcId="{874C674D-3BC6-7747-A981-C9F4B1A369AE}" destId="{7814CDBE-2B6A-9045-9F56-6ED02A00C013}" srcOrd="0" destOrd="1" presId="urn:microsoft.com/office/officeart/2005/8/layout/bProcess3"/>
    <dgm:cxn modelId="{B99E7A7A-61FB-ED44-A23C-826C1DC6672B}" srcId="{4BBEF1D9-280C-4745-8A0D-FDB880984327}" destId="{902CF291-A0F8-F545-A31E-3E8670E1C377}" srcOrd="0" destOrd="0" parTransId="{35FB68D1-142F-6247-9E4A-D4ADA69A85DB}" sibTransId="{85912FB2-C44F-6740-A1E2-F16477E25051}"/>
    <dgm:cxn modelId="{A7F53486-01A7-1240-922F-B214AB9E3020}" type="presOf" srcId="{902CF291-A0F8-F545-A31E-3E8670E1C377}" destId="{1D3AECC0-1EC6-F749-BF9D-DB75C884BC67}" srcOrd="0" destOrd="0" presId="urn:microsoft.com/office/officeart/2005/8/layout/bProcess3"/>
    <dgm:cxn modelId="{51706088-1806-1140-914C-5750C9B27E76}" type="presOf" srcId="{85912FB2-C44F-6740-A1E2-F16477E25051}" destId="{62C1DAEC-60C8-8346-85A3-9B4C43D276DC}" srcOrd="0" destOrd="0" presId="urn:microsoft.com/office/officeart/2005/8/layout/bProcess3"/>
    <dgm:cxn modelId="{05530B91-C5F8-314D-86A6-8FB9815B2CD6}" type="presOf" srcId="{668FB6CA-C1A8-6540-800D-C918A27BCA1E}" destId="{57154C6A-CD05-3B41-8C58-54EAD8CAFFAF}" srcOrd="0" destOrd="1" presId="urn:microsoft.com/office/officeart/2005/8/layout/bProcess3"/>
    <dgm:cxn modelId="{0273169A-DB09-1041-91B9-7E077E6CD0FE}" type="presOf" srcId="{141EAA57-8999-1649-A688-9073FF2D78C7}" destId="{78FE3BC6-58F3-E047-95F6-B55BAE9DB3C0}" srcOrd="1" destOrd="0" presId="urn:microsoft.com/office/officeart/2005/8/layout/bProcess3"/>
    <dgm:cxn modelId="{CC59D3A0-FD19-A444-AA09-10544CBD0E56}" type="presOf" srcId="{4BBEF1D9-280C-4745-8A0D-FDB880984327}" destId="{1BA1F751-AB68-D241-93E4-97CFDE2E3EF6}" srcOrd="0" destOrd="0" presId="urn:microsoft.com/office/officeart/2005/8/layout/bProcess3"/>
    <dgm:cxn modelId="{D58898A6-6258-C34D-9883-FC73EF194529}" type="presOf" srcId="{E8C9DCF6-24A3-3A44-8CE9-92213F12656C}" destId="{1D3AECC0-1EC6-F749-BF9D-DB75C884BC67}" srcOrd="0" destOrd="3" presId="urn:microsoft.com/office/officeart/2005/8/layout/bProcess3"/>
    <dgm:cxn modelId="{2D909FBD-687B-A64B-90BD-4E6D21C94828}" type="presOf" srcId="{AE579ADE-B937-5E40-8D2B-CA9D656BF56B}" destId="{4D4CD75A-3C39-934F-B5F9-958B0CF8DFF5}" srcOrd="0" destOrd="0" presId="urn:microsoft.com/office/officeart/2005/8/layout/bProcess3"/>
    <dgm:cxn modelId="{9F27BDC9-6AE6-EC4F-B7ED-D7028B99014C}" srcId="{4BBEF1D9-280C-4745-8A0D-FDB880984327}" destId="{14075E24-29BB-304B-A189-293606DA6179}" srcOrd="1" destOrd="0" parTransId="{87DB9605-5806-574B-921D-2209031C04E2}" sibTransId="{AE579ADE-B937-5E40-8D2B-CA9D656BF56B}"/>
    <dgm:cxn modelId="{60A3B4CB-C621-6D45-8BB6-84091F208662}" srcId="{14075E24-29BB-304B-A189-293606DA6179}" destId="{BF1017C0-AF93-8F40-A984-45957CC486B4}" srcOrd="1" destOrd="0" parTransId="{71563443-9487-0842-BD56-5469D4B0C2CD}" sibTransId="{B22C97C6-EBFF-0E41-85D2-9559FA5F68BD}"/>
    <dgm:cxn modelId="{A51BD0D2-185A-7346-8B01-099160B337C5}" srcId="{902CF291-A0F8-F545-A31E-3E8670E1C377}" destId="{0A2CC8AE-2548-BE40-B829-A174764BC319}" srcOrd="0" destOrd="0" parTransId="{CB36204B-F47A-1148-8AAC-E1D0AE80A881}" sibTransId="{B13906B2-99EC-3743-9363-D13CA74CD029}"/>
    <dgm:cxn modelId="{084306D3-5D96-9C45-80B7-BBEBA69ECCF0}" type="presOf" srcId="{2E39B1B7-7A41-6C48-ADB3-AABF79D86349}" destId="{34FC1B35-77AE-F646-A778-659F60F4F506}" srcOrd="0" destOrd="1" presId="urn:microsoft.com/office/officeart/2005/8/layout/bProcess3"/>
    <dgm:cxn modelId="{78A011D3-51A6-954C-A83B-61827E2C7161}" srcId="{902CF291-A0F8-F545-A31E-3E8670E1C377}" destId="{DC134CCF-ED9F-4B40-BB1E-91063E8CD5E4}" srcOrd="1" destOrd="0" parTransId="{34BEE314-49A5-D144-AA29-66029D0AD24E}" sibTransId="{5BAF7678-F84B-9F40-8279-FC02791F0758}"/>
    <dgm:cxn modelId="{20362CDF-E1F0-164B-BDB2-469C9CB1F0DE}" srcId="{0C55D137-E1A0-EB4E-98A7-AFF3AF4C31C7}" destId="{2E39B1B7-7A41-6C48-ADB3-AABF79D86349}" srcOrd="0" destOrd="0" parTransId="{5BAADCEF-118E-E246-8B3B-67BAA4448FA8}" sibTransId="{E3799481-09C7-EF42-8A7B-11E88F639124}"/>
    <dgm:cxn modelId="{D49E05D6-8780-9741-880D-27ED99DDCD4A}" type="presParOf" srcId="{1BA1F751-AB68-D241-93E4-97CFDE2E3EF6}" destId="{1D3AECC0-1EC6-F749-BF9D-DB75C884BC67}" srcOrd="0" destOrd="0" presId="urn:microsoft.com/office/officeart/2005/8/layout/bProcess3"/>
    <dgm:cxn modelId="{A1E80F22-A071-1D4D-BEDD-F932ABB3FB96}" type="presParOf" srcId="{1BA1F751-AB68-D241-93E4-97CFDE2E3EF6}" destId="{62C1DAEC-60C8-8346-85A3-9B4C43D276DC}" srcOrd="1" destOrd="0" presId="urn:microsoft.com/office/officeart/2005/8/layout/bProcess3"/>
    <dgm:cxn modelId="{F83B6FE8-0B09-1047-9A7B-7DF08A230BE2}" type="presParOf" srcId="{62C1DAEC-60C8-8346-85A3-9B4C43D276DC}" destId="{27068618-825E-0441-90BF-F3F74BCF556D}" srcOrd="0" destOrd="0" presId="urn:microsoft.com/office/officeart/2005/8/layout/bProcess3"/>
    <dgm:cxn modelId="{144D0B46-B986-0B46-B172-748C76C03CAD}" type="presParOf" srcId="{1BA1F751-AB68-D241-93E4-97CFDE2E3EF6}" destId="{57154C6A-CD05-3B41-8C58-54EAD8CAFFAF}" srcOrd="2" destOrd="0" presId="urn:microsoft.com/office/officeart/2005/8/layout/bProcess3"/>
    <dgm:cxn modelId="{9F1A4C89-1C40-D346-A6DD-05E6B38A8DCA}" type="presParOf" srcId="{1BA1F751-AB68-D241-93E4-97CFDE2E3EF6}" destId="{4D4CD75A-3C39-934F-B5F9-958B0CF8DFF5}" srcOrd="3" destOrd="0" presId="urn:microsoft.com/office/officeart/2005/8/layout/bProcess3"/>
    <dgm:cxn modelId="{E5634429-1095-9448-89ED-2CF3F9283922}" type="presParOf" srcId="{4D4CD75A-3C39-934F-B5F9-958B0CF8DFF5}" destId="{294B0112-135B-F64B-A4FB-AC59CB5669C7}" srcOrd="0" destOrd="0" presId="urn:microsoft.com/office/officeart/2005/8/layout/bProcess3"/>
    <dgm:cxn modelId="{F744DCF3-7A28-6548-8A53-9397E5152BFA}" type="presParOf" srcId="{1BA1F751-AB68-D241-93E4-97CFDE2E3EF6}" destId="{34FC1B35-77AE-F646-A778-659F60F4F506}" srcOrd="4" destOrd="0" presId="urn:microsoft.com/office/officeart/2005/8/layout/bProcess3"/>
    <dgm:cxn modelId="{8F5F0D56-77E6-5B4D-B613-11B9A5BD1576}" type="presParOf" srcId="{1BA1F751-AB68-D241-93E4-97CFDE2E3EF6}" destId="{6E35BEE1-0511-A34E-84DF-61AF81170124}" srcOrd="5" destOrd="0" presId="urn:microsoft.com/office/officeart/2005/8/layout/bProcess3"/>
    <dgm:cxn modelId="{90D89A43-2847-2C4C-8D12-503A6B11AE83}" type="presParOf" srcId="{6E35BEE1-0511-A34E-84DF-61AF81170124}" destId="{78FE3BC6-58F3-E047-95F6-B55BAE9DB3C0}" srcOrd="0" destOrd="0" presId="urn:microsoft.com/office/officeart/2005/8/layout/bProcess3"/>
    <dgm:cxn modelId="{6F713E5A-5CFE-EA43-86CC-C29936DDAC65}" type="presParOf" srcId="{1BA1F751-AB68-D241-93E4-97CFDE2E3EF6}" destId="{7814CDBE-2B6A-9045-9F56-6ED02A00C013}" srcOrd="6" destOrd="0" presId="urn:microsoft.com/office/officeart/2005/8/layout/bProcess3"/>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C1DAEC-60C8-8346-85A3-9B4C43D276DC}">
      <dsp:nvSpPr>
        <dsp:cNvPr id="0" name=""/>
        <dsp:cNvSpPr/>
      </dsp:nvSpPr>
      <dsp:spPr>
        <a:xfrm>
          <a:off x="2702758" y="651431"/>
          <a:ext cx="502613" cy="91440"/>
        </a:xfrm>
        <a:custGeom>
          <a:avLst/>
          <a:gdLst/>
          <a:ahLst/>
          <a:cxnLst/>
          <a:rect l="0" t="0" r="0" b="0"/>
          <a:pathLst>
            <a:path>
              <a:moveTo>
                <a:pt x="0" y="45720"/>
              </a:moveTo>
              <a:lnTo>
                <a:pt x="502613"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40734" y="694485"/>
        <a:ext cx="26660" cy="5332"/>
      </dsp:txXfrm>
    </dsp:sp>
    <dsp:sp modelId="{1D3AECC0-1EC6-F749-BF9D-DB75C884BC67}">
      <dsp:nvSpPr>
        <dsp:cNvPr id="0" name=""/>
        <dsp:cNvSpPr/>
      </dsp:nvSpPr>
      <dsp:spPr>
        <a:xfrm>
          <a:off x="386236" y="1655"/>
          <a:ext cx="2318321" cy="1390992"/>
        </a:xfrm>
        <a:prstGeom prst="rect">
          <a:avLst/>
        </a:prstGeom>
        <a:solidFill>
          <a:schemeClr val="lt1">
            <a:hueOff val="0"/>
            <a:satOff val="0"/>
            <a:lumOff val="0"/>
            <a:alphaOff val="0"/>
          </a:schemeClr>
        </a:solidFill>
        <a:ln w="15875"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Font typeface="+mj-lt"/>
            <a:buNone/>
          </a:pPr>
          <a14:m xmlns:a14="http://schemas.microsoft.com/office/drawing/2010/main">
            <m:oMathPara xmlns:m="http://schemas.openxmlformats.org/officeDocument/2006/math">
              <m:oMathParaPr>
                <m:jc m:val="centerGroup"/>
              </m:oMathParaPr>
              <m:oMath xmlns:m="http://schemas.openxmlformats.org/officeDocument/2006/math">
                <m:r>
                  <m:rPr>
                    <m:sty m:val="p"/>
                  </m:rPr>
                  <a:rPr lang="it-IT" sz="1000" b="0" i="0" kern="1200">
                    <a:latin typeface="Cambria Math" panose="02040503050406030204" pitchFamily="18" charset="0"/>
                  </a:rPr>
                  <m:t>Discretize</m:t>
                </m:r>
                <m:r>
                  <a:rPr lang="it-IT" sz="1000" b="0" i="0" kern="1200">
                    <a:latin typeface="Cambria Math" panose="02040503050406030204" pitchFamily="18" charset="0"/>
                  </a:rPr>
                  <m:t> </m:t>
                </m:r>
                <m:r>
                  <m:rPr>
                    <m:sty m:val="p"/>
                  </m:rPr>
                  <a:rPr lang="it-IT" sz="1000" b="0" i="0" kern="1200">
                    <a:latin typeface="Cambria Math" panose="02040503050406030204" pitchFamily="18" charset="0"/>
                  </a:rPr>
                  <m:t>R</m:t>
                </m:r>
                <m:r>
                  <a:rPr lang="it-IT" sz="1000" b="0" i="0" kern="1200">
                    <a:latin typeface="Cambria Math" panose="02040503050406030204" pitchFamily="18" charset="0"/>
                  </a:rPr>
                  <m:t>(</m:t>
                </m:r>
                <m:r>
                  <m:rPr>
                    <m:sty m:val="p"/>
                  </m:rPr>
                  <a:rPr lang="it-IT" sz="1000" b="0" i="0" kern="1200">
                    <a:latin typeface="Cambria Math" panose="02040503050406030204" pitchFamily="18" charset="0"/>
                  </a:rPr>
                  <m:t>s</m:t>
                </m:r>
                <m:r>
                  <a:rPr lang="it-IT" sz="1000" b="0" i="0" kern="1200">
                    <a:latin typeface="Cambria Math" panose="02040503050406030204" pitchFamily="18" charset="0"/>
                  </a:rPr>
                  <m:t>)</m:t>
                </m:r>
                <m:r>
                  <a:rPr lang="en-GB" sz="1000" i="1" kern="1200">
                    <a:latin typeface="Cambria Math" panose="02040503050406030204" pitchFamily="18" charset="0"/>
                  </a:rPr>
                  <m:t>→</m:t>
                </m:r>
                <m:r>
                  <a:rPr lang="it-IT" sz="1000" b="0" i="1" kern="1200">
                    <a:latin typeface="Cambria Math" panose="02040503050406030204" pitchFamily="18" charset="0"/>
                  </a:rPr>
                  <m:t>𝑅</m:t>
                </m:r>
                <m:d>
                  <m:dPr>
                    <m:ctrlPr>
                      <a:rPr lang="it-IT" sz="1000" b="0" i="1" kern="1200">
                        <a:latin typeface="Cambria Math" panose="02040503050406030204" pitchFamily="18" charset="0"/>
                      </a:rPr>
                    </m:ctrlPr>
                  </m:dPr>
                  <m:e>
                    <m:r>
                      <a:rPr lang="it-IT" sz="1000" b="0" i="1" kern="1200">
                        <a:latin typeface="Cambria Math" panose="02040503050406030204" pitchFamily="18" charset="0"/>
                      </a:rPr>
                      <m:t>𝑧</m:t>
                    </m:r>
                  </m:e>
                </m:d>
              </m:oMath>
            </m:oMathPara>
          </a14:m>
          <a:endParaRPr lang="en-GB" sz="1000" kern="1200"/>
        </a:p>
        <a:p>
          <a:pPr marL="57150" lvl="1" indent="-57150" algn="l" defTabSz="355600">
            <a:lnSpc>
              <a:spcPct val="90000"/>
            </a:lnSpc>
            <a:spcBef>
              <a:spcPct val="0"/>
            </a:spcBef>
            <a:spcAft>
              <a:spcPct val="15000"/>
            </a:spcAft>
            <a:buFont typeface="+mj-lt"/>
            <a:buAutoNum type="alphaLcPeriod"/>
          </a:pPr>
          <a:endParaRPr lang="en-IT" sz="800" kern="1200"/>
        </a:p>
        <a:p>
          <a:pPr marL="57150" lvl="1" indent="-57150" algn="l" defTabSz="355600">
            <a:lnSpc>
              <a:spcPct val="90000"/>
            </a:lnSpc>
            <a:spcBef>
              <a:spcPct val="0"/>
            </a:spcBef>
            <a:spcAft>
              <a:spcPct val="15000"/>
            </a:spcAft>
            <a:buChar char="•"/>
          </a:pPr>
          <a:r>
            <a:rPr lang="en-GB" sz="800" kern="1200"/>
            <a:t>Discretize the continuous-time transfer function R(s)  into a discrete-time transfer function R(z):</a:t>
          </a:r>
          <a:endParaRPr lang="en-IT" sz="800" kern="1200"/>
        </a:p>
        <a:p>
          <a:pPr marL="57150" lvl="1" indent="-57150" algn="l" defTabSz="355600">
            <a:lnSpc>
              <a:spcPct val="90000"/>
            </a:lnSpc>
            <a:spcBef>
              <a:spcPct val="0"/>
            </a:spcBef>
            <a:spcAft>
              <a:spcPct val="15000"/>
            </a:spcAft>
            <a:buChar char="•"/>
          </a:pPr>
          <a:r>
            <a:rPr lang="en-GB" sz="800" kern="1200"/>
            <a:t>This is typically done using the </a:t>
          </a:r>
          <a:r>
            <a:rPr lang="en-GB" sz="800" b="1" kern="1200"/>
            <a:t>Euler Method</a:t>
          </a:r>
          <a:r>
            <a:rPr lang="en-GB" sz="800" kern="1200"/>
            <a:t>, a simple numerical integration technique where you approximate the continuous-time signal at discrete time steps. </a:t>
          </a:r>
          <a:endParaRPr lang="en-IT" sz="800" kern="1200"/>
        </a:p>
      </dsp:txBody>
      <dsp:txXfrm>
        <a:off x="386236" y="1655"/>
        <a:ext cx="2318321" cy="1390992"/>
      </dsp:txXfrm>
    </dsp:sp>
    <dsp:sp modelId="{4D4CD75A-3C39-934F-B5F9-958B0CF8DFF5}">
      <dsp:nvSpPr>
        <dsp:cNvPr id="0" name=""/>
        <dsp:cNvSpPr/>
      </dsp:nvSpPr>
      <dsp:spPr>
        <a:xfrm>
          <a:off x="1545397" y="1390848"/>
          <a:ext cx="2851534" cy="502613"/>
        </a:xfrm>
        <a:custGeom>
          <a:avLst/>
          <a:gdLst/>
          <a:ahLst/>
          <a:cxnLst/>
          <a:rect l="0" t="0" r="0" b="0"/>
          <a:pathLst>
            <a:path>
              <a:moveTo>
                <a:pt x="2851534" y="0"/>
              </a:moveTo>
              <a:lnTo>
                <a:pt x="2851534" y="268406"/>
              </a:lnTo>
              <a:lnTo>
                <a:pt x="0" y="268406"/>
              </a:lnTo>
              <a:lnTo>
                <a:pt x="0" y="502613"/>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98641" y="1639488"/>
        <a:ext cx="145047" cy="5332"/>
      </dsp:txXfrm>
    </dsp:sp>
    <dsp:sp modelId="{57154C6A-CD05-3B41-8C58-54EAD8CAFFAF}">
      <dsp:nvSpPr>
        <dsp:cNvPr id="0" name=""/>
        <dsp:cNvSpPr/>
      </dsp:nvSpPr>
      <dsp:spPr>
        <a:xfrm>
          <a:off x="3237771" y="1655"/>
          <a:ext cx="2318321" cy="1390992"/>
        </a:xfrm>
        <a:prstGeom prst="rect">
          <a:avLst/>
        </a:prstGeom>
        <a:solidFill>
          <a:schemeClr val="lt1">
            <a:hueOff val="0"/>
            <a:satOff val="0"/>
            <a:lumOff val="0"/>
            <a:alphaOff val="0"/>
          </a:schemeClr>
        </a:solidFill>
        <a:ln w="15875"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Font typeface="+mj-lt"/>
            <a:buNone/>
          </a:pPr>
          <a14:m xmlns:a14="http://schemas.microsoft.com/office/drawing/2010/main">
            <m:oMathPara xmlns:m="http://schemas.openxmlformats.org/officeDocument/2006/math">
              <m:oMathParaPr>
                <m:jc m:val="centerGroup"/>
              </m:oMathParaPr>
              <m:oMath xmlns:m="http://schemas.openxmlformats.org/officeDocument/2006/math">
                <m:r>
                  <a:rPr lang="en-GB" sz="1000" i="1" kern="1200">
                    <a:latin typeface="Cambria Math" panose="02040503050406030204" pitchFamily="18" charset="0"/>
                  </a:rPr>
                  <m:t>𝐼𝑛𝑣𝑒𝑟𝑠𝑒</m:t>
                </m:r>
                <m:r>
                  <a:rPr lang="en-GB" sz="1000" i="1" kern="1200">
                    <a:latin typeface="Cambria Math" panose="02040503050406030204" pitchFamily="18" charset="0"/>
                  </a:rPr>
                  <m:t> </m:t>
                </m:r>
                <m:r>
                  <a:rPr lang="en-GB" sz="1000" i="1" kern="1200">
                    <a:latin typeface="Cambria Math" panose="02040503050406030204" pitchFamily="18" charset="0"/>
                  </a:rPr>
                  <m:t>𝑍</m:t>
                </m:r>
                <m:r>
                  <a:rPr lang="it-IT" sz="1000" b="0" i="1" kern="1200">
                    <a:latin typeface="Cambria Math" panose="02040503050406030204" pitchFamily="18" charset="0"/>
                  </a:rPr>
                  <m:t>_</m:t>
                </m:r>
                <m:r>
                  <a:rPr lang="en-GB" sz="1000" i="1" kern="1200">
                    <a:latin typeface="Cambria Math" panose="02040503050406030204" pitchFamily="18" charset="0"/>
                  </a:rPr>
                  <m:t>𝑡𝑟𝑎𝑛𝑠𝑓𝑜𝑟𝑚</m:t>
                </m:r>
                <m:r>
                  <a:rPr lang="en-GB" sz="1000" i="1" kern="1200">
                    <a:latin typeface="Cambria Math" panose="02040503050406030204" pitchFamily="18" charset="0"/>
                  </a:rPr>
                  <m:t>  </m:t>
                </m:r>
                <m:r>
                  <a:rPr lang="en-GB" sz="1000" i="1" kern="1200">
                    <a:latin typeface="Cambria Math" panose="02040503050406030204" pitchFamily="18" charset="0"/>
                  </a:rPr>
                  <m:t>𝑅</m:t>
                </m:r>
                <m:d>
                  <m:dPr>
                    <m:ctrlPr>
                      <a:rPr lang="en-GB" sz="1000" i="1" kern="1200">
                        <a:latin typeface="Cambria Math" panose="02040503050406030204" pitchFamily="18" charset="0"/>
                      </a:rPr>
                    </m:ctrlPr>
                  </m:dPr>
                  <m:e>
                    <m:r>
                      <a:rPr lang="en-GB" sz="1000" i="1" kern="1200">
                        <a:latin typeface="Cambria Math" panose="02040503050406030204" pitchFamily="18" charset="0"/>
                      </a:rPr>
                      <m:t>𝑧</m:t>
                    </m:r>
                  </m:e>
                </m:d>
                <m:r>
                  <a:rPr lang="it-IT" sz="1000" b="0" i="1" kern="1200">
                    <a:latin typeface="Cambria Math" panose="02040503050406030204" pitchFamily="18" charset="0"/>
                  </a:rPr>
                  <m:t>→</m:t>
                </m:r>
                <m:r>
                  <a:rPr lang="it-IT" sz="1000" b="0" i="1" kern="1200">
                    <a:latin typeface="Cambria Math" panose="02040503050406030204" pitchFamily="18" charset="0"/>
                  </a:rPr>
                  <m:t>𝑢</m:t>
                </m:r>
                <m:r>
                  <a:rPr lang="it-IT" sz="1000" b="0" i="1" kern="1200">
                    <a:latin typeface="Cambria Math" panose="02040503050406030204" pitchFamily="18" charset="0"/>
                  </a:rPr>
                  <m:t>(</m:t>
                </m:r>
                <m:r>
                  <a:rPr lang="it-IT" sz="1000" b="0" i="1" kern="1200">
                    <a:latin typeface="Cambria Math" panose="02040503050406030204" pitchFamily="18" charset="0"/>
                  </a:rPr>
                  <m:t>𝑘</m:t>
                </m:r>
                <m:r>
                  <a:rPr lang="it-IT" sz="1000" b="0" i="1" kern="1200">
                    <a:latin typeface="Cambria Math" panose="02040503050406030204" pitchFamily="18" charset="0"/>
                  </a:rPr>
                  <m:t>)</m:t>
                </m:r>
              </m:oMath>
            </m:oMathPara>
          </a14:m>
          <a:endParaRPr lang="en-IT" sz="1000" kern="1200"/>
        </a:p>
        <a:p>
          <a:pPr marL="57150" lvl="1" indent="-57150" algn="l" defTabSz="355600">
            <a:lnSpc>
              <a:spcPct val="90000"/>
            </a:lnSpc>
            <a:spcBef>
              <a:spcPct val="0"/>
            </a:spcBef>
            <a:spcAft>
              <a:spcPct val="15000"/>
            </a:spcAft>
            <a:buFont typeface="+mj-lt"/>
            <a:buNone/>
          </a:pPr>
          <a:r>
            <a:rPr lang="en-GB" sz="800" kern="1200"/>
            <a:t>• After discretizing the PID controller transfer function, you'll have a discrete-time transfer function R(z). </a:t>
          </a:r>
          <a:endParaRPr lang="en-IT" sz="800" kern="1200"/>
        </a:p>
        <a:p>
          <a:pPr marL="57150" lvl="1" indent="-57150" algn="l" defTabSz="355600">
            <a:lnSpc>
              <a:spcPct val="90000"/>
            </a:lnSpc>
            <a:spcBef>
              <a:spcPct val="0"/>
            </a:spcBef>
            <a:spcAft>
              <a:spcPct val="15000"/>
            </a:spcAft>
            <a:buFont typeface="+mj-lt"/>
            <a:buNone/>
          </a:pPr>
          <a:r>
            <a:rPr lang="en-GB" sz="800" kern="1200"/>
            <a:t>• To get the discrete-time control input u(k), you'll need to perform an </a:t>
          </a:r>
          <a:r>
            <a:rPr lang="en-GB" sz="800" b="1" kern="1200"/>
            <a:t>inverse Z-transform</a:t>
          </a:r>
          <a:r>
            <a:rPr lang="en-GB" sz="800" kern="1200"/>
            <a:t> on R(z). </a:t>
          </a:r>
          <a:br>
            <a:rPr lang="en-GB" sz="800" kern="1200"/>
          </a:br>
          <a:r>
            <a:rPr lang="en-GB" sz="800" kern="1200"/>
            <a:t>This typically involves using methods like Partial Fraction Decomposition and Heaviside Method to convert the transfer function into a difference equation</a:t>
          </a:r>
          <a:endParaRPr lang="en-IT" sz="800" kern="1200"/>
        </a:p>
      </dsp:txBody>
      <dsp:txXfrm>
        <a:off x="3237771" y="1655"/>
        <a:ext cx="2318321" cy="1390992"/>
      </dsp:txXfrm>
    </dsp:sp>
    <dsp:sp modelId="{6E35BEE1-0511-A34E-84DF-61AF81170124}">
      <dsp:nvSpPr>
        <dsp:cNvPr id="0" name=""/>
        <dsp:cNvSpPr/>
      </dsp:nvSpPr>
      <dsp:spPr>
        <a:xfrm>
          <a:off x="2702758" y="2575638"/>
          <a:ext cx="502613" cy="91440"/>
        </a:xfrm>
        <a:custGeom>
          <a:avLst/>
          <a:gdLst/>
          <a:ahLst/>
          <a:cxnLst/>
          <a:rect l="0" t="0" r="0" b="0"/>
          <a:pathLst>
            <a:path>
              <a:moveTo>
                <a:pt x="0" y="45720"/>
              </a:moveTo>
              <a:lnTo>
                <a:pt x="502613"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40734" y="2618692"/>
        <a:ext cx="26660" cy="5332"/>
      </dsp:txXfrm>
    </dsp:sp>
    <dsp:sp modelId="{34FC1B35-77AE-F646-A778-659F60F4F506}">
      <dsp:nvSpPr>
        <dsp:cNvPr id="0" name=""/>
        <dsp:cNvSpPr/>
      </dsp:nvSpPr>
      <dsp:spPr>
        <a:xfrm>
          <a:off x="386236" y="1925861"/>
          <a:ext cx="2318321" cy="1390992"/>
        </a:xfrm>
        <a:prstGeom prst="rect">
          <a:avLst/>
        </a:prstGeom>
        <a:solidFill>
          <a:schemeClr val="lt1">
            <a:hueOff val="0"/>
            <a:satOff val="0"/>
            <a:lumOff val="0"/>
            <a:alphaOff val="0"/>
          </a:schemeClr>
        </a:solidFill>
        <a:ln w="15875"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Font typeface="+mj-lt"/>
            <a:buNone/>
          </a:pPr>
          <a14:m xmlns:a14="http://schemas.microsoft.com/office/drawing/2010/main">
            <m:oMathPara xmlns:m="http://schemas.openxmlformats.org/officeDocument/2006/math">
              <m:oMathParaPr>
                <m:jc m:val="centerGroup"/>
              </m:oMathParaPr>
              <m:oMath xmlns:m="http://schemas.openxmlformats.org/officeDocument/2006/math">
                <m:r>
                  <a:rPr lang="en-GB" sz="1000" i="1" kern="1200">
                    <a:latin typeface="Cambria Math" panose="02040503050406030204" pitchFamily="18" charset="0"/>
                  </a:rPr>
                  <m:t>𝐶𝑜𝑑𝑒</m:t>
                </m:r>
                <m:r>
                  <a:rPr lang="en-GB" sz="1000" i="1" kern="1200">
                    <a:latin typeface="Cambria Math" panose="02040503050406030204" pitchFamily="18" charset="0"/>
                  </a:rPr>
                  <m:t>  </m:t>
                </m:r>
                <m:r>
                  <a:rPr lang="en-GB" sz="1000" i="1" kern="1200">
                    <a:latin typeface="Cambria Math" panose="02040503050406030204" pitchFamily="18" charset="0"/>
                  </a:rPr>
                  <m:t>𝑢</m:t>
                </m:r>
                <m:d>
                  <m:dPr>
                    <m:ctrlPr>
                      <a:rPr lang="en-GB" sz="1000" i="1" kern="1200">
                        <a:latin typeface="Cambria Math" panose="02040503050406030204" pitchFamily="18" charset="0"/>
                      </a:rPr>
                    </m:ctrlPr>
                  </m:dPr>
                  <m:e>
                    <m:r>
                      <a:rPr lang="en-GB" sz="1000" i="1" kern="1200">
                        <a:latin typeface="Cambria Math" panose="02040503050406030204" pitchFamily="18" charset="0"/>
                      </a:rPr>
                      <m:t>𝑘</m:t>
                    </m:r>
                  </m:e>
                </m:d>
                <m:r>
                  <a:rPr lang="en-GB" sz="1000" i="1" kern="1200">
                    <a:latin typeface="Cambria Math" panose="02040503050406030204" pitchFamily="18" charset="0"/>
                  </a:rPr>
                  <m:t>→ (</m:t>
                </m:r>
                <m:r>
                  <a:rPr lang="en-GB" sz="1000" i="1" kern="1200">
                    <a:latin typeface="Cambria Math" panose="02040503050406030204" pitchFamily="18" charset="0"/>
                  </a:rPr>
                  <m:t>𝐶</m:t>
                </m:r>
                <m:r>
                  <a:rPr lang="en-GB" sz="1000" i="1" kern="1200">
                    <a:latin typeface="Cambria Math" panose="02040503050406030204" pitchFamily="18" charset="0"/>
                  </a:rPr>
                  <m:t>++)</m:t>
                </m:r>
              </m:oMath>
            </m:oMathPara>
          </a14:m>
          <a:endParaRPr lang="en-IT" sz="1000" kern="1200"/>
        </a:p>
        <a:p>
          <a:pPr marL="57150" lvl="1" indent="-57150" algn="l" defTabSz="355600">
            <a:lnSpc>
              <a:spcPct val="90000"/>
            </a:lnSpc>
            <a:spcBef>
              <a:spcPct val="0"/>
            </a:spcBef>
            <a:spcAft>
              <a:spcPct val="15000"/>
            </a:spcAft>
            <a:buFont typeface="+mj-lt"/>
            <a:buNone/>
          </a:pPr>
          <a:r>
            <a:rPr lang="en-GB" sz="800" kern="1200"/>
            <a:t>• Implement the difference equation that describes the behavior of the PID controller in discrete time.</a:t>
          </a:r>
          <a:br>
            <a:rPr lang="en-GB" sz="800" kern="1200"/>
          </a:br>
          <a:r>
            <a:rPr lang="en-GB" sz="800" kern="1200"/>
            <a:t>The code must compute the control output u(k) based on the current error, integral of the error, and derivative of the error at each discrete time step. </a:t>
          </a:r>
          <a:endParaRPr lang="en-IT" sz="800" kern="1200"/>
        </a:p>
      </dsp:txBody>
      <dsp:txXfrm>
        <a:off x="386236" y="1925861"/>
        <a:ext cx="2318321" cy="1390992"/>
      </dsp:txXfrm>
    </dsp:sp>
    <dsp:sp modelId="{7814CDBE-2B6A-9045-9F56-6ED02A00C013}">
      <dsp:nvSpPr>
        <dsp:cNvPr id="0" name=""/>
        <dsp:cNvSpPr/>
      </dsp:nvSpPr>
      <dsp:spPr>
        <a:xfrm>
          <a:off x="3237771" y="1925861"/>
          <a:ext cx="2318321" cy="1390992"/>
        </a:xfrm>
        <a:prstGeom prst="rect">
          <a:avLst/>
        </a:prstGeom>
        <a:solidFill>
          <a:schemeClr val="lt1">
            <a:hueOff val="0"/>
            <a:satOff val="0"/>
            <a:lumOff val="0"/>
            <a:alphaOff val="0"/>
          </a:schemeClr>
        </a:solidFill>
        <a:ln w="15875"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marL="0" lvl="0" indent="0" algn="l" defTabSz="444500">
            <a:lnSpc>
              <a:spcPct val="90000"/>
            </a:lnSpc>
            <a:spcBef>
              <a:spcPct val="0"/>
            </a:spcBef>
            <a:spcAft>
              <a:spcPct val="35000"/>
            </a:spcAft>
            <a:buFont typeface="+mj-lt"/>
            <a:buNone/>
          </a:pPr>
          <a:r>
            <a:rPr lang="en-GB" sz="1000" kern="1200"/>
            <a:t>Testing and Tuning</a:t>
          </a:r>
          <a:endParaRPr lang="en-IT" sz="1000" kern="1200"/>
        </a:p>
        <a:p>
          <a:pPr marL="57150" lvl="1" indent="-57150" algn="l" defTabSz="355600">
            <a:lnSpc>
              <a:spcPct val="90000"/>
            </a:lnSpc>
            <a:spcBef>
              <a:spcPct val="0"/>
            </a:spcBef>
            <a:spcAft>
              <a:spcPct val="15000"/>
            </a:spcAft>
            <a:buFont typeface="+mj-lt"/>
            <a:buNone/>
          </a:pPr>
          <a:r>
            <a:rPr lang="en-GB" sz="800" kern="1200"/>
            <a:t>• Possibly in a simulation environment, so it would be nice to import the C-code into the Simulink Model again and work there. </a:t>
          </a:r>
          <a:br>
            <a:rPr lang="en-GB" sz="800" kern="1200"/>
          </a:br>
          <a:r>
            <a:rPr lang="en-GB" sz="800" kern="1200"/>
            <a:t>In the discrete-time domain, tuning the PID controllers can be slightly different from continuous-time tuning.</a:t>
          </a:r>
          <a:endParaRPr lang="en-IT" sz="800" kern="1200"/>
        </a:p>
        <a:p>
          <a:pPr marL="57150" lvl="1" indent="-57150" algn="l" defTabSz="355600">
            <a:lnSpc>
              <a:spcPct val="90000"/>
            </a:lnSpc>
            <a:spcBef>
              <a:spcPct val="0"/>
            </a:spcBef>
            <a:spcAft>
              <a:spcPct val="15000"/>
            </a:spcAft>
            <a:buFont typeface="+mj-lt"/>
            <a:buNone/>
          </a:pPr>
          <a:r>
            <a:rPr lang="en-IT" sz="800" kern="1200"/>
            <a:t>• </a:t>
          </a:r>
          <a:r>
            <a:rPr lang="en-IT" sz="900" b="1" i="1" kern="1200">
              <a:solidFill>
                <a:srgbClr val="C00000"/>
              </a:solidFill>
            </a:rPr>
            <a:t>Whatever the approach there is the need of a non-linear model of the plant, of the sensor and of the enviorment for testing! </a:t>
          </a:r>
          <a:endParaRPr lang="en-IT" sz="800" b="1" i="1" kern="1200">
            <a:solidFill>
              <a:srgbClr val="C00000"/>
            </a:solidFill>
          </a:endParaRPr>
        </a:p>
      </dsp:txBody>
      <dsp:txXfrm>
        <a:off x="3237771" y="1925861"/>
        <a:ext cx="2318321" cy="139099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24EED3A2DB2F4D812DE501F7E5015C" ma:contentTypeVersion="14" ma:contentTypeDescription="Create a new document." ma:contentTypeScope="" ma:versionID="6572b46302fe1d7d26e5d8fe23a5803a">
  <xsd:schema xmlns:xsd="http://www.w3.org/2001/XMLSchema" xmlns:xs="http://www.w3.org/2001/XMLSchema" xmlns:p="http://schemas.microsoft.com/office/2006/metadata/properties" xmlns:ns2="f651da47-53d5-4507-ad35-a534f1081acc" xmlns:ns3="4ad6e906-5f6d-4331-a43e-c0ff901c8ffd" targetNamespace="http://schemas.microsoft.com/office/2006/metadata/properties" ma:root="true" ma:fieldsID="8d5b1bef31990769b03323c7cb5ce34e" ns2:_="" ns3:_="">
    <xsd:import namespace="f651da47-53d5-4507-ad35-a534f1081acc"/>
    <xsd:import namespace="4ad6e906-5f6d-4331-a43e-c0ff901c8ff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51da47-53d5-4507-ad35-a534f1081a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95256df4-429a-45fa-80a2-774b134403e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d6e906-5f6d-4331-a43e-c0ff901c8ff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b0f0ba3-cde2-49b3-b389-eff07a102036}" ma:internalName="TaxCatchAll" ma:showField="CatchAllData" ma:web="4ad6e906-5f6d-4331-a43e-c0ff901c8ff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651da47-53d5-4507-ad35-a534f1081acc">
      <Terms xmlns="http://schemas.microsoft.com/office/infopath/2007/PartnerControls"/>
    </lcf76f155ced4ddcb4097134ff3c332f>
    <TaxCatchAll xmlns="4ad6e906-5f6d-4331-a43e-c0ff901c8ffd" xsi:nil="true"/>
  </documentManagement>
</p:properties>
</file>

<file path=customXml/itemProps1.xml><?xml version="1.0" encoding="utf-8"?>
<ds:datastoreItem xmlns:ds="http://schemas.openxmlformats.org/officeDocument/2006/customXml" ds:itemID="{B77A5169-1E92-4CAF-A2F8-4E4D1DC6CE24}">
  <ds:schemaRefs>
    <ds:schemaRef ds:uri="http://schemas.microsoft.com/sharepoint/v3/contenttype/forms"/>
  </ds:schemaRefs>
</ds:datastoreItem>
</file>

<file path=customXml/itemProps2.xml><?xml version="1.0" encoding="utf-8"?>
<ds:datastoreItem xmlns:ds="http://schemas.openxmlformats.org/officeDocument/2006/customXml" ds:itemID="{F36AA9DB-E0F7-4DBB-920F-5590331206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51da47-53d5-4507-ad35-a534f1081acc"/>
    <ds:schemaRef ds:uri="4ad6e906-5f6d-4331-a43e-c0ff901c8f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83CCD6-4A26-584E-9959-8A6339704F7E}">
  <ds:schemaRefs>
    <ds:schemaRef ds:uri="http://schemas.openxmlformats.org/officeDocument/2006/bibliography"/>
  </ds:schemaRefs>
</ds:datastoreItem>
</file>

<file path=customXml/itemProps4.xml><?xml version="1.0" encoding="utf-8"?>
<ds:datastoreItem xmlns:ds="http://schemas.openxmlformats.org/officeDocument/2006/customXml" ds:itemID="{10D4754F-78A6-4E7E-BE09-27FBFC660F50}"/>
</file>

<file path=docProps/app.xml><?xml version="1.0" encoding="utf-8"?>
<Properties xmlns="http://schemas.openxmlformats.org/officeDocument/2006/extended-properties" xmlns:vt="http://schemas.openxmlformats.org/officeDocument/2006/docPropsVTypes">
  <Template>Notes%20-%20template.dotx</Template>
  <TotalTime>467</TotalTime>
  <Pages>17</Pages>
  <Words>3896</Words>
  <Characters>22208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26052</CharactersWithSpaces>
  <SharedDoc>false</SharedDoc>
  <HLinks>
    <vt:vector size="156" baseType="variant">
      <vt:variant>
        <vt:i4>3342442</vt:i4>
      </vt:variant>
      <vt:variant>
        <vt:i4>144</vt:i4>
      </vt:variant>
      <vt:variant>
        <vt:i4>0</vt:i4>
      </vt:variant>
      <vt:variant>
        <vt:i4>5</vt:i4>
      </vt:variant>
      <vt:variant>
        <vt:lpwstr>https://www.youtube.com/watch?v=gEmGfo36INc&amp;t=115s</vt:lpwstr>
      </vt:variant>
      <vt:variant>
        <vt:lpwstr/>
      </vt:variant>
      <vt:variant>
        <vt:i4>6619235</vt:i4>
      </vt:variant>
      <vt:variant>
        <vt:i4>141</vt:i4>
      </vt:variant>
      <vt:variant>
        <vt:i4>0</vt:i4>
      </vt:variant>
      <vt:variant>
        <vt:i4>5</vt:i4>
      </vt:variant>
      <vt:variant>
        <vt:lpwstr>https://www.youtube.com/watch?v=whSw42XddsU</vt:lpwstr>
      </vt:variant>
      <vt:variant>
        <vt:lpwstr/>
      </vt:variant>
      <vt:variant>
        <vt:i4>6619232</vt:i4>
      </vt:variant>
      <vt:variant>
        <vt:i4>138</vt:i4>
      </vt:variant>
      <vt:variant>
        <vt:i4>0</vt:i4>
      </vt:variant>
      <vt:variant>
        <vt:i4>5</vt:i4>
      </vt:variant>
      <vt:variant>
        <vt:lpwstr>https://it.mathworks.com/videos/understanding-kalman-filters-part-1-why-use-kalman-filters--1485813028675.html</vt:lpwstr>
      </vt:variant>
      <vt:variant>
        <vt:lpwstr/>
      </vt:variant>
      <vt:variant>
        <vt:i4>5242922</vt:i4>
      </vt:variant>
      <vt:variant>
        <vt:i4>135</vt:i4>
      </vt:variant>
      <vt:variant>
        <vt:i4>0</vt:i4>
      </vt:variant>
      <vt:variant>
        <vt:i4>5</vt:i4>
      </vt:variant>
      <vt:variant>
        <vt:lpwstr>https://www.youtube.com/watch?v=hGcGPUqB67Q&amp;list=PLPNM6NzYyzYqMYNc5e4_xip-yEu1jiVrr&amp;pp=iAQB</vt:lpwstr>
      </vt:variant>
      <vt:variant>
        <vt:lpwstr/>
      </vt:variant>
      <vt:variant>
        <vt:i4>1703984</vt:i4>
      </vt:variant>
      <vt:variant>
        <vt:i4>128</vt:i4>
      </vt:variant>
      <vt:variant>
        <vt:i4>0</vt:i4>
      </vt:variant>
      <vt:variant>
        <vt:i4>5</vt:i4>
      </vt:variant>
      <vt:variant>
        <vt:lpwstr/>
      </vt:variant>
      <vt:variant>
        <vt:lpwstr>_Toc150169703</vt:lpwstr>
      </vt:variant>
      <vt:variant>
        <vt:i4>1703984</vt:i4>
      </vt:variant>
      <vt:variant>
        <vt:i4>122</vt:i4>
      </vt:variant>
      <vt:variant>
        <vt:i4>0</vt:i4>
      </vt:variant>
      <vt:variant>
        <vt:i4>5</vt:i4>
      </vt:variant>
      <vt:variant>
        <vt:lpwstr/>
      </vt:variant>
      <vt:variant>
        <vt:lpwstr>_Toc150169702</vt:lpwstr>
      </vt:variant>
      <vt:variant>
        <vt:i4>1703984</vt:i4>
      </vt:variant>
      <vt:variant>
        <vt:i4>116</vt:i4>
      </vt:variant>
      <vt:variant>
        <vt:i4>0</vt:i4>
      </vt:variant>
      <vt:variant>
        <vt:i4>5</vt:i4>
      </vt:variant>
      <vt:variant>
        <vt:lpwstr/>
      </vt:variant>
      <vt:variant>
        <vt:lpwstr>_Toc150169701</vt:lpwstr>
      </vt:variant>
      <vt:variant>
        <vt:i4>1703984</vt:i4>
      </vt:variant>
      <vt:variant>
        <vt:i4>110</vt:i4>
      </vt:variant>
      <vt:variant>
        <vt:i4>0</vt:i4>
      </vt:variant>
      <vt:variant>
        <vt:i4>5</vt:i4>
      </vt:variant>
      <vt:variant>
        <vt:lpwstr/>
      </vt:variant>
      <vt:variant>
        <vt:lpwstr>_Toc150169700</vt:lpwstr>
      </vt:variant>
      <vt:variant>
        <vt:i4>1245233</vt:i4>
      </vt:variant>
      <vt:variant>
        <vt:i4>104</vt:i4>
      </vt:variant>
      <vt:variant>
        <vt:i4>0</vt:i4>
      </vt:variant>
      <vt:variant>
        <vt:i4>5</vt:i4>
      </vt:variant>
      <vt:variant>
        <vt:lpwstr/>
      </vt:variant>
      <vt:variant>
        <vt:lpwstr>_Toc150169699</vt:lpwstr>
      </vt:variant>
      <vt:variant>
        <vt:i4>1245233</vt:i4>
      </vt:variant>
      <vt:variant>
        <vt:i4>98</vt:i4>
      </vt:variant>
      <vt:variant>
        <vt:i4>0</vt:i4>
      </vt:variant>
      <vt:variant>
        <vt:i4>5</vt:i4>
      </vt:variant>
      <vt:variant>
        <vt:lpwstr/>
      </vt:variant>
      <vt:variant>
        <vt:lpwstr>_Toc150169698</vt:lpwstr>
      </vt:variant>
      <vt:variant>
        <vt:i4>1245233</vt:i4>
      </vt:variant>
      <vt:variant>
        <vt:i4>92</vt:i4>
      </vt:variant>
      <vt:variant>
        <vt:i4>0</vt:i4>
      </vt:variant>
      <vt:variant>
        <vt:i4>5</vt:i4>
      </vt:variant>
      <vt:variant>
        <vt:lpwstr/>
      </vt:variant>
      <vt:variant>
        <vt:lpwstr>_Toc150169697</vt:lpwstr>
      </vt:variant>
      <vt:variant>
        <vt:i4>1245233</vt:i4>
      </vt:variant>
      <vt:variant>
        <vt:i4>86</vt:i4>
      </vt:variant>
      <vt:variant>
        <vt:i4>0</vt:i4>
      </vt:variant>
      <vt:variant>
        <vt:i4>5</vt:i4>
      </vt:variant>
      <vt:variant>
        <vt:lpwstr/>
      </vt:variant>
      <vt:variant>
        <vt:lpwstr>_Toc150169696</vt:lpwstr>
      </vt:variant>
      <vt:variant>
        <vt:i4>1245233</vt:i4>
      </vt:variant>
      <vt:variant>
        <vt:i4>80</vt:i4>
      </vt:variant>
      <vt:variant>
        <vt:i4>0</vt:i4>
      </vt:variant>
      <vt:variant>
        <vt:i4>5</vt:i4>
      </vt:variant>
      <vt:variant>
        <vt:lpwstr/>
      </vt:variant>
      <vt:variant>
        <vt:lpwstr>_Toc150169695</vt:lpwstr>
      </vt:variant>
      <vt:variant>
        <vt:i4>1245233</vt:i4>
      </vt:variant>
      <vt:variant>
        <vt:i4>74</vt:i4>
      </vt:variant>
      <vt:variant>
        <vt:i4>0</vt:i4>
      </vt:variant>
      <vt:variant>
        <vt:i4>5</vt:i4>
      </vt:variant>
      <vt:variant>
        <vt:lpwstr/>
      </vt:variant>
      <vt:variant>
        <vt:lpwstr>_Toc150169694</vt:lpwstr>
      </vt:variant>
      <vt:variant>
        <vt:i4>1245233</vt:i4>
      </vt:variant>
      <vt:variant>
        <vt:i4>68</vt:i4>
      </vt:variant>
      <vt:variant>
        <vt:i4>0</vt:i4>
      </vt:variant>
      <vt:variant>
        <vt:i4>5</vt:i4>
      </vt:variant>
      <vt:variant>
        <vt:lpwstr/>
      </vt:variant>
      <vt:variant>
        <vt:lpwstr>_Toc150169693</vt:lpwstr>
      </vt:variant>
      <vt:variant>
        <vt:i4>1245233</vt:i4>
      </vt:variant>
      <vt:variant>
        <vt:i4>62</vt:i4>
      </vt:variant>
      <vt:variant>
        <vt:i4>0</vt:i4>
      </vt:variant>
      <vt:variant>
        <vt:i4>5</vt:i4>
      </vt:variant>
      <vt:variant>
        <vt:lpwstr/>
      </vt:variant>
      <vt:variant>
        <vt:lpwstr>_Toc150169692</vt:lpwstr>
      </vt:variant>
      <vt:variant>
        <vt:i4>1245233</vt:i4>
      </vt:variant>
      <vt:variant>
        <vt:i4>56</vt:i4>
      </vt:variant>
      <vt:variant>
        <vt:i4>0</vt:i4>
      </vt:variant>
      <vt:variant>
        <vt:i4>5</vt:i4>
      </vt:variant>
      <vt:variant>
        <vt:lpwstr/>
      </vt:variant>
      <vt:variant>
        <vt:lpwstr>_Toc150169691</vt:lpwstr>
      </vt:variant>
      <vt:variant>
        <vt:i4>1245233</vt:i4>
      </vt:variant>
      <vt:variant>
        <vt:i4>50</vt:i4>
      </vt:variant>
      <vt:variant>
        <vt:i4>0</vt:i4>
      </vt:variant>
      <vt:variant>
        <vt:i4>5</vt:i4>
      </vt:variant>
      <vt:variant>
        <vt:lpwstr/>
      </vt:variant>
      <vt:variant>
        <vt:lpwstr>_Toc150169690</vt:lpwstr>
      </vt:variant>
      <vt:variant>
        <vt:i4>1179697</vt:i4>
      </vt:variant>
      <vt:variant>
        <vt:i4>44</vt:i4>
      </vt:variant>
      <vt:variant>
        <vt:i4>0</vt:i4>
      </vt:variant>
      <vt:variant>
        <vt:i4>5</vt:i4>
      </vt:variant>
      <vt:variant>
        <vt:lpwstr/>
      </vt:variant>
      <vt:variant>
        <vt:lpwstr>_Toc150169689</vt:lpwstr>
      </vt:variant>
      <vt:variant>
        <vt:i4>1179697</vt:i4>
      </vt:variant>
      <vt:variant>
        <vt:i4>38</vt:i4>
      </vt:variant>
      <vt:variant>
        <vt:i4>0</vt:i4>
      </vt:variant>
      <vt:variant>
        <vt:i4>5</vt:i4>
      </vt:variant>
      <vt:variant>
        <vt:lpwstr/>
      </vt:variant>
      <vt:variant>
        <vt:lpwstr>_Toc150169688</vt:lpwstr>
      </vt:variant>
      <vt:variant>
        <vt:i4>1179697</vt:i4>
      </vt:variant>
      <vt:variant>
        <vt:i4>32</vt:i4>
      </vt:variant>
      <vt:variant>
        <vt:i4>0</vt:i4>
      </vt:variant>
      <vt:variant>
        <vt:i4>5</vt:i4>
      </vt:variant>
      <vt:variant>
        <vt:lpwstr/>
      </vt:variant>
      <vt:variant>
        <vt:lpwstr>_Toc150169687</vt:lpwstr>
      </vt:variant>
      <vt:variant>
        <vt:i4>1179697</vt:i4>
      </vt:variant>
      <vt:variant>
        <vt:i4>26</vt:i4>
      </vt:variant>
      <vt:variant>
        <vt:i4>0</vt:i4>
      </vt:variant>
      <vt:variant>
        <vt:i4>5</vt:i4>
      </vt:variant>
      <vt:variant>
        <vt:lpwstr/>
      </vt:variant>
      <vt:variant>
        <vt:lpwstr>_Toc150169686</vt:lpwstr>
      </vt:variant>
      <vt:variant>
        <vt:i4>1179697</vt:i4>
      </vt:variant>
      <vt:variant>
        <vt:i4>20</vt:i4>
      </vt:variant>
      <vt:variant>
        <vt:i4>0</vt:i4>
      </vt:variant>
      <vt:variant>
        <vt:i4>5</vt:i4>
      </vt:variant>
      <vt:variant>
        <vt:lpwstr/>
      </vt:variant>
      <vt:variant>
        <vt:lpwstr>_Toc150169685</vt:lpwstr>
      </vt:variant>
      <vt:variant>
        <vt:i4>1179697</vt:i4>
      </vt:variant>
      <vt:variant>
        <vt:i4>14</vt:i4>
      </vt:variant>
      <vt:variant>
        <vt:i4>0</vt:i4>
      </vt:variant>
      <vt:variant>
        <vt:i4>5</vt:i4>
      </vt:variant>
      <vt:variant>
        <vt:lpwstr/>
      </vt:variant>
      <vt:variant>
        <vt:lpwstr>_Toc150169684</vt:lpwstr>
      </vt:variant>
      <vt:variant>
        <vt:i4>1179697</vt:i4>
      </vt:variant>
      <vt:variant>
        <vt:i4>8</vt:i4>
      </vt:variant>
      <vt:variant>
        <vt:i4>0</vt:i4>
      </vt:variant>
      <vt:variant>
        <vt:i4>5</vt:i4>
      </vt:variant>
      <vt:variant>
        <vt:lpwstr/>
      </vt:variant>
      <vt:variant>
        <vt:lpwstr>_Toc150169683</vt:lpwstr>
      </vt:variant>
      <vt:variant>
        <vt:i4>1179697</vt:i4>
      </vt:variant>
      <vt:variant>
        <vt:i4>2</vt:i4>
      </vt:variant>
      <vt:variant>
        <vt:i4>0</vt:i4>
      </vt:variant>
      <vt:variant>
        <vt:i4>5</vt:i4>
      </vt:variant>
      <vt:variant>
        <vt:lpwstr/>
      </vt:variant>
      <vt:variant>
        <vt:lpwstr>_Toc150169682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Riccardo Agostinis</cp:lastModifiedBy>
  <cp:revision>401</cp:revision>
  <dcterms:created xsi:type="dcterms:W3CDTF">2023-11-04T16:26:00Z</dcterms:created>
  <dcterms:modified xsi:type="dcterms:W3CDTF">2023-11-08T15:06:00Z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0x010100CF24EED3A2DB2F4D812DE501F7E5015C</vt:lpwstr>
  </property>
</Properties>
</file>